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3EB" w:rsidRDefault="000D2F25" w:rsidP="007A1E11">
      <w:pPr>
        <w:pStyle w:val="IEEETitle"/>
      </w:pPr>
      <w:r>
        <w:t>Verification Learns a New Language:</w:t>
      </w:r>
      <w:r>
        <w:br/>
        <w:t>PyUVM – An IEEE 1800.2 Implementation</w:t>
      </w:r>
    </w:p>
    <w:p w:rsidR="00E953EB" w:rsidRDefault="00E953EB" w:rsidP="00E953EB">
      <w:pPr>
        <w:sectPr w:rsidR="00E953EB">
          <w:headerReference w:type="even" r:id="rId8"/>
          <w:headerReference w:type="default" r:id="rId9"/>
          <w:footerReference w:type="default" r:id="rId10"/>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rsidR="000D2F25" w:rsidRDefault="000D2F25" w:rsidP="007A1E11">
      <w:pPr>
        <w:pStyle w:val="IEEEAuthor"/>
      </w:pPr>
      <w:r>
        <w:t>Ray Salemi</w:t>
      </w:r>
    </w:p>
    <w:p w:rsidR="000D2F25" w:rsidRDefault="000D2F25" w:rsidP="007A1E11">
      <w:pPr>
        <w:pStyle w:val="IEEEAuthor"/>
      </w:pPr>
      <w:r>
        <w:t>Mentor, a Siemens Business</w:t>
      </w:r>
    </w:p>
    <w:p w:rsidR="000D2F25" w:rsidRDefault="000D2F25" w:rsidP="007A1E11">
      <w:pPr>
        <w:pStyle w:val="IEEEAuthor"/>
      </w:pPr>
      <w:hyperlink r:id="rId11" w:history="1">
        <w:r w:rsidRPr="008E4026">
          <w:rPr>
            <w:rStyle w:val="Hyperlink"/>
          </w:rPr>
          <w:t>ray_salemi@mentor.com</w:t>
        </w:r>
      </w:hyperlink>
    </w:p>
    <w:p w:rsidR="000D2F25" w:rsidRDefault="000D2F25" w:rsidP="007A1E11">
      <w:pPr>
        <w:pStyle w:val="IEEEAuthor"/>
      </w:pPr>
      <w:r>
        <w:t>Tom Fizpatrick</w:t>
      </w:r>
    </w:p>
    <w:p w:rsidR="000D2F25" w:rsidRDefault="000D2F25" w:rsidP="007A1E11">
      <w:pPr>
        <w:pStyle w:val="IEEEAuthor"/>
      </w:pPr>
      <w:r>
        <w:t>Mentor, a Siemens Business</w:t>
      </w:r>
    </w:p>
    <w:p w:rsidR="000D2F25" w:rsidRDefault="000D2F25" w:rsidP="007A1E11">
      <w:pPr>
        <w:pStyle w:val="IEEEAuthor"/>
      </w:pPr>
      <w:hyperlink r:id="rId12" w:history="1">
        <w:r w:rsidRPr="008E4026">
          <w:rPr>
            <w:rStyle w:val="Hyperlink"/>
          </w:rPr>
          <w:t>tom_fitzpatrick@mentor.com</w:t>
        </w:r>
      </w:hyperlink>
    </w:p>
    <w:p w:rsidR="00E953EB" w:rsidRDefault="00E953EB" w:rsidP="000D2F25">
      <w:pPr>
        <w:sectPr w:rsidR="00E953EB" w:rsidSect="00E953EB">
          <w:footnotePr>
            <w:numRestart w:val="eachSect"/>
          </w:footnotePr>
          <w:endnotePr>
            <w:pos w:val="sectEnd"/>
            <w:numFmt w:val="decimal"/>
            <w:numRestart w:val="eachSect"/>
          </w:endnotePr>
          <w:type w:val="continuous"/>
          <w:pgSz w:w="12240" w:h="15840"/>
          <w:pgMar w:top="1360" w:right="1360" w:bottom="1360" w:left="1360" w:header="737" w:footer="566" w:gutter="0"/>
          <w:cols w:num="2" w:space="720"/>
          <w:titlePg/>
        </w:sectPr>
      </w:pPr>
    </w:p>
    <w:p w:rsidR="000D2F25" w:rsidRPr="000D2F25" w:rsidRDefault="000D2F25" w:rsidP="000D2F25"/>
    <w:p w:rsidR="00F26453" w:rsidRDefault="000D2F25" w:rsidP="007A1E11">
      <w:pPr>
        <w:pStyle w:val="IEEEHeading1"/>
      </w:pPr>
      <w:r>
        <w:t>Why Consider Python</w:t>
      </w:r>
      <w:r w:rsidR="00E953EB">
        <w:t>?</w:t>
      </w:r>
    </w:p>
    <w:p w:rsidR="00E953EB" w:rsidRPr="007A1E11" w:rsidRDefault="000D2F25" w:rsidP="00551A57">
      <w:pPr>
        <w:pStyle w:val="IEEEText"/>
      </w:pPr>
      <w:r w:rsidRPr="007A1E11">
        <w:t xml:space="preserve"> While the Universal Verification Methodology (UVM) continues to dominate the industry for both ASIC and FPGA verification projects, achieving greater than 50% usage in both industry segments, there remains a substantial portion of the verification community for whom UVM is not a viable option.</w:t>
      </w:r>
    </w:p>
    <w:p w:rsidR="00F26453" w:rsidRPr="007A1E11" w:rsidRDefault="000D2F25" w:rsidP="00551A57">
      <w:pPr>
        <w:pStyle w:val="IEEEText"/>
      </w:pPr>
      <w:r w:rsidRPr="007A1E11">
        <w:t>There are many reasons for this situation, starting with a lack of knowledge of – and resistance to learning – SystemVerilog, for either design or for verification. Especially in the military/aerospace (mil/aero) segments, the pervasive use of VHDL makes it difficult for a SystemVerilog-based solution, such as UVM, to achieve any significant market penetration.</w:t>
      </w:r>
    </w:p>
    <w:p w:rsidR="00F26453" w:rsidRPr="007A1E11" w:rsidRDefault="000D2F25" w:rsidP="00551A57">
      <w:pPr>
        <w:pStyle w:val="IEEEText"/>
      </w:pPr>
      <w:r w:rsidRPr="007A1E11">
        <w:t>It could be argued (and in fact is has been) that it would be in their best interests to “bite the bullet” and move to SystemVerilog in order to take advantage of the unique capabilities of the language for verification, particularly constrained-random data generation and functional coverage. While there have been some attempts to mimic these capabilities through open-source VHDL libraries, the best that has been achieved is to approximate the structured component-based approach of UVM to improve modularity and reuse for VHDL users, but any attempt at constrained-random coverage-driven verification has been rudimentary at best.</w:t>
      </w:r>
    </w:p>
    <w:p w:rsidR="00F26453" w:rsidRPr="007A1E11" w:rsidRDefault="000D2F25" w:rsidP="00551A57">
      <w:pPr>
        <w:pStyle w:val="IEEEText"/>
      </w:pPr>
      <w:r w:rsidRPr="007A1E11">
        <w:t>Of course, this kind of institutional inertia has always existed. This is the very reason that SystemVerilog was created as a strict superset of Verilog, to at least make it seem like it was not a new language, even though it introduced many powerful programming features, most notably Object-Oriented Programming. Clearly, the success of SystemVerilog and UVM has proven the utility of this approach. But what comes next?</w:t>
      </w:r>
    </w:p>
    <w:p w:rsidR="00F26453" w:rsidRPr="007A1E11" w:rsidRDefault="000D2F25" w:rsidP="00551A57">
      <w:pPr>
        <w:pStyle w:val="IEEEText"/>
      </w:pPr>
      <w:r w:rsidRPr="007A1E11">
        <w:t xml:space="preserve">Mil/Aero companies are currently on a college hiring spree. For all the success that SystemVerilog and VHDL have had in the industry, there are precious few colleges where they are taught, meaning that today’s new engineers often do not enter “real life” with a working knowledge of the major languages used by our industry. Instead, this growing cohort prefers newer languages like Python and others. </w:t>
      </w:r>
    </w:p>
    <w:p w:rsidR="00F26453" w:rsidRPr="007A1E11" w:rsidRDefault="000D2F25" w:rsidP="00551A57">
      <w:pPr>
        <w:pStyle w:val="IEEEText"/>
      </w:pPr>
      <w:r w:rsidRPr="007A1E11">
        <w:t>As we know, the sheer volume of legacy design code and “back-end” tool flows based on SystemVerilog and VHDL means that these language will continue to dominate the design side of the equation for the foreseeable future. But there is evidence that new languages for verification could be viable, given the proper tool support in simulation and emulation. Efforts such as CocoTB prove that even basic attempts to write verification environments in Python can attract interest. But for a Python-based solution to really be viable, it would need to provide all of the functionality from SystemVerilog and UVM.</w:t>
      </w:r>
    </w:p>
    <w:p w:rsidR="00F26453" w:rsidRPr="007A1E11" w:rsidRDefault="00F26453" w:rsidP="00551A57">
      <w:pPr>
        <w:pStyle w:val="IEEEText"/>
        <w:sectPr w:rsidR="00F26453" w:rsidRPr="007A1E11" w:rsidSect="00E953EB">
          <w:footnotePr>
            <w:numRestart w:val="eachSect"/>
          </w:footnotePr>
          <w:endnotePr>
            <w:pos w:val="sectEnd"/>
            <w:numFmt w:val="decimal"/>
            <w:numRestart w:val="eachSect"/>
          </w:endnotePr>
          <w:type w:val="continuous"/>
          <w:pgSz w:w="12240" w:h="15840"/>
          <w:pgMar w:top="1360" w:right="1360" w:bottom="1360" w:left="1360" w:header="737" w:footer="566" w:gutter="0"/>
          <w:cols w:space="720"/>
          <w:titlePg/>
        </w:sectPr>
      </w:pPr>
    </w:p>
    <w:p w:rsidR="00F26453" w:rsidRDefault="000D2F25" w:rsidP="007A1E11">
      <w:pPr>
        <w:pStyle w:val="IEEEHeading1"/>
      </w:pPr>
      <w:r>
        <w:lastRenderedPageBreak/>
        <w:t>What’s Different About Python?</w:t>
      </w:r>
    </w:p>
    <w:p w:rsidR="00F26453" w:rsidRDefault="000D2F25" w:rsidP="00551A57">
      <w:pPr>
        <w:pStyle w:val="IEEEText"/>
      </w:pPr>
      <w:r>
        <w:t xml:space="preserve">To see the difference between Python and SystemVerilog and VHDL one has to indulge in a bit of language history. The engineers who created the first programming languages were </w:t>
      </w:r>
      <w:r w:rsidRPr="00C7611F">
        <w:t>augmenting</w:t>
      </w:r>
      <w:r>
        <w:t xml:space="preserve"> assembly language programming, and thus could not get away from the notion that different data types took a different number of bits.</w:t>
      </w:r>
    </w:p>
    <w:p w:rsidR="00F26453" w:rsidRDefault="000D2F25" w:rsidP="00551A57">
      <w:pPr>
        <w:pStyle w:val="IEEEText"/>
      </w:pPr>
      <w:r>
        <w:t xml:space="preserve">They devised language types to ensure that programs allotted the correct number of bytes for the given type (thus we have </w:t>
      </w:r>
      <w:r>
        <w:rPr>
          <w:rStyle w:val="Code"/>
        </w:rPr>
        <w:t>int</w:t>
      </w:r>
      <w:r>
        <w:t xml:space="preserve"> and </w:t>
      </w:r>
      <w:r>
        <w:rPr>
          <w:rStyle w:val="Code"/>
        </w:rPr>
        <w:t>longint</w:t>
      </w:r>
      <w:r>
        <w:t xml:space="preserve">) or that several data could be sent as a block of bits (thus we have </w:t>
      </w:r>
      <w:r>
        <w:rPr>
          <w:rStyle w:val="Code"/>
        </w:rPr>
        <w:t>struct</w:t>
      </w:r>
      <w:r>
        <w:t>)</w:t>
      </w:r>
    </w:p>
    <w:p w:rsidR="00F26453" w:rsidRDefault="000D2F25" w:rsidP="00551A57">
      <w:pPr>
        <w:pStyle w:val="IEEEText"/>
      </w:pPr>
      <w:r>
        <w:t>Compilers checked that programmers were transferring data between like types with varying degrees of strictness with the ALGOL-based languages such as Ada, and VHDL taking a hard line, and the CPL based languages such as C and SystemVerilog allowing flexibility between types.</w:t>
      </w:r>
    </w:p>
    <w:p w:rsidR="00F26453" w:rsidRDefault="000D2F25" w:rsidP="00551A57">
      <w:pPr>
        <w:pStyle w:val="IEEEText"/>
      </w:pPr>
      <w:r>
        <w:t>There are two assumptions that go into all these languages:</w:t>
      </w:r>
    </w:p>
    <w:p w:rsidR="00F26453" w:rsidRDefault="000D2F25" w:rsidP="00551A57">
      <w:pPr>
        <w:pStyle w:val="IEEEText"/>
        <w:numPr>
          <w:ilvl w:val="0"/>
          <w:numId w:val="22"/>
        </w:numPr>
      </w:pPr>
      <w:r>
        <w:t>Programmers are, at core, transferring bits between variables that have been correctly sized.</w:t>
      </w:r>
    </w:p>
    <w:p w:rsidR="00F26453" w:rsidRDefault="000D2F25" w:rsidP="00551A57">
      <w:pPr>
        <w:pStyle w:val="IEEEText"/>
        <w:numPr>
          <w:ilvl w:val="0"/>
          <w:numId w:val="22"/>
        </w:numPr>
      </w:pPr>
      <w:r>
        <w:t>Programmers must ask the language’s permission before transferring data between variables, otherwise bits could get overwritten.</w:t>
      </w:r>
    </w:p>
    <w:p w:rsidR="00F26453" w:rsidRDefault="000D2F25" w:rsidP="00551A57">
      <w:pPr>
        <w:pStyle w:val="IEEEText"/>
      </w:pPr>
      <w:r>
        <w:t>Python is different in two ways:</w:t>
      </w:r>
    </w:p>
    <w:p w:rsidR="00F26453" w:rsidRDefault="000D2F25" w:rsidP="00551A57">
      <w:pPr>
        <w:pStyle w:val="IEEEText"/>
        <w:numPr>
          <w:ilvl w:val="0"/>
          <w:numId w:val="23"/>
        </w:numPr>
      </w:pPr>
      <w:r>
        <w:t>Python programmers are, at core, transferring handles to objects. The handles are all the same size and so they always transfer properly.</w:t>
      </w:r>
    </w:p>
    <w:p w:rsidR="00F26453" w:rsidRDefault="000D2F25" w:rsidP="00551A57">
      <w:pPr>
        <w:pStyle w:val="IEEEText"/>
        <w:numPr>
          <w:ilvl w:val="0"/>
          <w:numId w:val="23"/>
        </w:numPr>
      </w:pPr>
      <w:r>
        <w:t>Programmers ask forgiveness instead of permission. Programmers can read any member from an object, and if the member doesn’t exist Python raises a runtime exception.</w:t>
      </w:r>
    </w:p>
    <w:p w:rsidR="00F26453" w:rsidRDefault="000D2F25" w:rsidP="00551A57">
      <w:pPr>
        <w:pStyle w:val="IEEEText"/>
      </w:pPr>
      <w:r>
        <w:t>We will see below how asking forgiveness instead of permission makes it easier to write and maintain testbenches.</w:t>
      </w:r>
    </w:p>
    <w:p w:rsidR="00F26453" w:rsidRDefault="000D2F25" w:rsidP="006304E1">
      <w:pPr>
        <w:pStyle w:val="IEEEHeading2"/>
      </w:pPr>
      <w:r>
        <w:t>Parameters: The Bane of Programming</w:t>
      </w:r>
    </w:p>
    <w:p w:rsidR="00F26453" w:rsidRDefault="000D2F25" w:rsidP="007A1E11">
      <w:r>
        <w:t xml:space="preserve">One can think of languages as either manipulating bits (C, Verilog) or manipulating objects (Simula, Python). However one can also imagine a bit-manipulating language that wants to manipulate objects. For example, inspired by Simula Bjarne Stroustrup created </w:t>
      </w:r>
      <w:r>
        <w:rPr>
          <w:rStyle w:val="Emphasis"/>
        </w:rPr>
        <w:t>C with Classes</w:t>
      </w:r>
      <w:r>
        <w:t xml:space="preserve"> which became C++.</w:t>
      </w:r>
      <w:r>
        <w:rPr>
          <w:rStyle w:val="Footnote"/>
          <w:vertAlign w:val="superscript"/>
        </w:rPr>
        <w:footnoteReference w:id="1"/>
      </w:r>
    </w:p>
    <w:p w:rsidR="00F26453" w:rsidRDefault="000D2F25">
      <w:pPr>
        <w:spacing w:before="170" w:after="170"/>
      </w:pPr>
      <w:r>
        <w:t xml:space="preserve">The problem here was that the classes were stored as bits and the compiler needed to keep track of the size of all the data members in a class. This created problems of reuse when you had a class, say a FIFO, that could be used to store </w:t>
      </w:r>
      <w:r>
        <w:rPr>
          <w:rStyle w:val="Code"/>
        </w:rPr>
        <w:t>int</w:t>
      </w:r>
      <w:r>
        <w:t xml:space="preserve"> or </w:t>
      </w:r>
      <w:r>
        <w:rPr>
          <w:rStyle w:val="Code"/>
        </w:rPr>
        <w:t>shortint</w:t>
      </w:r>
      <w:r>
        <w:t xml:space="preserve"> or </w:t>
      </w:r>
      <w:r>
        <w:rPr>
          <w:rStyle w:val="Code"/>
        </w:rPr>
        <w:t>char</w:t>
      </w:r>
      <w:r>
        <w:t xml:space="preserve">. How do you write one set of code for all FIFOS when you don’t know the size of the data being stored? You create typing parameters that provide the size of the data in the FIFO. </w:t>
      </w:r>
    </w:p>
    <w:p w:rsidR="00F26453" w:rsidRDefault="000D2F25">
      <w:pPr>
        <w:spacing w:before="170" w:after="170"/>
      </w:pPr>
      <w:r>
        <w:t xml:space="preserve">SystemVerilog ran into the same problem when classes were introduced to Verilog. A class, such as a </w:t>
      </w:r>
      <w:r>
        <w:rPr>
          <w:rStyle w:val="Code"/>
        </w:rPr>
        <w:t>uvm_tlm_fifo</w:t>
      </w:r>
      <w:r>
        <w:t xml:space="preserve"> needs a parameter to provide the type being run through the FIFO, and each parameterized class becomes a different type. This makes for convoluted class diagrams and lots of syntax errors.</w:t>
      </w:r>
    </w:p>
    <w:p w:rsidR="00F26453" w:rsidRDefault="000D2F25">
      <w:pPr>
        <w:spacing w:before="170" w:after="170"/>
      </w:pPr>
      <w:r>
        <w:t>As we’ll see, life is much easier in Python since all variables hold instances of objects. This, combined with asking forgiveness instead of permission makes it much easier to write testbench code in Python.</w:t>
      </w:r>
    </w:p>
    <w:p w:rsidR="00F26453" w:rsidRDefault="000D2F25" w:rsidP="006304E1">
      <w:pPr>
        <w:pStyle w:val="IEEEHeading2"/>
      </w:pPr>
      <w:r>
        <w:t>Class Instances Everywhere</w:t>
      </w:r>
    </w:p>
    <w:p w:rsidR="00F26453" w:rsidRDefault="000D2F25" w:rsidP="00551A57">
      <w:pPr>
        <w:pStyle w:val="IEEEText"/>
      </w:pPr>
      <w:r>
        <w:rPr>
          <w:rStyle w:val="Emphasis"/>
        </w:rPr>
        <w:t>Everything</w:t>
      </w:r>
      <w:r>
        <w:t xml:space="preserve"> in Python is an instance of an object. Consider the number </w:t>
      </w:r>
      <w:r>
        <w:rPr>
          <w:rStyle w:val="Code"/>
        </w:rPr>
        <w:t>5</w:t>
      </w:r>
      <w:r>
        <w:t xml:space="preserve">. The </w:t>
      </w:r>
      <w:r>
        <w:rPr>
          <w:rStyle w:val="Code"/>
        </w:rPr>
        <w:t>type()</w:t>
      </w:r>
      <w:r>
        <w:t xml:space="preserve"> method returns the type of an object and so we can do this at a python command line:</w:t>
      </w:r>
    </w:p>
    <w:p w:rsidR="00F26453" w:rsidRDefault="000D2F25" w:rsidP="007A1E11">
      <w:pPr>
        <w:pStyle w:val="CodeBlock"/>
      </w:pPr>
      <w:r>
        <w:t>&gt;&gt;&gt; type(5)</w:t>
      </w:r>
    </w:p>
    <w:p w:rsidR="00F26453" w:rsidRDefault="000D2F25" w:rsidP="007A1E11">
      <w:pPr>
        <w:pStyle w:val="CodeBlock"/>
      </w:pPr>
      <w:r>
        <w:t>&lt;class 'int'&gt;</w:t>
      </w:r>
    </w:p>
    <w:p w:rsidR="00F26453" w:rsidRDefault="000D2F25" w:rsidP="00551A57">
      <w:pPr>
        <w:pStyle w:val="IEEEText"/>
      </w:pPr>
      <w:r>
        <w:t xml:space="preserve">The example above shows that the number </w:t>
      </w:r>
      <w:r>
        <w:rPr>
          <w:rStyle w:val="Code"/>
        </w:rPr>
        <w:t>5</w:t>
      </w:r>
      <w:r>
        <w:t xml:space="preserve"> is an instance of the </w:t>
      </w:r>
      <w:r>
        <w:rPr>
          <w:rStyle w:val="Code"/>
        </w:rPr>
        <w:t>class int</w:t>
      </w:r>
      <w:r>
        <w:t xml:space="preserve">. Yet we can also see that </w:t>
      </w:r>
      <w:r>
        <w:rPr>
          <w:rStyle w:val="Code"/>
        </w:rPr>
        <w:t>int</w:t>
      </w:r>
      <w:r>
        <w:t xml:space="preserve"> is also an object.</w:t>
      </w:r>
    </w:p>
    <w:p w:rsidR="00F26453" w:rsidRPr="00551A57" w:rsidRDefault="000D2F25" w:rsidP="00551A57">
      <w:pPr>
        <w:pStyle w:val="CodeBlock"/>
      </w:pPr>
      <w:r w:rsidRPr="00551A57">
        <w:t>&gt;&gt;&gt; type(int)</w:t>
      </w:r>
    </w:p>
    <w:p w:rsidR="00F26453" w:rsidRPr="00551A57" w:rsidRDefault="000D2F25" w:rsidP="00551A57">
      <w:pPr>
        <w:pStyle w:val="CodeBlock"/>
      </w:pPr>
      <w:r w:rsidRPr="00551A57">
        <w:t>&lt;class 'type'&gt;</w:t>
      </w:r>
    </w:p>
    <w:p w:rsidR="00F26453" w:rsidRDefault="000D2F25" w:rsidP="00551A57">
      <w:pPr>
        <w:pStyle w:val="IEEEText"/>
      </w:pPr>
      <w:r>
        <w:t xml:space="preserve">So we see that </w:t>
      </w:r>
      <w:r>
        <w:rPr>
          <w:rStyle w:val="Code"/>
        </w:rPr>
        <w:t>int</w:t>
      </w:r>
      <w:r>
        <w:t xml:space="preserve"> is of class </w:t>
      </w:r>
      <w:r>
        <w:rPr>
          <w:rStyle w:val="Code"/>
        </w:rPr>
        <w:t>type</w:t>
      </w:r>
      <w:r>
        <w:t xml:space="preserve">. The </w:t>
      </w:r>
      <w:r>
        <w:rPr>
          <w:rStyle w:val="Code"/>
        </w:rPr>
        <w:t>type</w:t>
      </w:r>
      <w:r>
        <w:t xml:space="preserve"> class is the default root class for all classes in a Python program. Though, we’ll see below that we can change this for our benefit.</w:t>
      </w:r>
    </w:p>
    <w:p w:rsidR="00F26453" w:rsidRDefault="00F26453">
      <w:pPr>
        <w:sectPr w:rsidR="00F26453">
          <w:headerReference w:type="even" r:id="rId13"/>
          <w:headerReference w:type="default" r:id="rId14"/>
          <w:footerReference w:type="default" r:id="rId15"/>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rsidR="00F26453" w:rsidRDefault="000D2F25" w:rsidP="00551A57">
      <w:pPr>
        <w:pStyle w:val="IEEEHeading1"/>
      </w:pPr>
      <w:r>
        <w:lastRenderedPageBreak/>
        <w:t>Just Enough Python</w:t>
      </w:r>
    </w:p>
    <w:p w:rsidR="00F26453" w:rsidRDefault="000D2F25" w:rsidP="00551A57">
      <w:pPr>
        <w:pStyle w:val="IEEEText"/>
      </w:pPr>
      <w:r>
        <w:t>In this section we’ll cover just enough Python to be able to talk about how IEEE 1800.2 was implemented in Python. One of the advantages of Python is that is comes with an enormous ecosystem of training classes, websites, and books that delve deeply into the language.</w:t>
      </w:r>
      <w:r>
        <w:rPr>
          <w:rStyle w:val="Footnote"/>
          <w:vertAlign w:val="superscript"/>
        </w:rPr>
        <w:footnoteReference w:id="2"/>
      </w:r>
    </w:p>
    <w:p w:rsidR="00F26453" w:rsidRDefault="000D2F25" w:rsidP="006304E1">
      <w:pPr>
        <w:pStyle w:val="IEEEHeading2"/>
        <w:numPr>
          <w:ilvl w:val="0"/>
          <w:numId w:val="25"/>
        </w:numPr>
      </w:pPr>
      <w:r>
        <w:t>Defining Classes</w:t>
      </w:r>
    </w:p>
    <w:p w:rsidR="00F26453" w:rsidRDefault="000D2F25" w:rsidP="00551A57">
      <w:pPr>
        <w:pStyle w:val="IEEEText"/>
      </w:pPr>
      <w:r>
        <w:t xml:space="preserve">The </w:t>
      </w:r>
      <w:r>
        <w:rPr>
          <w:rStyle w:val="Code"/>
        </w:rPr>
        <w:t>class</w:t>
      </w:r>
      <w:r>
        <w:t xml:space="preserve"> statement defines a new class, but unlike SystemVerilog or C, Python executes the </w:t>
      </w:r>
      <w:r>
        <w:rPr>
          <w:rStyle w:val="Code"/>
        </w:rPr>
        <w:t>class</w:t>
      </w:r>
      <w:r>
        <w:t xml:space="preserve"> statement rather than compiling it. When we execute the </w:t>
      </w:r>
      <w:r>
        <w:rPr>
          <w:rStyle w:val="Code"/>
        </w:rPr>
        <w:t>class</w:t>
      </w:r>
      <w:r>
        <w:t xml:space="preserve"> statement it creates a new class object and stores it in the script’s list of classes for later use.</w:t>
      </w:r>
    </w:p>
    <w:p w:rsidR="00F26453" w:rsidRDefault="000D2F25" w:rsidP="00551A57">
      <w:pPr>
        <w:pStyle w:val="IEEEText"/>
      </w:pPr>
      <w:r>
        <w:t>Here is a simple example:</w:t>
      </w:r>
    </w:p>
    <w:p w:rsidR="00F26453" w:rsidRPr="00551A57" w:rsidRDefault="000D2F25" w:rsidP="00551A57">
      <w:pPr>
        <w:pStyle w:val="CodeBlock"/>
      </w:pPr>
      <w:r w:rsidRPr="00551A57">
        <w:t>class Animal():</w:t>
      </w:r>
    </w:p>
    <w:p w:rsidR="00F26453" w:rsidRPr="00551A57" w:rsidRDefault="000D2F25" w:rsidP="00551A57">
      <w:pPr>
        <w:pStyle w:val="CodeBlock"/>
      </w:pPr>
      <w:r w:rsidRPr="00551A57">
        <w:t>...     def __init__(self, name):</w:t>
      </w:r>
    </w:p>
    <w:p w:rsidR="00F26453" w:rsidRPr="00551A57" w:rsidRDefault="000D2F25" w:rsidP="00551A57">
      <w:pPr>
        <w:pStyle w:val="CodeBlock"/>
      </w:pPr>
      <w:r w:rsidRPr="00551A57">
        <w:t>...         self.name = name</w:t>
      </w:r>
    </w:p>
    <w:p w:rsidR="00F26453" w:rsidRPr="00551A57" w:rsidRDefault="000D2F25" w:rsidP="00551A57">
      <w:pPr>
        <w:pStyle w:val="CodeBlock"/>
      </w:pPr>
      <w:r w:rsidRPr="00551A57">
        <w:t xml:space="preserve">... </w:t>
      </w:r>
    </w:p>
    <w:p w:rsidR="00F26453" w:rsidRPr="00551A57" w:rsidRDefault="000D2F25" w:rsidP="00551A57">
      <w:pPr>
        <w:pStyle w:val="CodeBlock"/>
      </w:pPr>
      <w:r w:rsidRPr="00551A57">
        <w:t>...     def say_name(self):</w:t>
      </w:r>
    </w:p>
    <w:p w:rsidR="00F26453" w:rsidRPr="00551A57" w:rsidRDefault="000D2F25" w:rsidP="00551A57">
      <w:pPr>
        <w:pStyle w:val="CodeBlock"/>
      </w:pPr>
      <w:r w:rsidRPr="00551A57">
        <w:t>...         print(self.name)</w:t>
      </w:r>
    </w:p>
    <w:p w:rsidR="00F26453" w:rsidRPr="00551A57" w:rsidRDefault="000D2F25" w:rsidP="00551A57">
      <w:pPr>
        <w:pStyle w:val="CodeBlock"/>
      </w:pPr>
      <w:r w:rsidRPr="00551A57">
        <w:t xml:space="preserve">... </w:t>
      </w:r>
    </w:p>
    <w:p w:rsidR="00F26453" w:rsidRPr="00551A57" w:rsidRDefault="000D2F25" w:rsidP="00551A57">
      <w:pPr>
        <w:pStyle w:val="CodeBlock"/>
      </w:pPr>
      <w:r w:rsidRPr="00551A57">
        <w:t>...     def make_sound(self):</w:t>
      </w:r>
    </w:p>
    <w:p w:rsidR="00F26453" w:rsidRPr="00551A57" w:rsidRDefault="000D2F25" w:rsidP="00551A57">
      <w:pPr>
        <w:pStyle w:val="CodeBlock"/>
      </w:pPr>
      <w:r w:rsidRPr="00551A57">
        <w:t>...         print("generic sound")</w:t>
      </w:r>
    </w:p>
    <w:p w:rsidR="00F26453" w:rsidRPr="00551A57" w:rsidRDefault="000D2F25" w:rsidP="00551A57">
      <w:pPr>
        <w:pStyle w:val="CodeBlock"/>
      </w:pPr>
      <w:r w:rsidRPr="00551A57">
        <w:t xml:space="preserve">... </w:t>
      </w:r>
    </w:p>
    <w:p w:rsidR="00F26453" w:rsidRPr="00551A57" w:rsidRDefault="000D2F25" w:rsidP="00551A57">
      <w:pPr>
        <w:pStyle w:val="CodeBlock"/>
      </w:pPr>
      <w:r w:rsidRPr="00551A57">
        <w:t>aa = Animal(4433)</w:t>
      </w:r>
    </w:p>
    <w:p w:rsidR="00F26453" w:rsidRPr="00551A57" w:rsidRDefault="000D2F25" w:rsidP="00551A57">
      <w:pPr>
        <w:pStyle w:val="CodeBlock"/>
      </w:pPr>
      <w:r w:rsidRPr="00551A57">
        <w:t>aa.say_name()</w:t>
      </w:r>
    </w:p>
    <w:p w:rsidR="00F26453" w:rsidRPr="00551A57" w:rsidRDefault="000D2F25" w:rsidP="00551A57">
      <w:pPr>
        <w:pStyle w:val="CodeBlock"/>
      </w:pPr>
      <w:r w:rsidRPr="00551A57">
        <w:t>4433</w:t>
      </w:r>
    </w:p>
    <w:p w:rsidR="00F26453" w:rsidRPr="00551A57" w:rsidRDefault="000D2F25" w:rsidP="00551A57">
      <w:pPr>
        <w:pStyle w:val="CodeBlock"/>
      </w:pPr>
      <w:r w:rsidRPr="00551A57">
        <w:t>aa.make_sound()</w:t>
      </w:r>
    </w:p>
    <w:p w:rsidR="00F26453" w:rsidRPr="00551A57" w:rsidRDefault="000D2F25" w:rsidP="00551A57">
      <w:pPr>
        <w:pStyle w:val="CodeBlock"/>
      </w:pPr>
      <w:r w:rsidRPr="00551A57">
        <w:t>generic sound</w:t>
      </w:r>
    </w:p>
    <w:p w:rsidR="00F26453" w:rsidRDefault="000D2F25" w:rsidP="00551A57">
      <w:pPr>
        <w:pStyle w:val="IEEEText"/>
      </w:pPr>
      <w:r>
        <w:t xml:space="preserve">The above example demonstrates common elements of class declaration. The first thing we notice is the infamous Python indenting. Python uses indenting instead of </w:t>
      </w:r>
      <w:r>
        <w:rPr>
          <w:rStyle w:val="Code"/>
        </w:rPr>
        <w:t>begin/end</w:t>
      </w:r>
      <w:r>
        <w:t xml:space="preserve"> or </w:t>
      </w:r>
      <w:r>
        <w:rPr>
          <w:rStyle w:val="Code"/>
        </w:rPr>
        <w:t>{/}</w:t>
      </w:r>
      <w:r>
        <w:t xml:space="preserve"> to signify blocks. Whether one likes this is largely personal taste, but there it is.</w:t>
      </w:r>
    </w:p>
    <w:p w:rsidR="00551A57" w:rsidRDefault="000D2F25" w:rsidP="00551A57">
      <w:pPr>
        <w:pStyle w:val="IEEEText"/>
      </w:pPr>
      <w:r>
        <w:t xml:space="preserve">The </w:t>
      </w:r>
      <w:r>
        <w:rPr>
          <w:rStyle w:val="Code"/>
        </w:rPr>
        <w:t>def __init__(self, name):</w:t>
      </w:r>
      <w:r>
        <w:t xml:space="preserve"> overrides the </w:t>
      </w:r>
      <w:r>
        <w:rPr>
          <w:rStyle w:val="Code"/>
        </w:rPr>
        <w:t>__init__</w:t>
      </w:r>
      <w:r>
        <w:t xml:space="preserve"> method and demonstrates the double underscore convention for methods that exist in all classes. The </w:t>
      </w:r>
      <w:r>
        <w:rPr>
          <w:rStyle w:val="Code"/>
        </w:rPr>
        <w:t>__init__</w:t>
      </w:r>
      <w:r>
        <w:t xml:space="preserve"> method does the initialization one usually does in </w:t>
      </w:r>
      <w:r>
        <w:rPr>
          <w:rStyle w:val="Code"/>
        </w:rPr>
        <w:t>new()</w:t>
      </w:r>
      <w:r>
        <w:t xml:space="preserve"> in SystemVerilog. There are many such methods including </w:t>
      </w:r>
      <w:r>
        <w:rPr>
          <w:rStyle w:val="Code"/>
        </w:rPr>
        <w:t>__str__</w:t>
      </w:r>
      <w:r>
        <w:t xml:space="preserve"> and </w:t>
      </w:r>
      <w:r>
        <w:rPr>
          <w:rStyle w:val="Code"/>
        </w:rPr>
        <w:t>__eq__</w:t>
      </w:r>
      <w:r>
        <w:t xml:space="preserve"> that server the UVM roles of </w:t>
      </w:r>
      <w:r>
        <w:rPr>
          <w:rStyle w:val="Code"/>
        </w:rPr>
        <w:t>convert2string()</w:t>
      </w:r>
      <w:r>
        <w:t xml:space="preserve"> and </w:t>
      </w:r>
      <w:r>
        <w:rPr>
          <w:rStyle w:val="Code"/>
        </w:rPr>
        <w:t>compare()</w:t>
      </w:r>
      <w:r>
        <w:t>.</w:t>
      </w:r>
    </w:p>
    <w:p w:rsidR="00F26453" w:rsidRDefault="000D2F25" w:rsidP="00551A57">
      <w:pPr>
        <w:pStyle w:val="IEEEText"/>
      </w:pPr>
      <w:r>
        <w:t xml:space="preserve">The </w:t>
      </w:r>
      <w:r>
        <w:rPr>
          <w:rStyle w:val="Code"/>
        </w:rPr>
        <w:t>__init__</w:t>
      </w:r>
      <w:r>
        <w:t xml:space="preserve"> above requires that we provide a name for the animal. You can also see that we’re not doing any type checking on the name. In the cold and bureaucratic world of this program the animal stored in </w:t>
      </w:r>
      <w:r>
        <w:rPr>
          <w:rStyle w:val="Code"/>
        </w:rPr>
        <w:t>aa</w:t>
      </w:r>
      <w:r>
        <w:t xml:space="preserve"> received only a number.</w:t>
      </w:r>
    </w:p>
    <w:p w:rsidR="00F26453" w:rsidRDefault="000D2F25" w:rsidP="006304E1">
      <w:pPr>
        <w:pStyle w:val="IEEEHeading2"/>
      </w:pPr>
      <w:r>
        <w:t xml:space="preserve">The </w:t>
      </w:r>
      <w:r>
        <w:rPr>
          <w:rStyle w:val="Code"/>
        </w:rPr>
        <w:t>self</w:t>
      </w:r>
      <w:r>
        <w:t xml:space="preserve"> Variable</w:t>
      </w:r>
    </w:p>
    <w:p w:rsidR="00F26453" w:rsidRDefault="000D2F25" w:rsidP="00551A57">
      <w:pPr>
        <w:pStyle w:val="IEEEText"/>
      </w:pPr>
      <w:r>
        <w:t>When we declare a class in SystemVerilog we declare class variables that SystemVerilog implicitly references as in C:</w:t>
      </w:r>
    </w:p>
    <w:p w:rsidR="00F26453" w:rsidRDefault="000D2F25" w:rsidP="00551A57">
      <w:pPr>
        <w:pStyle w:val="CodeBlock"/>
      </w:pPr>
      <w:r>
        <w:t>class point;</w:t>
      </w:r>
    </w:p>
    <w:p w:rsidR="00F26453" w:rsidRDefault="000D2F25" w:rsidP="00551A57">
      <w:pPr>
        <w:pStyle w:val="CodeBlock"/>
      </w:pPr>
      <w:r>
        <w:t xml:space="preserve">  byte unsigned x;</w:t>
      </w:r>
    </w:p>
    <w:p w:rsidR="00F26453" w:rsidRDefault="000D2F25" w:rsidP="00551A57">
      <w:pPr>
        <w:pStyle w:val="CodeBlock"/>
      </w:pPr>
      <w:r>
        <w:t xml:space="preserve">  byte unsigned y;</w:t>
      </w:r>
    </w:p>
    <w:p w:rsidR="00F26453" w:rsidRDefault="00F26453" w:rsidP="00551A57">
      <w:pPr>
        <w:pStyle w:val="CodeBlock"/>
      </w:pPr>
    </w:p>
    <w:p w:rsidR="00F26453" w:rsidRDefault="000D2F25" w:rsidP="00551A57">
      <w:pPr>
        <w:pStyle w:val="CodeBlock"/>
      </w:pPr>
      <w:r>
        <w:t xml:space="preserve">  function new(byte unsigned X, byte unsigned Y);</w:t>
      </w:r>
    </w:p>
    <w:p w:rsidR="00F26453" w:rsidRDefault="000D2F25" w:rsidP="00551A57">
      <w:pPr>
        <w:pStyle w:val="CodeBlock"/>
      </w:pPr>
      <w:r>
        <w:t xml:space="preserve">      x = X</w:t>
      </w:r>
    </w:p>
    <w:p w:rsidR="00F26453" w:rsidRDefault="000D2F25" w:rsidP="00551A57">
      <w:pPr>
        <w:pStyle w:val="CodeBlock"/>
      </w:pPr>
      <w:r>
        <w:t xml:space="preserve">      this.y = Y</w:t>
      </w:r>
    </w:p>
    <w:p w:rsidR="00F26453" w:rsidRDefault="000D2F25" w:rsidP="00551A57">
      <w:pPr>
        <w:pStyle w:val="CodeBlock"/>
      </w:pPr>
      <w:r>
        <w:t xml:space="preserve">  endfunction</w:t>
      </w:r>
    </w:p>
    <w:p w:rsidR="00F26453" w:rsidRDefault="000D2F25" w:rsidP="00551A57">
      <w:pPr>
        <w:pStyle w:val="CodeBlock"/>
      </w:pPr>
      <w:r>
        <w:t>endclass</w:t>
      </w:r>
    </w:p>
    <w:p w:rsidR="00F26453" w:rsidRDefault="000D2F25" w:rsidP="00551A57">
      <w:pPr>
        <w:pStyle w:val="IEEEText"/>
      </w:pPr>
      <w:r>
        <w:t xml:space="preserve">In the above code the </w:t>
      </w:r>
      <w:r>
        <w:rPr>
          <w:rStyle w:val="Code"/>
        </w:rPr>
        <w:t>x = X</w:t>
      </w:r>
      <w:r>
        <w:t xml:space="preserve"> line does the same thing as the </w:t>
      </w:r>
      <w:r>
        <w:rPr>
          <w:rStyle w:val="Code"/>
        </w:rPr>
        <w:t>this.y = Y</w:t>
      </w:r>
      <w:r>
        <w:t xml:space="preserve"> code. They both set the instance’s variable to the constructor argument.</w:t>
      </w:r>
    </w:p>
    <w:p w:rsidR="00F26453" w:rsidRDefault="000D2F25" w:rsidP="00551A57">
      <w:pPr>
        <w:pStyle w:val="IEEEText"/>
      </w:pPr>
      <w:r>
        <w:t>Python does not use the implicit assignment.</w:t>
      </w:r>
    </w:p>
    <w:p w:rsidR="00F26453" w:rsidRPr="00551A57" w:rsidRDefault="000D2F25" w:rsidP="00551A57">
      <w:pPr>
        <w:pStyle w:val="CodeBlock"/>
      </w:pPr>
      <w:r w:rsidRPr="00551A57">
        <w:t>class Point:</w:t>
      </w:r>
    </w:p>
    <w:p w:rsidR="00F26453" w:rsidRPr="00551A57" w:rsidRDefault="000D2F25" w:rsidP="00551A57">
      <w:pPr>
        <w:pStyle w:val="CodeBlock"/>
      </w:pPr>
      <w:r w:rsidRPr="00551A57">
        <w:tab/>
        <w:t>def __init__(self, X, Y):</w:t>
      </w:r>
    </w:p>
    <w:p w:rsidR="00F26453" w:rsidRPr="00551A57" w:rsidRDefault="000D2F25" w:rsidP="00551A57">
      <w:pPr>
        <w:pStyle w:val="CodeBlock"/>
      </w:pPr>
      <w:r w:rsidRPr="00551A57">
        <w:lastRenderedPageBreak/>
        <w:t xml:space="preserve">       self.x = X</w:t>
      </w:r>
    </w:p>
    <w:p w:rsidR="00F26453" w:rsidRPr="00551A57" w:rsidRDefault="000D2F25" w:rsidP="00551A57">
      <w:pPr>
        <w:pStyle w:val="CodeBlock"/>
      </w:pPr>
      <w:r w:rsidRPr="00551A57">
        <w:t xml:space="preserve">       self.y = Y</w:t>
      </w:r>
    </w:p>
    <w:p w:rsidR="00F26453" w:rsidRDefault="000D2F25" w:rsidP="00F245B0">
      <w:pPr>
        <w:pStyle w:val="IEEEText"/>
      </w:pPr>
      <w:r>
        <w:t xml:space="preserve">Unlike the implicit </w:t>
      </w:r>
      <w:r>
        <w:rPr>
          <w:rStyle w:val="Code"/>
        </w:rPr>
        <w:t>this</w:t>
      </w:r>
      <w:r>
        <w:t xml:space="preserve"> in SystemVerilog, Python requires that we explicitly supply the </w:t>
      </w:r>
      <w:r>
        <w:rPr>
          <w:rStyle w:val="Code"/>
        </w:rPr>
        <w:t>self</w:t>
      </w:r>
      <w:r>
        <w:t xml:space="preserve"> variable as the first variable in an instance method. The calling mechanism hides this from us so we see when we instantiate a point:</w:t>
      </w:r>
    </w:p>
    <w:p w:rsidR="00F26453" w:rsidRDefault="000D2F25" w:rsidP="007A1E11">
      <w:pPr>
        <w:pStyle w:val="CodeBlock"/>
      </w:pPr>
      <w:r>
        <w:t xml:space="preserve">make_my_point </w:t>
      </w:r>
      <w:r>
        <w:rPr>
          <w:b/>
          <w:i w:val="0"/>
        </w:rPr>
        <w:t>=</w:t>
      </w:r>
      <w:r>
        <w:t xml:space="preserve"> Point(</w:t>
      </w:r>
      <w:r>
        <w:rPr>
          <w:b/>
          <w:color w:val="555555"/>
          <w:u w:val="single"/>
        </w:rPr>
        <w:t>10</w:t>
      </w:r>
      <w:r>
        <w:t>,</w:t>
      </w:r>
      <w:r>
        <w:rPr>
          <w:b/>
          <w:color w:val="555555"/>
          <w:u w:val="single"/>
        </w:rPr>
        <w:t>3</w:t>
      </w:r>
      <w:r>
        <w:t>)</w:t>
      </w:r>
    </w:p>
    <w:p w:rsidR="00F26453" w:rsidRDefault="000D2F25" w:rsidP="00F245B0">
      <w:pPr>
        <w:pStyle w:val="IEEEText"/>
      </w:pPr>
      <w:r>
        <w:t xml:space="preserve">The above causes Python to create an instance of the </w:t>
      </w:r>
      <w:r>
        <w:rPr>
          <w:rStyle w:val="Code"/>
        </w:rPr>
        <w:t>Point</w:t>
      </w:r>
      <w:r>
        <w:t xml:space="preserve"> class and call </w:t>
      </w:r>
      <w:r>
        <w:rPr>
          <w:rStyle w:val="Code"/>
        </w:rPr>
        <w:t>__init__(self, X, Y)</w:t>
      </w:r>
      <w:r>
        <w:t xml:space="preserve">, passing the newly created object as </w:t>
      </w:r>
      <w:r>
        <w:rPr>
          <w:rStyle w:val="Code"/>
        </w:rPr>
        <w:t>self</w:t>
      </w:r>
      <w:r>
        <w:t xml:space="preserve">. </w:t>
      </w:r>
    </w:p>
    <w:p w:rsidR="00F26453" w:rsidRDefault="000D2F25" w:rsidP="00F245B0">
      <w:pPr>
        <w:pStyle w:val="IEEEText"/>
      </w:pPr>
      <w:r>
        <w:t xml:space="preserve">Methods that don’t have </w:t>
      </w:r>
      <w:r>
        <w:rPr>
          <w:rStyle w:val="Code"/>
        </w:rPr>
        <w:t>self</w:t>
      </w:r>
      <w:r>
        <w:t xml:space="preserve"> as the first argument must be either class methods (which receive a first argument of </w:t>
      </w:r>
      <w:r>
        <w:rPr>
          <w:rStyle w:val="Code"/>
        </w:rPr>
        <w:t>cls</w:t>
      </w:r>
      <w:r>
        <w:t>) or static methods (which have no required first argument)</w:t>
      </w:r>
    </w:p>
    <w:p w:rsidR="00F26453" w:rsidRDefault="000D2F25" w:rsidP="006304E1">
      <w:pPr>
        <w:pStyle w:val="IEEEHeading2"/>
      </w:pPr>
      <w:r>
        <w:t>Inheritance</w:t>
      </w:r>
    </w:p>
    <w:p w:rsidR="00F26453" w:rsidRDefault="000D2F25" w:rsidP="00F245B0">
      <w:pPr>
        <w:pStyle w:val="IEEEText"/>
      </w:pPr>
      <w:r>
        <w:t>Classes can inherit attributes from other classes and override methods from the base class. For example:</w:t>
      </w:r>
    </w:p>
    <w:p w:rsidR="00F26453" w:rsidRDefault="000D2F25" w:rsidP="007A1E11">
      <w:pPr>
        <w:pStyle w:val="CodeBlock"/>
      </w:pPr>
      <w:r>
        <w:t>class Lion(Animal):</w:t>
      </w:r>
    </w:p>
    <w:p w:rsidR="00F26453" w:rsidRDefault="000D2F25" w:rsidP="007A1E11">
      <w:pPr>
        <w:pStyle w:val="CodeBlock"/>
      </w:pPr>
      <w:r>
        <w:t>...     def make_sound(self):</w:t>
      </w:r>
    </w:p>
    <w:p w:rsidR="00F26453" w:rsidRDefault="000D2F25" w:rsidP="007A1E11">
      <w:pPr>
        <w:pStyle w:val="CodeBlock"/>
      </w:pPr>
      <w:r>
        <w:t>...         print("Lion roar")</w:t>
      </w:r>
    </w:p>
    <w:p w:rsidR="00F26453" w:rsidRDefault="000D2F25" w:rsidP="007A1E11">
      <w:pPr>
        <w:pStyle w:val="CodeBlock"/>
      </w:pPr>
      <w:r>
        <w:t xml:space="preserve">... </w:t>
      </w:r>
    </w:p>
    <w:p w:rsidR="00F26453" w:rsidRDefault="000D2F25" w:rsidP="007A1E11">
      <w:pPr>
        <w:pStyle w:val="CodeBlock"/>
      </w:pPr>
      <w:r>
        <w:t>ll = Lion('Stanley')</w:t>
      </w:r>
    </w:p>
    <w:p w:rsidR="00F26453" w:rsidRDefault="000D2F25" w:rsidP="007A1E11">
      <w:pPr>
        <w:pStyle w:val="CodeBlock"/>
      </w:pPr>
      <w:r>
        <w:t>ll.make_sound()</w:t>
      </w:r>
    </w:p>
    <w:p w:rsidR="00F26453" w:rsidRDefault="000D2F25" w:rsidP="007A1E11">
      <w:pPr>
        <w:pStyle w:val="CodeBlock"/>
      </w:pPr>
      <w:r>
        <w:t>Lion roar</w:t>
      </w:r>
    </w:p>
    <w:p w:rsidR="00F26453" w:rsidRDefault="000D2F25" w:rsidP="007A1E11">
      <w:pPr>
        <w:pStyle w:val="CodeBlock"/>
      </w:pPr>
      <w:r>
        <w:t>ll.say_name()</w:t>
      </w:r>
    </w:p>
    <w:p w:rsidR="00F26453" w:rsidRDefault="000D2F25" w:rsidP="007A1E11">
      <w:pPr>
        <w:pStyle w:val="CodeBlock"/>
      </w:pPr>
      <w:r>
        <w:t>Stanley</w:t>
      </w:r>
    </w:p>
    <w:p w:rsidR="00F26453" w:rsidRDefault="000D2F25" w:rsidP="00F245B0">
      <w:pPr>
        <w:pStyle w:val="IEEEText"/>
      </w:pPr>
      <w:r>
        <w:t xml:space="preserve">We see here that we’ve overridden </w:t>
      </w:r>
      <w:r>
        <w:rPr>
          <w:rStyle w:val="Code"/>
        </w:rPr>
        <w:t>Animal</w:t>
      </w:r>
      <w:r>
        <w:t xml:space="preserve"> to create a </w:t>
      </w:r>
      <w:r>
        <w:rPr>
          <w:rStyle w:val="Code"/>
        </w:rPr>
        <w:t>Lion</w:t>
      </w:r>
      <w:r>
        <w:t xml:space="preserve">. We’ve only overridden the </w:t>
      </w:r>
      <w:r>
        <w:rPr>
          <w:rStyle w:val="Code"/>
        </w:rPr>
        <w:t>make_sound()</w:t>
      </w:r>
      <w:r>
        <w:t xml:space="preserve"> method, so we inherited </w:t>
      </w:r>
      <w:r>
        <w:rPr>
          <w:rStyle w:val="Code"/>
        </w:rPr>
        <w:t>__init__</w:t>
      </w:r>
      <w:r>
        <w:t xml:space="preserve"> and </w:t>
      </w:r>
      <w:r>
        <w:rPr>
          <w:rStyle w:val="Code"/>
        </w:rPr>
        <w:t>say_name()</w:t>
      </w:r>
      <w:r>
        <w:t xml:space="preserve">. </w:t>
      </w:r>
    </w:p>
    <w:p w:rsidR="00F26453" w:rsidRDefault="000D2F25" w:rsidP="00F245B0">
      <w:pPr>
        <w:pStyle w:val="IEEEText"/>
      </w:pPr>
      <w:r>
        <w:t xml:space="preserve">When we call </w:t>
      </w:r>
      <w:r>
        <w:rPr>
          <w:rStyle w:val="Code"/>
        </w:rPr>
        <w:t>make_sound()</w:t>
      </w:r>
      <w:r>
        <w:t xml:space="preserve"> Python looks for the </w:t>
      </w:r>
      <w:r>
        <w:rPr>
          <w:rStyle w:val="Code"/>
        </w:rPr>
        <w:t>make_sound()</w:t>
      </w:r>
      <w:r>
        <w:t xml:space="preserve"> method in the </w:t>
      </w:r>
      <w:r>
        <w:rPr>
          <w:rStyle w:val="Code"/>
        </w:rPr>
        <w:t>Lion</w:t>
      </w:r>
      <w:r>
        <w:t xml:space="preserve"> class, finds it, and executes it. When we call </w:t>
      </w:r>
      <w:r>
        <w:rPr>
          <w:rStyle w:val="Code"/>
        </w:rPr>
        <w:t>say_name()</w:t>
      </w:r>
      <w:r>
        <w:t xml:space="preserve"> Python does not find the method in </w:t>
      </w:r>
      <w:r>
        <w:rPr>
          <w:rStyle w:val="Code"/>
        </w:rPr>
        <w:t>Lion</w:t>
      </w:r>
      <w:r>
        <w:t xml:space="preserve"> and so it searches </w:t>
      </w:r>
      <w:r>
        <w:rPr>
          <w:rStyle w:val="Code"/>
        </w:rPr>
        <w:t>Animal</w:t>
      </w:r>
      <w:r>
        <w:t>. Finding the method there, it executes it.</w:t>
      </w:r>
    </w:p>
    <w:p w:rsidR="00F26453" w:rsidRDefault="000D2F25" w:rsidP="006304E1">
      <w:pPr>
        <w:pStyle w:val="IEEEHeading2"/>
      </w:pPr>
      <w:r>
        <w:t>Multiple Inheritance</w:t>
      </w:r>
    </w:p>
    <w:p w:rsidR="00F26453" w:rsidRDefault="000D2F25" w:rsidP="00F245B0">
      <w:pPr>
        <w:pStyle w:val="IEEEText"/>
      </w:pPr>
      <w:r>
        <w:t xml:space="preserve">Unlike SystemVerilog, Python provides multiple inheritance. This made it much easier to implement UVM in Python than SystemVerilog since SystemVerilog required us to create classes that mimicked multiple inheritance behavior. There are no </w:t>
      </w:r>
      <w:r>
        <w:rPr>
          <w:rStyle w:val="Code"/>
        </w:rPr>
        <w:t>_imp</w:t>
      </w:r>
      <w:r>
        <w:t xml:space="preserve"> classes in </w:t>
      </w:r>
      <w:r>
        <w:rPr>
          <w:rStyle w:val="Code"/>
        </w:rPr>
        <w:t>pyuvm</w:t>
      </w:r>
      <w:r>
        <w:t>.</w:t>
      </w:r>
    </w:p>
    <w:p w:rsidR="00F26453" w:rsidRDefault="000D2F25" w:rsidP="00F245B0">
      <w:pPr>
        <w:pStyle w:val="IEEEText"/>
      </w:pPr>
      <w:r>
        <w:t xml:space="preserve">Given that we have </w:t>
      </w:r>
      <w:r>
        <w:rPr>
          <w:rStyle w:val="Code"/>
        </w:rPr>
        <w:t>Animal</w:t>
      </w:r>
      <w:r>
        <w:t xml:space="preserve">, </w:t>
      </w:r>
      <w:r>
        <w:rPr>
          <w:rStyle w:val="Code"/>
        </w:rPr>
        <w:t>Lion</w:t>
      </w:r>
      <w:r>
        <w:t xml:space="preserve">, and </w:t>
      </w:r>
      <w:r>
        <w:rPr>
          <w:rStyle w:val="Code"/>
        </w:rPr>
        <w:t>Tiger</w:t>
      </w:r>
      <w:r>
        <w:t xml:space="preserve"> we can create a </w:t>
      </w:r>
      <w:r>
        <w:rPr>
          <w:rStyle w:val="Code"/>
        </w:rPr>
        <w:t>Liger</w:t>
      </w:r>
      <w:r>
        <w:t>:</w:t>
      </w:r>
    </w:p>
    <w:p w:rsidR="00F26453" w:rsidRDefault="000D2F25" w:rsidP="007A1E11">
      <w:pPr>
        <w:pStyle w:val="CodeBlock"/>
      </w:pPr>
      <w:r>
        <w:t>... class Liger(Lion, Tiger):</w:t>
      </w:r>
    </w:p>
    <w:p w:rsidR="00F26453" w:rsidRDefault="000D2F25" w:rsidP="007A1E11">
      <w:pPr>
        <w:pStyle w:val="CodeBlock"/>
      </w:pPr>
      <w:r>
        <w:t>...     ...</w:t>
      </w:r>
    </w:p>
    <w:p w:rsidR="00F26453" w:rsidRDefault="000D2F25" w:rsidP="007A1E11">
      <w:pPr>
        <w:pStyle w:val="CodeBlock"/>
      </w:pPr>
      <w:r>
        <w:t xml:space="preserve">... </w:t>
      </w:r>
    </w:p>
    <w:p w:rsidR="00F26453" w:rsidRDefault="000D2F25" w:rsidP="007A1E11">
      <w:pPr>
        <w:pStyle w:val="CodeBlock"/>
      </w:pPr>
      <w:r>
        <w:t>... ll = Liger("Bitey")</w:t>
      </w:r>
    </w:p>
    <w:p w:rsidR="00F26453" w:rsidRDefault="000D2F25" w:rsidP="007A1E11">
      <w:pPr>
        <w:pStyle w:val="CodeBlock"/>
      </w:pPr>
      <w:r>
        <w:t>... ll.say_name()</w:t>
      </w:r>
    </w:p>
    <w:p w:rsidR="00F26453" w:rsidRDefault="000D2F25" w:rsidP="007A1E11">
      <w:pPr>
        <w:pStyle w:val="CodeBlock"/>
      </w:pPr>
      <w:r>
        <w:t>... ll.make_sound()</w:t>
      </w:r>
    </w:p>
    <w:p w:rsidR="00F26453" w:rsidRDefault="000D2F25" w:rsidP="007A1E11">
      <w:pPr>
        <w:pStyle w:val="CodeBlock"/>
      </w:pPr>
      <w:r>
        <w:t>Bitey</w:t>
      </w:r>
    </w:p>
    <w:p w:rsidR="00F26453" w:rsidRDefault="000D2F25" w:rsidP="007A1E11">
      <w:pPr>
        <w:pStyle w:val="CodeBlock"/>
      </w:pPr>
      <w:r>
        <w:t>Lion roar</w:t>
      </w:r>
    </w:p>
    <w:p w:rsidR="00F26453" w:rsidRDefault="000D2F25" w:rsidP="00F245B0">
      <w:pPr>
        <w:pStyle w:val="IEEEText"/>
      </w:pPr>
      <w:r>
        <w:t xml:space="preserve">The </w:t>
      </w:r>
      <w:r>
        <w:rPr>
          <w:rStyle w:val="Code"/>
        </w:rPr>
        <w:t>Liger</w:t>
      </w:r>
      <w:r>
        <w:t xml:space="preserve"> inherits from both </w:t>
      </w:r>
      <w:r>
        <w:rPr>
          <w:rStyle w:val="Code"/>
        </w:rPr>
        <w:t>Lion</w:t>
      </w:r>
      <w:r>
        <w:t xml:space="preserve"> and </w:t>
      </w:r>
      <w:r>
        <w:rPr>
          <w:rStyle w:val="Code"/>
        </w:rPr>
        <w:t>Tiger</w:t>
      </w:r>
      <w:r>
        <w:t xml:space="preserve">. The </w:t>
      </w:r>
      <w:r>
        <w:rPr>
          <w:rStyle w:val="Code"/>
        </w:rPr>
        <w:t>...</w:t>
      </w:r>
      <w:r>
        <w:t xml:space="preserve"> is Python’s way of defining a class that inherits all its methods.</w:t>
      </w:r>
    </w:p>
    <w:p w:rsidR="00F26453" w:rsidRDefault="000D2F25" w:rsidP="00F245B0">
      <w:pPr>
        <w:pStyle w:val="IEEEText"/>
      </w:pPr>
      <w:r>
        <w:t xml:space="preserve">You’ll notice that we’ve created the dreaded </w:t>
      </w:r>
      <w:r>
        <w:rPr>
          <w:rStyle w:val="Emphasis"/>
        </w:rPr>
        <w:t>Diamond of Death</w:t>
      </w:r>
      <w:r>
        <w:t xml:space="preserve"> in that </w:t>
      </w:r>
      <w:r>
        <w:rPr>
          <w:rStyle w:val="Code"/>
        </w:rPr>
        <w:t>Lion</w:t>
      </w:r>
      <w:r>
        <w:t xml:space="preserve"> and </w:t>
      </w:r>
      <w:r>
        <w:rPr>
          <w:rStyle w:val="Code"/>
        </w:rPr>
        <w:t>Tiger</w:t>
      </w:r>
      <w:r>
        <w:t xml:space="preserve"> both inherit from </w:t>
      </w:r>
      <w:r>
        <w:rPr>
          <w:rStyle w:val="Code"/>
        </w:rPr>
        <w:t>Animal</w:t>
      </w:r>
      <w:r>
        <w:t xml:space="preserve"> and </w:t>
      </w:r>
      <w:r>
        <w:rPr>
          <w:rStyle w:val="Code"/>
        </w:rPr>
        <w:t>Liger</w:t>
      </w:r>
      <w:r>
        <w:t xml:space="preserve"> inherits from </w:t>
      </w:r>
      <w:r>
        <w:rPr>
          <w:rStyle w:val="Code"/>
        </w:rPr>
        <w:t>Lion</w:t>
      </w:r>
      <w:r>
        <w:t xml:space="preserve"> and </w:t>
      </w:r>
      <w:r>
        <w:rPr>
          <w:rStyle w:val="Code"/>
        </w:rPr>
        <w:t>Tiger</w:t>
      </w:r>
      <w:r>
        <w:t xml:space="preserve">. In a compiled language this is a problem since one can’t tell which </w:t>
      </w:r>
      <w:r>
        <w:rPr>
          <w:rStyle w:val="Code"/>
        </w:rPr>
        <w:t>make_sound()</w:t>
      </w:r>
      <w:r>
        <w:t xml:space="preserve"> method to call.</w:t>
      </w:r>
    </w:p>
    <w:p w:rsidR="00F26453" w:rsidRDefault="000D2F25" w:rsidP="00F245B0">
      <w:pPr>
        <w:pStyle w:val="IEEEText"/>
      </w:pPr>
      <w:r>
        <w:t xml:space="preserve">But Python determines this dynamically. As above it looks for </w:t>
      </w:r>
      <w:r>
        <w:rPr>
          <w:rStyle w:val="Code"/>
        </w:rPr>
        <w:t>make_sound()</w:t>
      </w:r>
      <w:r>
        <w:t xml:space="preserve"> in </w:t>
      </w:r>
      <w:r>
        <w:rPr>
          <w:rStyle w:val="Code"/>
        </w:rPr>
        <w:t>Liger</w:t>
      </w:r>
      <w:r>
        <w:t xml:space="preserve"> and, not finding it, it searches the parent classes in the order they appear in the declaration. That’s why it finds the </w:t>
      </w:r>
      <w:r>
        <w:rPr>
          <w:rStyle w:val="Code"/>
        </w:rPr>
        <w:t>make_sound()</w:t>
      </w:r>
      <w:r>
        <w:t xml:space="preserve"> in </w:t>
      </w:r>
      <w:r>
        <w:rPr>
          <w:rStyle w:val="Code"/>
        </w:rPr>
        <w:t>Lion</w:t>
      </w:r>
      <w:r>
        <w:t>.</w:t>
      </w:r>
      <w:r>
        <w:br/>
        <w:t xml:space="preserve">We now have enough class definition information to examine </w:t>
      </w:r>
      <w:r>
        <w:rPr>
          <w:rStyle w:val="Code"/>
        </w:rPr>
        <w:t>pyuvm.</w:t>
      </w:r>
    </w:p>
    <w:p w:rsidR="00F26453" w:rsidRDefault="000D2F25" w:rsidP="006304E1">
      <w:pPr>
        <w:pStyle w:val="IEEEHeading2"/>
      </w:pPr>
      <w:r>
        <w:t>Exceptions are the Rule</w:t>
      </w:r>
    </w:p>
    <w:p w:rsidR="00F26453" w:rsidRDefault="000D2F25" w:rsidP="00F245B0">
      <w:pPr>
        <w:pStyle w:val="IEEEText"/>
      </w:pPr>
      <w:r>
        <w:rPr>
          <w:rStyle w:val="Emphasis"/>
        </w:rPr>
        <w:t>Asking forgiveness instead of permission</w:t>
      </w:r>
      <w:r>
        <w:t xml:space="preserve"> is a key Python design philosophy. Languages such as C and SystemVerilog take the opposite approach. They use typing to ensure that a programmer cannot accidentally mix types and overwrite bits. Even those languages use the </w:t>
      </w:r>
      <w:r>
        <w:rPr>
          <w:rStyle w:val="Emphasis"/>
        </w:rPr>
        <w:t>forgiveness</w:t>
      </w:r>
      <w:r>
        <w:t xml:space="preserve"> philosophy when issuing runtime errors such as trying to access an array with an index beyond its range.</w:t>
      </w:r>
    </w:p>
    <w:p w:rsidR="00F26453" w:rsidRDefault="000D2F25" w:rsidP="00F245B0">
      <w:pPr>
        <w:pStyle w:val="IEEEText"/>
      </w:pPr>
      <w:r>
        <w:lastRenderedPageBreak/>
        <w:t xml:space="preserve">Python comes with built-in exceptions </w:t>
      </w:r>
      <w:r>
        <w:rPr>
          <w:rStyle w:val="Footnote"/>
          <w:vertAlign w:val="superscript"/>
        </w:rPr>
        <w:footnoteReference w:id="3"/>
      </w:r>
      <w:r>
        <w:t xml:space="preserve"> that extend the </w:t>
      </w:r>
      <w:r>
        <w:rPr>
          <w:rStyle w:val="Code"/>
        </w:rPr>
        <w:t>BaseException</w:t>
      </w:r>
      <w:r>
        <w:t xml:space="preserve"> base class. It throws exceptions when we try to execute an illegal action such as trying to pull a value out of an associative array that doesn’t exist:</w:t>
      </w:r>
    </w:p>
    <w:p w:rsidR="00F26453" w:rsidRDefault="000D2F25" w:rsidP="007A1E11">
      <w:pPr>
        <w:pStyle w:val="CodeBlock"/>
      </w:pPr>
      <w:r>
        <w:t>my_array = {}</w:t>
      </w:r>
    </w:p>
    <w:p w:rsidR="00F26453" w:rsidRDefault="000D2F25" w:rsidP="007A1E11">
      <w:pPr>
        <w:pStyle w:val="CodeBlock"/>
      </w:pPr>
      <w:r>
        <w:t>my_array['one'] = 1</w:t>
      </w:r>
    </w:p>
    <w:p w:rsidR="00F26453" w:rsidRDefault="000D2F25" w:rsidP="007A1E11">
      <w:pPr>
        <w:pStyle w:val="CodeBlock"/>
      </w:pPr>
      <w:r>
        <w:t>my_array['two'] = 2</w:t>
      </w:r>
    </w:p>
    <w:p w:rsidR="00F26453" w:rsidRDefault="000D2F25" w:rsidP="007A1E11">
      <w:pPr>
        <w:pStyle w:val="CodeBlock"/>
      </w:pPr>
      <w:r>
        <w:t>my_array[3] = 3</w:t>
      </w:r>
    </w:p>
    <w:p w:rsidR="00F26453" w:rsidRDefault="000D2F25" w:rsidP="007A1E11">
      <w:pPr>
        <w:pStyle w:val="CodeBlock"/>
      </w:pPr>
      <w:r>
        <w:t>print(my_array['three'])</w:t>
      </w:r>
    </w:p>
    <w:p w:rsidR="00F26453" w:rsidRDefault="000D2F25" w:rsidP="007A1E11">
      <w:pPr>
        <w:pStyle w:val="CodeBlock"/>
      </w:pPr>
      <w:r>
        <w:t>Traceback (most recent call last):</w:t>
      </w:r>
    </w:p>
    <w:p w:rsidR="00F26453" w:rsidRDefault="000D2F25" w:rsidP="007A1E11">
      <w:pPr>
        <w:pStyle w:val="CodeBlock"/>
      </w:pPr>
      <w:r>
        <w:t xml:space="preserve">  File "&lt;input&gt;", line 1, in &lt;module&gt;</w:t>
      </w:r>
    </w:p>
    <w:p w:rsidR="00F26453" w:rsidRDefault="000D2F25" w:rsidP="007A1E11">
      <w:pPr>
        <w:pStyle w:val="CodeBlock"/>
      </w:pPr>
      <w:r>
        <w:t>KeyError: 'three'</w:t>
      </w:r>
    </w:p>
    <w:p w:rsidR="00F26453" w:rsidRDefault="000D2F25" w:rsidP="00F245B0">
      <w:pPr>
        <w:pStyle w:val="IEEEText"/>
      </w:pPr>
      <w:r>
        <w:t xml:space="preserve">In the above example we created an associative array (called a </w:t>
      </w:r>
      <w:r>
        <w:rPr>
          <w:rStyle w:val="Emphasis"/>
        </w:rPr>
        <w:t>dict</w:t>
      </w:r>
      <w:r>
        <w:t xml:space="preserve"> in Pythonese) and stored two values in it. Notice that the keys here can be of any type. Our bug was using </w:t>
      </w:r>
      <w:r>
        <w:rPr>
          <w:rStyle w:val="Code"/>
        </w:rPr>
        <w:t>3</w:t>
      </w:r>
      <w:r>
        <w:t xml:space="preserve"> instead of </w:t>
      </w:r>
      <w:r>
        <w:rPr>
          <w:rStyle w:val="Code"/>
        </w:rPr>
        <w:t>three</w:t>
      </w:r>
      <w:r>
        <w:t xml:space="preserve">. </w:t>
      </w:r>
    </w:p>
    <w:p w:rsidR="00F26453" w:rsidRDefault="000D2F25" w:rsidP="00F245B0">
      <w:pPr>
        <w:pStyle w:val="IEEEText"/>
      </w:pPr>
      <w:r>
        <w:t xml:space="preserve">The </w:t>
      </w:r>
      <w:r>
        <w:rPr>
          <w:rStyle w:val="Code"/>
        </w:rPr>
        <w:t>KeyError</w:t>
      </w:r>
      <w:r>
        <w:t xml:space="preserve"> class extends </w:t>
      </w:r>
      <w:r>
        <w:rPr>
          <w:rStyle w:val="Code"/>
        </w:rPr>
        <w:t>LookupError</w:t>
      </w:r>
      <w:r>
        <w:t xml:space="preserve"> which extends </w:t>
      </w:r>
      <w:r>
        <w:rPr>
          <w:rStyle w:val="Code"/>
        </w:rPr>
        <w:t>Exception</w:t>
      </w:r>
      <w:r>
        <w:t>. The error class tree becomes important when we want to catch exceptions.</w:t>
      </w:r>
    </w:p>
    <w:p w:rsidR="00F26453" w:rsidRDefault="000D2F25" w:rsidP="00F245B0">
      <w:pPr>
        <w:pStyle w:val="IEEEText"/>
      </w:pPr>
      <w:r>
        <w:t xml:space="preserve">Consider a case where we’re implementing a </w:t>
      </w:r>
      <w:r>
        <w:rPr>
          <w:rStyle w:val="Code"/>
        </w:rPr>
        <w:t>uvm_pool</w:t>
      </w:r>
      <w:r>
        <w:t xml:space="preserve">. The IEEE 1800.2 specification says that the pool </w:t>
      </w:r>
      <w:r>
        <w:rPr>
          <w:rStyle w:val="Code"/>
        </w:rPr>
        <w:t>get()</w:t>
      </w:r>
      <w:r>
        <w:t xml:space="preserve"> method will return the value at the key, and if they key doesn’t exist, then initialize the location at </w:t>
      </w:r>
      <w:r>
        <w:rPr>
          <w:rStyle w:val="Code"/>
        </w:rPr>
        <w:t>key</w:t>
      </w:r>
      <w:r>
        <w:t xml:space="preserve"> from the nonexistent Table 7-1. ++where is that table?++ We’ll use the Python universal object for emptiness </w:t>
      </w:r>
      <w:r>
        <w:rPr>
          <w:rStyle w:val="Code"/>
        </w:rPr>
        <w:t>None</w:t>
      </w:r>
      <w:r>
        <w:t xml:space="preserve"> (not to be confused with SystemVerilog </w:t>
      </w:r>
      <w:r>
        <w:rPr>
          <w:rStyle w:val="Code"/>
        </w:rPr>
        <w:t>null</w:t>
      </w:r>
      <w:r>
        <w:t xml:space="preserve">, which is a null pointer. </w:t>
      </w:r>
      <w:r>
        <w:rPr>
          <w:rStyle w:val="Code"/>
        </w:rPr>
        <w:t>None</w:t>
      </w:r>
      <w:r>
        <w:t xml:space="preserve"> is an actual object named </w:t>
      </w:r>
      <w:r>
        <w:rPr>
          <w:rStyle w:val="Code"/>
        </w:rPr>
        <w:t>None</w:t>
      </w:r>
      <w:r>
        <w:t>) to do the initialization.</w:t>
      </w:r>
    </w:p>
    <w:p w:rsidR="00F26453" w:rsidRDefault="000D2F25" w:rsidP="007A1E11">
      <w:pPr>
        <w:pStyle w:val="CodeBlock"/>
      </w:pPr>
      <w:r>
        <w:t>from pyuvm import *</w:t>
      </w:r>
    </w:p>
    <w:p w:rsidR="00F26453" w:rsidRDefault="000D2F25" w:rsidP="007A1E11">
      <w:pPr>
        <w:pStyle w:val="CodeBlock"/>
      </w:pPr>
      <w:r>
        <w:t>class uvm_pool(uvm_object):</w:t>
      </w:r>
    </w:p>
    <w:p w:rsidR="00F26453" w:rsidRDefault="000D2F25" w:rsidP="007A1E11">
      <w:pPr>
        <w:pStyle w:val="CodeBlock"/>
      </w:pPr>
      <w:r>
        <w:t xml:space="preserve">    def __init__(self):</w:t>
      </w:r>
    </w:p>
    <w:p w:rsidR="00F26453" w:rsidRDefault="000D2F25" w:rsidP="007A1E11">
      <w:pPr>
        <w:pStyle w:val="CodeBlock"/>
      </w:pPr>
      <w:r>
        <w:t xml:space="preserve">        self.pool = {}</w:t>
      </w:r>
    </w:p>
    <w:p w:rsidR="00F26453" w:rsidRDefault="000D2F25" w:rsidP="007A1E11">
      <w:pPr>
        <w:pStyle w:val="CodeBlock"/>
      </w:pPr>
      <w:r>
        <w:t xml:space="preserve">    def get(self, key ):</w:t>
      </w:r>
    </w:p>
    <w:p w:rsidR="00F26453" w:rsidRDefault="000D2F25" w:rsidP="007A1E11">
      <w:pPr>
        <w:pStyle w:val="CodeBlock"/>
      </w:pPr>
      <w:r>
        <w:t xml:space="preserve">        try:</w:t>
      </w:r>
    </w:p>
    <w:p w:rsidR="00F26453" w:rsidRDefault="000D2F25" w:rsidP="007A1E11">
      <w:pPr>
        <w:pStyle w:val="CodeBlock"/>
      </w:pPr>
      <w:r>
        <w:t xml:space="preserve">            return self.pool[key]</w:t>
      </w:r>
    </w:p>
    <w:p w:rsidR="00F26453" w:rsidRDefault="000D2F25" w:rsidP="007A1E11">
      <w:pPr>
        <w:pStyle w:val="CodeBlock"/>
      </w:pPr>
      <w:r>
        <w:t xml:space="preserve">        except KeyError</w:t>
      </w:r>
    </w:p>
    <w:p w:rsidR="00F26453" w:rsidRDefault="000D2F25" w:rsidP="007A1E11">
      <w:pPr>
        <w:pStyle w:val="CodeBlock"/>
      </w:pPr>
      <w:r>
        <w:t xml:space="preserve">            self.pool[key] = None</w:t>
      </w:r>
    </w:p>
    <w:p w:rsidR="00F26453" w:rsidRDefault="000D2F25" w:rsidP="00F245B0">
      <w:pPr>
        <w:pStyle w:val="IEEEText"/>
      </w:pPr>
      <w:r>
        <w:t xml:space="preserve">The </w:t>
      </w:r>
      <w:r>
        <w:rPr>
          <w:rStyle w:val="Code"/>
        </w:rPr>
        <w:t>try/except</w:t>
      </w:r>
      <w:r>
        <w:t xml:space="preserve"> block says to try the operation, and if the operation throws an exception of type </w:t>
      </w:r>
      <w:r>
        <w:rPr>
          <w:rStyle w:val="Code"/>
        </w:rPr>
        <w:t>KeyError</w:t>
      </w:r>
      <w:r>
        <w:t xml:space="preserve"> we recover and set the pool’s location to </w:t>
      </w:r>
      <w:r>
        <w:rPr>
          <w:rStyle w:val="Code"/>
        </w:rPr>
        <w:t>None</w:t>
      </w:r>
      <w:r>
        <w:t xml:space="preserve">. </w:t>
      </w:r>
    </w:p>
    <w:p w:rsidR="00F26453" w:rsidRDefault="000D2F25" w:rsidP="00F245B0">
      <w:pPr>
        <w:pStyle w:val="IEEEText"/>
      </w:pPr>
      <w:r>
        <w:t xml:space="preserve">If any other kind of exception were thrown the exception would go up the call stack. If nothing caught the exception with an </w:t>
      </w:r>
      <w:r>
        <w:rPr>
          <w:rStyle w:val="Code"/>
        </w:rPr>
        <w:t>except</w:t>
      </w:r>
      <w:r>
        <w:t xml:space="preserve"> block, then it would print to the screen and terminate the program.</w:t>
      </w:r>
    </w:p>
    <w:p w:rsidR="00F26453" w:rsidRDefault="000D2F25" w:rsidP="006304E1">
      <w:pPr>
        <w:pStyle w:val="IEEEHeading2"/>
      </w:pPr>
      <w:r>
        <w:t>The Joy of Duck Typing</w:t>
      </w:r>
    </w:p>
    <w:p w:rsidR="00F26453" w:rsidRDefault="000D2F25" w:rsidP="00F245B0">
      <w:pPr>
        <w:pStyle w:val="IEEEText"/>
      </w:pPr>
      <w:r>
        <w:t>Throughout this paper, we’ve often pointed out that Python allows us to implement the UVM without the complications created by constant type-checking and the parameterization it engenders.</w:t>
      </w:r>
    </w:p>
    <w:p w:rsidR="00F26453" w:rsidRDefault="000D2F25" w:rsidP="00F245B0">
      <w:pPr>
        <w:pStyle w:val="IEEEText"/>
      </w:pPr>
      <w:r>
        <w:t xml:space="preserve">We can write the code this way because of the Pythonic philosophy of </w:t>
      </w:r>
      <w:r>
        <w:rPr>
          <w:rStyle w:val="Emphasis"/>
        </w:rPr>
        <w:t>duck typing</w:t>
      </w:r>
      <w:r>
        <w:t>. Duck typing says that, given an object, one says “If it walks like a duck and quacks like a duck, then it is a duck.” So we see the following:</w:t>
      </w:r>
    </w:p>
    <w:p w:rsidR="00F26453" w:rsidRDefault="000D2F25" w:rsidP="007A1E11">
      <w:pPr>
        <w:pStyle w:val="CodeBlock"/>
      </w:pPr>
      <w:r>
        <w:t>class Canary(Animal):</w:t>
      </w:r>
    </w:p>
    <w:p w:rsidR="00F26453" w:rsidRDefault="000D2F25" w:rsidP="007A1E11">
      <w:pPr>
        <w:pStyle w:val="CodeBlock"/>
      </w:pPr>
      <w:r>
        <w:t>...     def make_sound(self):</w:t>
      </w:r>
    </w:p>
    <w:p w:rsidR="00F26453" w:rsidRDefault="000D2F25" w:rsidP="007A1E11">
      <w:pPr>
        <w:pStyle w:val="CodeBlock"/>
      </w:pPr>
      <w:r>
        <w:t>...         print("tweet")</w:t>
      </w:r>
    </w:p>
    <w:p w:rsidR="00F26453" w:rsidRDefault="000D2F25" w:rsidP="007A1E11">
      <w:pPr>
        <w:pStyle w:val="CodeBlock"/>
      </w:pPr>
      <w:r>
        <w:t xml:space="preserve">... </w:t>
      </w:r>
    </w:p>
    <w:p w:rsidR="00F26453" w:rsidRDefault="000D2F25" w:rsidP="007A1E11">
      <w:pPr>
        <w:pStyle w:val="CodeBlock"/>
      </w:pPr>
      <w:r>
        <w:t>my_duck = Canary('Phil')</w:t>
      </w:r>
    </w:p>
    <w:p w:rsidR="00F26453" w:rsidRDefault="000D2F25" w:rsidP="007A1E11">
      <w:pPr>
        <w:pStyle w:val="CodeBlock"/>
      </w:pPr>
      <w:r>
        <w:t>try:</w:t>
      </w:r>
    </w:p>
    <w:p w:rsidR="00F26453" w:rsidRDefault="000D2F25" w:rsidP="007A1E11">
      <w:pPr>
        <w:pStyle w:val="CodeBlock"/>
      </w:pPr>
      <w:r>
        <w:t>...     my_duck.migrate()</w:t>
      </w:r>
    </w:p>
    <w:p w:rsidR="00F26453" w:rsidRDefault="000D2F25" w:rsidP="007A1E11">
      <w:pPr>
        <w:pStyle w:val="CodeBlock"/>
      </w:pPr>
      <w:r>
        <w:t>... except AttributeError:</w:t>
      </w:r>
    </w:p>
    <w:p w:rsidR="00F26453" w:rsidRDefault="000D2F25" w:rsidP="007A1E11">
      <w:pPr>
        <w:pStyle w:val="CodeBlock"/>
      </w:pPr>
      <w:r>
        <w:t>...     print ("Hey. That's not a duck")</w:t>
      </w:r>
    </w:p>
    <w:p w:rsidR="00F26453" w:rsidRDefault="000D2F25" w:rsidP="007A1E11">
      <w:pPr>
        <w:pStyle w:val="CodeBlock"/>
      </w:pPr>
      <w:r>
        <w:t xml:space="preserve">...     </w:t>
      </w:r>
    </w:p>
    <w:p w:rsidR="00F26453" w:rsidRDefault="000D2F25" w:rsidP="007A1E11">
      <w:pPr>
        <w:pStyle w:val="CodeBlock"/>
      </w:pPr>
      <w:r>
        <w:t>Hey. That's not a duck</w:t>
      </w:r>
    </w:p>
    <w:p w:rsidR="00F26453" w:rsidRDefault="000D2F25" w:rsidP="00F245B0">
      <w:pPr>
        <w:pStyle w:val="IEEEText"/>
      </w:pPr>
      <w:r>
        <w:t xml:space="preserve">Rather than declare </w:t>
      </w:r>
      <w:r>
        <w:rPr>
          <w:rStyle w:val="Code"/>
        </w:rPr>
        <w:t>my_duck</w:t>
      </w:r>
      <w:r>
        <w:t xml:space="preserve"> to be of type </w:t>
      </w:r>
      <w:r>
        <w:rPr>
          <w:rStyle w:val="Code"/>
        </w:rPr>
        <w:t>Duck</w:t>
      </w:r>
      <w:r>
        <w:t xml:space="preserve"> we say that any object that has the method </w:t>
      </w:r>
      <w:r>
        <w:rPr>
          <w:rStyle w:val="Code"/>
        </w:rPr>
        <w:t>migrate()</w:t>
      </w:r>
      <w:r>
        <w:t xml:space="preserve"> must be a </w:t>
      </w:r>
      <w:r>
        <w:rPr>
          <w:rStyle w:val="Code"/>
        </w:rPr>
        <w:t>Duck</w:t>
      </w:r>
      <w:r>
        <w:t xml:space="preserve">. Given a </w:t>
      </w:r>
      <w:r>
        <w:rPr>
          <w:rStyle w:val="Code"/>
        </w:rPr>
        <w:t>Canary</w:t>
      </w:r>
      <w:r>
        <w:t xml:space="preserve"> object we tried to make it migrate and found out that it could not. </w:t>
      </w:r>
    </w:p>
    <w:p w:rsidR="00F26453" w:rsidRDefault="000D2F25" w:rsidP="00F245B0">
      <w:pPr>
        <w:pStyle w:val="IEEEText"/>
      </w:pPr>
      <w:r>
        <w:t>This is not to say that you have to blindly try any object handed to you. You can check an object’s type so as to handle an error in a meaningful way:</w:t>
      </w:r>
    </w:p>
    <w:p w:rsidR="00F26453" w:rsidRDefault="000D2F25" w:rsidP="007A1E11">
      <w:pPr>
        <w:pStyle w:val="CodeBlock"/>
      </w:pPr>
      <w:r>
        <w:lastRenderedPageBreak/>
        <w:t>class Duck(Animal):</w:t>
      </w:r>
    </w:p>
    <w:p w:rsidR="00F26453" w:rsidRDefault="000D2F25" w:rsidP="007A1E11">
      <w:pPr>
        <w:pStyle w:val="CodeBlock"/>
      </w:pPr>
      <w:r>
        <w:t>...     def make_sound(self):</w:t>
      </w:r>
    </w:p>
    <w:p w:rsidR="00F26453" w:rsidRDefault="000D2F25" w:rsidP="007A1E11">
      <w:pPr>
        <w:pStyle w:val="CodeBlock"/>
      </w:pPr>
      <w:r>
        <w:t>...         print('quack')</w:t>
      </w:r>
    </w:p>
    <w:p w:rsidR="00F26453" w:rsidRDefault="000D2F25" w:rsidP="007A1E11">
      <w:pPr>
        <w:pStyle w:val="CodeBlock"/>
      </w:pPr>
      <w:r>
        <w:t>...     def migrate(self):</w:t>
      </w:r>
    </w:p>
    <w:p w:rsidR="00F26453" w:rsidRDefault="000D2F25" w:rsidP="007A1E11">
      <w:pPr>
        <w:pStyle w:val="CodeBlock"/>
      </w:pPr>
      <w:r>
        <w:t>...         print('Gone south.')</w:t>
      </w:r>
    </w:p>
    <w:p w:rsidR="00F26453" w:rsidRDefault="000D2F25" w:rsidP="007A1E11">
      <w:pPr>
        <w:pStyle w:val="CodeBlock"/>
      </w:pPr>
      <w:r>
        <w:t xml:space="preserve">... </w:t>
      </w:r>
    </w:p>
    <w:p w:rsidR="00F26453" w:rsidRDefault="000D2F25" w:rsidP="007A1E11">
      <w:pPr>
        <w:pStyle w:val="CodeBlock"/>
      </w:pPr>
      <w:r>
        <w:t>assert(isinstance(my_duck, Duck)), "You must provide a Duck."</w:t>
      </w:r>
    </w:p>
    <w:p w:rsidR="00F26453" w:rsidRDefault="000D2F25" w:rsidP="007A1E11">
      <w:pPr>
        <w:pStyle w:val="CodeBlock"/>
      </w:pPr>
      <w:r>
        <w:t>Traceback (most recent call last):</w:t>
      </w:r>
    </w:p>
    <w:p w:rsidR="00F26453" w:rsidRDefault="000D2F25" w:rsidP="007A1E11">
      <w:pPr>
        <w:pStyle w:val="CodeBlock"/>
      </w:pPr>
      <w:r>
        <w:t xml:space="preserve">  File "&lt;input&gt;", line 1, in &lt;module&gt;</w:t>
      </w:r>
    </w:p>
    <w:p w:rsidR="00F26453" w:rsidRDefault="000D2F25" w:rsidP="007A1E11">
      <w:pPr>
        <w:pStyle w:val="CodeBlock"/>
      </w:pPr>
      <w:r>
        <w:t>AssertionError: You must provide a Duck.</w:t>
      </w:r>
    </w:p>
    <w:p w:rsidR="00F26453" w:rsidRDefault="000D2F25" w:rsidP="00F245B0">
      <w:pPr>
        <w:pStyle w:val="IEEEText"/>
      </w:pPr>
      <w:r>
        <w:t xml:space="preserve">The </w:t>
      </w:r>
      <w:r>
        <w:rPr>
          <w:rStyle w:val="Code"/>
        </w:rPr>
        <w:t>assert</w:t>
      </w:r>
      <w:r>
        <w:t xml:space="preserve"> statement checks a condition (</w:t>
      </w:r>
      <w:r>
        <w:rPr>
          <w:rStyle w:val="Code"/>
        </w:rPr>
        <w:t>isinstance()</w:t>
      </w:r>
      <w:r>
        <w:t xml:space="preserve"> in this case) and raises the </w:t>
      </w:r>
      <w:r>
        <w:rPr>
          <w:rStyle w:val="Code"/>
        </w:rPr>
        <w:t>AssertionError</w:t>
      </w:r>
      <w:r>
        <w:t xml:space="preserve"> exception if the checked condition is false.</w:t>
      </w:r>
    </w:p>
    <w:p w:rsidR="00F26453" w:rsidRDefault="000D2F25" w:rsidP="00F245B0">
      <w:pPr>
        <w:pStyle w:val="IEEEHeading1"/>
      </w:pPr>
      <w:r>
        <w:t>Implementing UVM in Python</w:t>
      </w:r>
    </w:p>
    <w:p w:rsidR="00F26453" w:rsidRDefault="000D2F25" w:rsidP="00F245B0">
      <w:pPr>
        <w:pStyle w:val="IEEEText"/>
      </w:pPr>
      <w:r>
        <w:t>SystemVerilog is the boiled frog of languages. The frog didn’t notice the slow heating of the water as bandaid after bandaid, kludge after kludge, and syntax after syntax were piled on top of what was originally a simple RTL solution to create something that prompts dismay in anyone who looks into the pot without proper warning.</w:t>
      </w:r>
    </w:p>
    <w:p w:rsidR="00F26453" w:rsidRDefault="000D2F25" w:rsidP="00F245B0">
      <w:pPr>
        <w:pStyle w:val="IEEEText"/>
      </w:pPr>
      <w:r>
        <w:t>Given that, creating the object-oriented UVM on top of SystemVerilog was a heroic exercise in ingenuity. The developers cobbled together macros, static class members, parameterization, and a judicious combination of inheritance and composition to create a powerful object-oriented verification methodology.</w:t>
      </w:r>
    </w:p>
    <w:p w:rsidR="00F26453" w:rsidRDefault="000D2F25" w:rsidP="00F245B0">
      <w:pPr>
        <w:pStyle w:val="IEEEText"/>
      </w:pPr>
      <w:r>
        <w:t xml:space="preserve">The result was a clearly-defined specification IEEE 1800.2, that lays out the steps needed to create the UVM in any object-oriented language. While it is true that we can ignore some elements of the specification such as the </w:t>
      </w:r>
      <w:r>
        <w:rPr>
          <w:rStyle w:val="Code"/>
        </w:rPr>
        <w:t>*_imp</w:t>
      </w:r>
      <w:r>
        <w:t xml:space="preserve"> classes in a language with multiple inheritance, overall the spec gives us an excellent roadmap.</w:t>
      </w:r>
    </w:p>
    <w:p w:rsidR="00F26453" w:rsidRDefault="000D2F25" w:rsidP="00F245B0">
      <w:pPr>
        <w:pStyle w:val="IEEEText"/>
      </w:pPr>
      <w:r>
        <w:t xml:space="preserve">In this section we’ll examine the way Python has made it easier to implement the UVM and how we’ve structured the </w:t>
      </w:r>
      <w:r>
        <w:rPr>
          <w:rStyle w:val="Code"/>
        </w:rPr>
        <w:t>pyuvm</w:t>
      </w:r>
      <w:r>
        <w:t xml:space="preserve"> project.</w:t>
      </w:r>
    </w:p>
    <w:p w:rsidR="00F26453" w:rsidRDefault="000D2F25" w:rsidP="006304E1">
      <w:pPr>
        <w:pStyle w:val="IEEEHeading2"/>
        <w:numPr>
          <w:ilvl w:val="0"/>
          <w:numId w:val="26"/>
        </w:numPr>
      </w:pPr>
      <w:r>
        <w:t xml:space="preserve">The </w:t>
      </w:r>
      <w:r>
        <w:rPr>
          <w:rStyle w:val="Code"/>
        </w:rPr>
        <w:t>pyuvm</w:t>
      </w:r>
      <w:r>
        <w:t xml:space="preserve"> Package</w:t>
      </w:r>
    </w:p>
    <w:p w:rsidR="00F26453" w:rsidRDefault="000D2F25" w:rsidP="00F245B0">
      <w:pPr>
        <w:pStyle w:val="IEEEText"/>
      </w:pPr>
      <w:r>
        <w:t xml:space="preserve">The </w:t>
      </w:r>
      <w:r>
        <w:rPr>
          <w:rStyle w:val="Code"/>
        </w:rPr>
        <w:t>pyuvm</w:t>
      </w:r>
      <w:r>
        <w:t xml:space="preserve"> package allows users to import all the UVM classes into a Python script:</w:t>
      </w:r>
    </w:p>
    <w:p w:rsidR="00F26453" w:rsidRDefault="000D2F25" w:rsidP="00F245B0">
      <w:pPr>
        <w:pStyle w:val="CodeBlock"/>
      </w:pPr>
      <w:r>
        <w:t>from pyuvm import *</w:t>
      </w:r>
    </w:p>
    <w:p w:rsidR="00F26453" w:rsidRDefault="000D2F25" w:rsidP="00F245B0">
      <w:pPr>
        <w:pStyle w:val="CodeBlock"/>
      </w:pPr>
      <w:r>
        <w:rPr>
          <w:b/>
        </w:rPr>
        <w:t>import</w:t>
      </w:r>
      <w:r>
        <w:t xml:space="preserve"> pytlm</w:t>
      </w:r>
    </w:p>
    <w:p w:rsidR="00F26453" w:rsidRDefault="00F26453" w:rsidP="00F245B0">
      <w:pPr>
        <w:pStyle w:val="CodeBlock"/>
      </w:pPr>
    </w:p>
    <w:p w:rsidR="00F26453" w:rsidRDefault="000D2F25" w:rsidP="00F245B0">
      <w:pPr>
        <w:pStyle w:val="CodeBlock"/>
      </w:pPr>
      <w:r>
        <w:t>class tinyalu_test(uvm_test):</w:t>
      </w:r>
    </w:p>
    <w:p w:rsidR="00F26453" w:rsidRDefault="000D2F25" w:rsidP="00F245B0">
      <w:pPr>
        <w:pStyle w:val="IEEEText"/>
      </w:pPr>
      <w:r>
        <w:t xml:space="preserve">The repository organizes the project by the sections in the IEEE 1800.2 specification. So </w:t>
      </w:r>
      <w:r>
        <w:rPr>
          <w:rStyle w:val="Code"/>
        </w:rPr>
        <w:t>pyuvm.py</w:t>
      </w:r>
      <w:r>
        <w:t xml:space="preserve"> starts like this:</w:t>
      </w:r>
    </w:p>
    <w:p w:rsidR="00F26453" w:rsidRDefault="000D2F25" w:rsidP="007A1E11">
      <w:pPr>
        <w:pStyle w:val="CodeBlock"/>
      </w:pPr>
      <w:r>
        <w:rPr>
          <w:b/>
          <w:i w:val="0"/>
        </w:rPr>
        <w:t>from</w:t>
      </w:r>
      <w:r>
        <w:t xml:space="preserve"> enum </w:t>
      </w:r>
      <w:r>
        <w:rPr>
          <w:b/>
          <w:i w:val="0"/>
        </w:rPr>
        <w:t>import</w:t>
      </w:r>
      <w:r>
        <w:t xml:space="preserve"> Enum, auto</w:t>
      </w:r>
    </w:p>
    <w:p w:rsidR="00F26453" w:rsidRDefault="000D2F25" w:rsidP="007A1E11">
      <w:pPr>
        <w:pStyle w:val="CodeBlock"/>
      </w:pPr>
      <w:r>
        <w:t># Support Modules</w:t>
      </w:r>
    </w:p>
    <w:p w:rsidR="00F26453" w:rsidRDefault="000D2F25" w:rsidP="007A1E11">
      <w:pPr>
        <w:pStyle w:val="CodeBlock"/>
      </w:pPr>
      <w:r>
        <w:rPr>
          <w:b/>
          <w:i w:val="0"/>
        </w:rPr>
        <w:t>from</w:t>
      </w:r>
      <w:r>
        <w:t xml:space="preserve"> error_classes </w:t>
      </w:r>
      <w:r>
        <w:rPr>
          <w:b/>
          <w:i w:val="0"/>
        </w:rPr>
        <w:t>import</w:t>
      </w:r>
      <w:r>
        <w:t xml:space="preserve"> </w:t>
      </w:r>
      <w:r>
        <w:rPr>
          <w:b/>
          <w:i w:val="0"/>
        </w:rPr>
        <w:t>*</w:t>
      </w:r>
    </w:p>
    <w:p w:rsidR="00F26453" w:rsidRDefault="000D2F25" w:rsidP="007A1E11">
      <w:pPr>
        <w:pStyle w:val="CodeBlock"/>
      </w:pPr>
      <w:r>
        <w:rPr>
          <w:b/>
          <w:i w:val="0"/>
        </w:rPr>
        <w:t>from</w:t>
      </w:r>
      <w:r>
        <w:t xml:space="preserve"> utility_classes </w:t>
      </w:r>
      <w:r>
        <w:rPr>
          <w:b/>
          <w:i w:val="0"/>
        </w:rPr>
        <w:t>import</w:t>
      </w:r>
      <w:r>
        <w:t xml:space="preserve"> </w:t>
      </w:r>
      <w:r>
        <w:rPr>
          <w:b/>
          <w:i w:val="0"/>
        </w:rPr>
        <w:t>*</w:t>
      </w:r>
    </w:p>
    <w:p w:rsidR="00F26453" w:rsidRDefault="000D2F25" w:rsidP="007A1E11">
      <w:pPr>
        <w:pStyle w:val="CodeBlock"/>
      </w:pPr>
      <w:r>
        <w:t># Section 5</w:t>
      </w:r>
    </w:p>
    <w:p w:rsidR="00F26453" w:rsidRDefault="000D2F25" w:rsidP="007A1E11">
      <w:pPr>
        <w:pStyle w:val="CodeBlock"/>
      </w:pPr>
      <w:r>
        <w:rPr>
          <w:b/>
          <w:i w:val="0"/>
        </w:rPr>
        <w:t>from</w:t>
      </w:r>
      <w:r>
        <w:t xml:space="preserve"> s05_base_classes </w:t>
      </w:r>
      <w:r>
        <w:rPr>
          <w:b/>
          <w:i w:val="0"/>
        </w:rPr>
        <w:t>import</w:t>
      </w:r>
      <w:r>
        <w:t xml:space="preserve"> </w:t>
      </w:r>
      <w:r>
        <w:rPr>
          <w:b/>
          <w:i w:val="0"/>
        </w:rPr>
        <w:t>*</w:t>
      </w:r>
    </w:p>
    <w:p w:rsidR="00F26453" w:rsidRDefault="000D2F25" w:rsidP="007A1E11">
      <w:pPr>
        <w:pStyle w:val="CodeBlock"/>
      </w:pPr>
      <w:r>
        <w:t># Section 6</w:t>
      </w:r>
    </w:p>
    <w:p w:rsidR="00F26453" w:rsidRDefault="000D2F25" w:rsidP="007A1E11">
      <w:pPr>
        <w:pStyle w:val="CodeBlock"/>
      </w:pPr>
      <w:r>
        <w:rPr>
          <w:b/>
          <w:i w:val="0"/>
        </w:rPr>
        <w:t>from</w:t>
      </w:r>
      <w:r>
        <w:t xml:space="preserve"> s06_reporting_classes </w:t>
      </w:r>
      <w:r>
        <w:rPr>
          <w:b/>
          <w:i w:val="0"/>
        </w:rPr>
        <w:t>import</w:t>
      </w:r>
      <w:r>
        <w:t xml:space="preserve"> </w:t>
      </w:r>
      <w:r>
        <w:rPr>
          <w:b/>
          <w:i w:val="0"/>
        </w:rPr>
        <w:t>*</w:t>
      </w:r>
    </w:p>
    <w:p w:rsidR="00F26453" w:rsidRDefault="000D2F25" w:rsidP="007A1E11">
      <w:pPr>
        <w:pStyle w:val="CodeBlock"/>
      </w:pPr>
      <w:r>
        <w:t># Section 7</w:t>
      </w:r>
    </w:p>
    <w:p w:rsidR="00F26453" w:rsidRDefault="000D2F25" w:rsidP="007A1E11">
      <w:pPr>
        <w:pStyle w:val="CodeBlock"/>
      </w:pPr>
      <w:r>
        <w:rPr>
          <w:b/>
          <w:i w:val="0"/>
        </w:rPr>
        <w:t>from</w:t>
      </w:r>
      <w:r>
        <w:t xml:space="preserve"> s07_recording_classes </w:t>
      </w:r>
      <w:r>
        <w:rPr>
          <w:b/>
          <w:i w:val="0"/>
        </w:rPr>
        <w:t>import</w:t>
      </w:r>
      <w:r>
        <w:t xml:space="preserve"> </w:t>
      </w:r>
      <w:r>
        <w:rPr>
          <w:b/>
          <w:i w:val="0"/>
        </w:rPr>
        <w:t>*</w:t>
      </w:r>
    </w:p>
    <w:p w:rsidR="00F26453" w:rsidRDefault="000D2F25" w:rsidP="00F245B0">
      <w:pPr>
        <w:pStyle w:val="IEEEText"/>
      </w:pPr>
      <w:r>
        <w:t xml:space="preserve">Unlike the SystemVerilog </w:t>
      </w:r>
      <w:r>
        <w:rPr>
          <w:rStyle w:val="Code"/>
        </w:rPr>
        <w:t>import</w:t>
      </w:r>
      <w:r>
        <w:t xml:space="preserve"> statement which reads from a compiled library unit, the Python import executes the code in the imported file. For the most part these files contain </w:t>
      </w:r>
      <w:r>
        <w:rPr>
          <w:rStyle w:val="Code"/>
        </w:rPr>
        <w:t>class</w:t>
      </w:r>
      <w:r>
        <w:t xml:space="preserve"> statements whose execution adds another class object to the collection available classes.</w:t>
      </w:r>
    </w:p>
    <w:p w:rsidR="00F26453" w:rsidRDefault="000D2F25" w:rsidP="00F245B0">
      <w:pPr>
        <w:pStyle w:val="IEEEText"/>
      </w:pPr>
      <w:r>
        <w:t>The work consists primarily of going through the specification and implementing what we see there:</w:t>
      </w:r>
    </w:p>
    <w:p w:rsidR="00F26453" w:rsidRDefault="000D2F25" w:rsidP="007A1E11">
      <w:pPr>
        <w:pStyle w:val="CodeBlock"/>
      </w:pPr>
      <w:r>
        <w:rPr>
          <w:i w:val="0"/>
        </w:rPr>
        <w:t>class</w:t>
      </w:r>
      <w:r>
        <w:t xml:space="preserve"> uvm_object(utility_classes.uvm_void):</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5.3.1</w:t>
      </w:r>
    </w:p>
    <w:p w:rsidR="00F26453" w:rsidRDefault="000D2F25" w:rsidP="007A1E11">
      <w:pPr>
        <w:pStyle w:val="CodeBlock"/>
      </w:pPr>
      <w:r>
        <w:t xml:space="preserve">    """</w:t>
      </w:r>
    </w:p>
    <w:p w:rsidR="00F26453" w:rsidRDefault="00F26453"/>
    <w:p w:rsidR="00F26453" w:rsidRDefault="000D2F25" w:rsidP="007A1E11">
      <w:pPr>
        <w:pStyle w:val="CodeBlock"/>
      </w:pPr>
      <w:r>
        <w:t xml:space="preserve">    </w:t>
      </w:r>
      <w:r>
        <w:rPr>
          <w:i w:val="0"/>
        </w:rPr>
        <w:t>def</w:t>
      </w:r>
      <w:r>
        <w:t xml:space="preserve"> </w:t>
      </w:r>
      <w:r>
        <w:rPr>
          <w:color w:val="555555"/>
          <w:u w:val="single"/>
        </w:rPr>
        <w:t>__init__</w:t>
      </w:r>
      <w:r>
        <w:t>(</w:t>
      </w:r>
      <w:r>
        <w:rPr>
          <w:i w:val="0"/>
          <w:color w:val="777777"/>
        </w:rPr>
        <w:t>self</w:t>
      </w:r>
      <w:r>
        <w:t xml:space="preserve">, </w:t>
      </w:r>
      <w:r>
        <w:rPr>
          <w:i w:val="0"/>
          <w:color w:val="777777"/>
        </w:rPr>
        <w:t>name</w:t>
      </w:r>
      <w:r>
        <w:rPr>
          <w:i w:val="0"/>
        </w:rPr>
        <w:t>=</w:t>
      </w:r>
      <w:r>
        <w:rPr>
          <w:i w:val="0"/>
          <w:color w:val="555555"/>
        </w:rPr>
        <w:t>''</w:t>
      </w:r>
      <w:r>
        <w:t>):</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Implements behavior in new()</w:t>
      </w:r>
    </w:p>
    <w:p w:rsidR="00F26453" w:rsidRDefault="000D2F25" w:rsidP="007A1E11">
      <w:pPr>
        <w:pStyle w:val="CodeBlock"/>
      </w:pPr>
      <w:r>
        <w:t xml:space="preserve">        5.3.2</w:t>
      </w:r>
    </w:p>
    <w:p w:rsidR="00F26453" w:rsidRDefault="000D2F25" w:rsidP="007A1E11">
      <w:pPr>
        <w:pStyle w:val="CodeBlock"/>
      </w:pPr>
      <w:r>
        <w:lastRenderedPageBreak/>
        <w:t xml:space="preserve">        """</w:t>
      </w:r>
    </w:p>
    <w:p w:rsidR="00F26453" w:rsidRDefault="000D2F25" w:rsidP="007A1E11">
      <w:pPr>
        <w:pStyle w:val="CodeBlock"/>
      </w:pPr>
      <w:r>
        <w:t xml:space="preserve">        </w:t>
      </w:r>
      <w:r>
        <w:rPr>
          <w:color w:val="999999"/>
        </w:rPr>
        <w:t># Private</w:t>
      </w:r>
    </w:p>
    <w:p w:rsidR="00F26453" w:rsidRDefault="000D2F25" w:rsidP="007A1E11">
      <w:pPr>
        <w:pStyle w:val="CodeBlock"/>
      </w:pPr>
      <w:r>
        <w:t xml:space="preserve">        </w:t>
      </w:r>
      <w:r>
        <w:rPr>
          <w:b/>
        </w:rPr>
        <w:t>assert</w:t>
      </w:r>
      <w:r>
        <w:t xml:space="preserve"> (</w:t>
      </w:r>
      <w:r>
        <w:rPr>
          <w:b/>
          <w:u w:val="single"/>
        </w:rPr>
        <w:t>isinstance</w:t>
      </w:r>
      <w:r>
        <w:t xml:space="preserve">(name, </w:t>
      </w:r>
      <w:r>
        <w:rPr>
          <w:b/>
          <w:u w:val="single"/>
        </w:rPr>
        <w:t>str</w:t>
      </w:r>
      <w:r>
        <w:t>)), f"</w:t>
      </w:r>
      <w:r>
        <w:rPr>
          <w:b/>
          <w:u w:val="single"/>
        </w:rPr>
        <w:t>{name}</w:t>
      </w:r>
      <w:r>
        <w:t xml:space="preserve"> is not a string it is a {type(name)}"</w:t>
      </w:r>
    </w:p>
    <w:p w:rsidR="00F26453" w:rsidRDefault="000D2F25" w:rsidP="007A1E11">
      <w:pPr>
        <w:pStyle w:val="CodeBlock"/>
      </w:pPr>
      <w:r>
        <w:t xml:space="preserve">        </w:t>
      </w:r>
      <w:r>
        <w:rPr>
          <w:b/>
          <w:color w:val="555555"/>
          <w:u w:val="single"/>
        </w:rPr>
        <w:t>self</w:t>
      </w:r>
      <w:r>
        <w:t>.set_name(name)</w:t>
      </w:r>
    </w:p>
    <w:p w:rsidR="00F26453" w:rsidRDefault="000D2F25" w:rsidP="007A1E11">
      <w:pPr>
        <w:pStyle w:val="CodeBlock"/>
      </w:pPr>
      <w:r>
        <w:t xml:space="preserve">        </w:t>
      </w:r>
      <w:r>
        <w:rPr>
          <w:b/>
          <w:color w:val="555555"/>
          <w:u w:val="single"/>
        </w:rPr>
        <w:t>self</w:t>
      </w:r>
      <w:r>
        <w:t xml:space="preserve">.__logger </w:t>
      </w:r>
      <w:r>
        <w:rPr>
          <w:b/>
          <w:i w:val="0"/>
        </w:rPr>
        <w:t>=</w:t>
      </w:r>
      <w:r>
        <w:t xml:space="preserve"> logging.getLogger(name)</w:t>
      </w:r>
    </w:p>
    <w:p w:rsidR="00F26453" w:rsidRDefault="00F26453"/>
    <w:p w:rsidR="00F26453" w:rsidRDefault="000D2F25" w:rsidP="007A1E11">
      <w:pPr>
        <w:pStyle w:val="CodeBlock"/>
      </w:pPr>
      <w:r>
        <w:t xml:space="preserve">    </w:t>
      </w:r>
      <w:r>
        <w:rPr>
          <w:i w:val="0"/>
        </w:rPr>
        <w:t>def</w:t>
      </w:r>
      <w:r>
        <w:t xml:space="preserve"> </w:t>
      </w:r>
      <w:r>
        <w:rPr>
          <w:color w:val="7A7A7A"/>
        </w:rPr>
        <w:t>get_name</w:t>
      </w:r>
      <w:r>
        <w:t>(</w:t>
      </w:r>
      <w:r>
        <w:rPr>
          <w:i w:val="0"/>
          <w:color w:val="777777"/>
        </w:rPr>
        <w:t>self</w:t>
      </w:r>
      <w:r>
        <w:t>):</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5.3.4.2</w:t>
      </w:r>
    </w:p>
    <w:p w:rsidR="00F26453" w:rsidRDefault="000D2F25" w:rsidP="007A1E11">
      <w:pPr>
        <w:pStyle w:val="CodeBlock"/>
      </w:pPr>
      <w:r>
        <w:t xml:space="preserve">        """</w:t>
      </w:r>
    </w:p>
    <w:p w:rsidR="00F26453" w:rsidRDefault="000D2F25" w:rsidP="007A1E11">
      <w:pPr>
        <w:pStyle w:val="CodeBlock"/>
      </w:pPr>
      <w:r>
        <w:t xml:space="preserve">        </w:t>
      </w:r>
      <w:r>
        <w:rPr>
          <w:b/>
        </w:rPr>
        <w:t>assert</w:t>
      </w:r>
      <w:r>
        <w:t xml:space="preserve"> (</w:t>
      </w:r>
      <w:r>
        <w:rPr>
          <w:b/>
          <w:u w:val="single"/>
        </w:rPr>
        <w:t>self</w:t>
      </w:r>
      <w:r>
        <w:t xml:space="preserve">.__name </w:t>
      </w:r>
      <w:r>
        <w:rPr>
          <w:b/>
        </w:rPr>
        <w:t>!=</w:t>
      </w:r>
      <w:r>
        <w:t xml:space="preserve"> </w:t>
      </w:r>
      <w:r>
        <w:rPr>
          <w:b/>
          <w:u w:val="single"/>
        </w:rPr>
        <w:t>None</w:t>
      </w:r>
      <w:r>
        <w:t>), f"Internal error. {str(self)} has no name"</w:t>
      </w:r>
    </w:p>
    <w:p w:rsidR="00F26453" w:rsidRDefault="000D2F25" w:rsidP="007A1E11">
      <w:pPr>
        <w:pStyle w:val="CodeBlock"/>
      </w:pPr>
      <w:r>
        <w:t xml:space="preserve">        </w:t>
      </w:r>
      <w:r>
        <w:rPr>
          <w:b/>
          <w:i w:val="0"/>
        </w:rPr>
        <w:t>return</w:t>
      </w:r>
      <w:r>
        <w:t xml:space="preserve"> </w:t>
      </w:r>
      <w:r>
        <w:rPr>
          <w:b/>
          <w:color w:val="555555"/>
          <w:u w:val="single"/>
        </w:rPr>
        <w:t>self</w:t>
      </w:r>
      <w:r>
        <w:t>.__name</w:t>
      </w:r>
    </w:p>
    <w:p w:rsidR="00F26453" w:rsidRDefault="00F26453"/>
    <w:p w:rsidR="00F26453" w:rsidRDefault="000D2F25" w:rsidP="007A1E11">
      <w:pPr>
        <w:pStyle w:val="CodeBlock"/>
      </w:pPr>
      <w:r>
        <w:t xml:space="preserve">    </w:t>
      </w:r>
      <w:r>
        <w:rPr>
          <w:i w:val="0"/>
        </w:rPr>
        <w:t>def</w:t>
      </w:r>
      <w:r>
        <w:t xml:space="preserve"> </w:t>
      </w:r>
      <w:r>
        <w:rPr>
          <w:color w:val="7A7A7A"/>
        </w:rPr>
        <w:t>set_name</w:t>
      </w:r>
      <w:r>
        <w:t>(</w:t>
      </w:r>
      <w:r>
        <w:rPr>
          <w:i w:val="0"/>
          <w:color w:val="777777"/>
        </w:rPr>
        <w:t>self</w:t>
      </w:r>
      <w:r>
        <w:t xml:space="preserve">, </w:t>
      </w:r>
      <w:r>
        <w:rPr>
          <w:i w:val="0"/>
          <w:color w:val="777777"/>
        </w:rPr>
        <w:t>name</w:t>
      </w:r>
      <w:r>
        <w:t>):</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5.3.4.1</w:t>
      </w:r>
    </w:p>
    <w:p w:rsidR="00F26453" w:rsidRDefault="000D2F25" w:rsidP="007A1E11">
      <w:pPr>
        <w:pStyle w:val="CodeBlock"/>
      </w:pPr>
      <w:r>
        <w:t xml:space="preserve">        """</w:t>
      </w:r>
    </w:p>
    <w:p w:rsidR="00F26453" w:rsidRDefault="000D2F25" w:rsidP="007A1E11">
      <w:pPr>
        <w:pStyle w:val="CodeBlock"/>
      </w:pPr>
      <w:r>
        <w:t xml:space="preserve">        </w:t>
      </w:r>
      <w:r>
        <w:rPr>
          <w:b/>
        </w:rPr>
        <w:t>assert</w:t>
      </w:r>
      <w:r>
        <w:t xml:space="preserve"> (</w:t>
      </w:r>
      <w:r>
        <w:rPr>
          <w:b/>
          <w:u w:val="single"/>
        </w:rPr>
        <w:t>isinstance</w:t>
      </w:r>
      <w:r>
        <w:t xml:space="preserve">(name, </w:t>
      </w:r>
      <w:r>
        <w:rPr>
          <w:b/>
          <w:u w:val="single"/>
        </w:rPr>
        <w:t>str</w:t>
      </w:r>
      <w:r>
        <w:t>)), f"Must set the name to a string"</w:t>
      </w:r>
    </w:p>
    <w:p w:rsidR="00F26453" w:rsidRDefault="000D2F25" w:rsidP="007A1E11">
      <w:pPr>
        <w:pStyle w:val="CodeBlock"/>
      </w:pPr>
      <w:r>
        <w:t xml:space="preserve">        </w:t>
      </w:r>
      <w:r>
        <w:rPr>
          <w:b/>
          <w:color w:val="555555"/>
          <w:u w:val="single"/>
        </w:rPr>
        <w:t>self</w:t>
      </w:r>
      <w:r>
        <w:t xml:space="preserve">.__name </w:t>
      </w:r>
      <w:r>
        <w:rPr>
          <w:b/>
          <w:i w:val="0"/>
        </w:rPr>
        <w:t>=</w:t>
      </w:r>
      <w:r>
        <w:t xml:space="preserve"> name</w:t>
      </w:r>
    </w:p>
    <w:p w:rsidR="00F26453" w:rsidRDefault="000D2F25" w:rsidP="00F245B0">
      <w:pPr>
        <w:pStyle w:val="IEEEText"/>
      </w:pPr>
      <w:r>
        <w:t xml:space="preserve">Notice above that the code honors the type definitions in the specification by checking </w:t>
      </w:r>
      <w:r>
        <w:rPr>
          <w:rStyle w:val="Code"/>
        </w:rPr>
        <w:t>name</w:t>
      </w:r>
      <w:r>
        <w:t>’s type using an assertion.</w:t>
      </w:r>
    </w:p>
    <w:p w:rsidR="00F26453" w:rsidRDefault="000D2F25" w:rsidP="00F245B0">
      <w:pPr>
        <w:pStyle w:val="IEEEText"/>
      </w:pPr>
      <w:r>
        <w:t xml:space="preserve">Notice also that the </w:t>
      </w:r>
      <w:r>
        <w:rPr>
          <w:rStyle w:val="Code"/>
        </w:rPr>
        <w:t>__name</w:t>
      </w:r>
      <w:r>
        <w:t xml:space="preserve"> variable denotes a </w:t>
      </w:r>
      <w:r>
        <w:rPr>
          <w:rStyle w:val="Code"/>
        </w:rPr>
        <w:t>protected</w:t>
      </w:r>
      <w:r>
        <w:t xml:space="preserve"> variable as we are accustomed to in SystemVerilog. Python implements the </w:t>
      </w:r>
      <w:r>
        <w:rPr>
          <w:rStyle w:val="Code"/>
        </w:rPr>
        <w:t>protected</w:t>
      </w:r>
      <w:r>
        <w:t xml:space="preserve"> status by mangling the variable name, changing </w:t>
      </w:r>
      <w:r>
        <w:rPr>
          <w:rStyle w:val="Code"/>
        </w:rPr>
        <w:t>__name</w:t>
      </w:r>
      <w:r>
        <w:t xml:space="preserve"> to </w:t>
      </w:r>
      <w:r>
        <w:rPr>
          <w:rStyle w:val="Code"/>
        </w:rPr>
        <w:t>Point__name</w:t>
      </w:r>
      <w:r>
        <w:t>. So one could still access the protected variable directly, but only a monster would do that.</w:t>
      </w:r>
    </w:p>
    <w:p w:rsidR="00F26453" w:rsidRDefault="000D2F25" w:rsidP="006304E1">
      <w:pPr>
        <w:pStyle w:val="IEEEHeading2"/>
      </w:pPr>
      <w:r>
        <w:t>Docstrings</w:t>
      </w:r>
    </w:p>
    <w:p w:rsidR="00F26453" w:rsidRDefault="000D2F25" w:rsidP="00F245B0">
      <w:pPr>
        <w:pStyle w:val="IEEEText"/>
      </w:pPr>
      <w:r>
        <w:t xml:space="preserve">The strings in the triple quotes </w:t>
      </w:r>
      <w:r>
        <w:rPr>
          <w:rStyle w:val="Code"/>
        </w:rPr>
        <w:t>"""</w:t>
      </w:r>
      <w:r>
        <w:t xml:space="preserve"> right after the function definition are </w:t>
      </w:r>
      <w:r>
        <w:rPr>
          <w:rStyle w:val="Emphasis"/>
        </w:rPr>
        <w:t>docstrings</w:t>
      </w:r>
      <w:r>
        <w:t>. They appear in IDEs when you hover over the function call, or in automatically generated documentation. It could be argued that they deserve more information than the IEEE 1800.2 section number.</w:t>
      </w:r>
    </w:p>
    <w:p w:rsidR="00F26453" w:rsidRDefault="000D2F25" w:rsidP="006304E1">
      <w:pPr>
        <w:pStyle w:val="IEEEHeading2"/>
      </w:pPr>
      <w:r>
        <w:t>Python Properties</w:t>
      </w:r>
    </w:p>
    <w:p w:rsidR="00F26453" w:rsidRDefault="000D2F25" w:rsidP="00F245B0">
      <w:pPr>
        <w:pStyle w:val="IEEEText"/>
      </w:pPr>
      <w:r>
        <w:t>A Python-familiar reader may take offense to the existence of a</w:t>
      </w:r>
      <w:r>
        <w:rPr>
          <w:rStyle w:val="Code"/>
        </w:rPr>
        <w:t>get_name</w:t>
      </w:r>
      <w:r>
        <w:t xml:space="preserve"> and </w:t>
      </w:r>
      <w:r>
        <w:rPr>
          <w:rStyle w:val="Code"/>
        </w:rPr>
        <w:t>set_name</w:t>
      </w:r>
      <w:r>
        <w:t xml:space="preserve"> as Python has done away with the need for these sorts of accessors. More Pythonic code would look like this:</w:t>
      </w:r>
    </w:p>
    <w:p w:rsidR="00F26453" w:rsidRDefault="000D2F25" w:rsidP="007A1E11">
      <w:pPr>
        <w:pStyle w:val="CodeBlock"/>
      </w:pPr>
      <w:r>
        <w:rPr>
          <w:color w:val="7A7A7A"/>
        </w:rPr>
        <w:t>@</w:t>
      </w:r>
      <w:r>
        <w:t>property</w:t>
      </w:r>
    </w:p>
    <w:p w:rsidR="00F26453" w:rsidRDefault="000D2F25" w:rsidP="007A1E11">
      <w:pPr>
        <w:pStyle w:val="CodeBlock"/>
      </w:pPr>
      <w:r>
        <w:rPr>
          <w:i w:val="0"/>
        </w:rPr>
        <w:t>def</w:t>
      </w:r>
      <w:r>
        <w:t xml:space="preserve"> </w:t>
      </w:r>
      <w:r>
        <w:rPr>
          <w:color w:val="7A7A7A"/>
        </w:rPr>
        <w:t>name</w:t>
      </w:r>
      <w:r>
        <w:t>(</w:t>
      </w:r>
      <w:r>
        <w:rPr>
          <w:i w:val="0"/>
          <w:color w:val="777777"/>
        </w:rPr>
        <w:t>self</w:t>
      </w:r>
      <w:r>
        <w:t>):</w:t>
      </w:r>
    </w:p>
    <w:p w:rsidR="00F26453" w:rsidRDefault="000D2F25" w:rsidP="007A1E11">
      <w:pPr>
        <w:pStyle w:val="CodeBlock"/>
      </w:pPr>
      <w:r>
        <w:tab/>
      </w:r>
      <w:r>
        <w:rPr>
          <w:b/>
          <w:i w:val="0"/>
        </w:rPr>
        <w:t>return</w:t>
      </w:r>
      <w:r>
        <w:t xml:space="preserve"> </w:t>
      </w:r>
      <w:r>
        <w:rPr>
          <w:b/>
          <w:color w:val="555555"/>
          <w:u w:val="single"/>
        </w:rPr>
        <w:t>self</w:t>
      </w:r>
      <w:r>
        <w:t>.__name</w:t>
      </w:r>
      <w:r>
        <w:tab/>
      </w:r>
    </w:p>
    <w:p w:rsidR="00F26453" w:rsidRDefault="00F26453"/>
    <w:p w:rsidR="00F26453" w:rsidRDefault="000D2F25" w:rsidP="007A1E11">
      <w:pPr>
        <w:pStyle w:val="CodeBlock"/>
      </w:pPr>
      <w:r>
        <w:t>@name.setter</w:t>
      </w:r>
    </w:p>
    <w:p w:rsidR="00F26453" w:rsidRDefault="000D2F25" w:rsidP="007A1E11">
      <w:pPr>
        <w:pStyle w:val="CodeBlock"/>
      </w:pPr>
      <w:r>
        <w:t xml:space="preserve">def </w:t>
      </w:r>
      <w:r>
        <w:rPr>
          <w:color w:val="7A7A7A"/>
        </w:rPr>
        <w:t>name</w:t>
      </w:r>
      <w:r>
        <w:t>(</w:t>
      </w:r>
      <w:r>
        <w:rPr>
          <w:color w:val="777777"/>
        </w:rPr>
        <w:t>self</w:t>
      </w:r>
      <w:r>
        <w:t xml:space="preserve">, </w:t>
      </w:r>
      <w:r>
        <w:rPr>
          <w:color w:val="777777"/>
        </w:rPr>
        <w:t>name</w:t>
      </w:r>
      <w:r>
        <w:t>):</w:t>
      </w:r>
    </w:p>
    <w:p w:rsidR="00F26453" w:rsidRDefault="000D2F25" w:rsidP="007A1E11">
      <w:pPr>
        <w:pStyle w:val="CodeBlock"/>
      </w:pPr>
      <w:r>
        <w:tab/>
      </w:r>
      <w:r>
        <w:rPr>
          <w:b/>
          <w:color w:val="555555"/>
          <w:u w:val="single"/>
        </w:rPr>
        <w:t>self</w:t>
      </w:r>
      <w:r>
        <w:t xml:space="preserve">.__name </w:t>
      </w:r>
      <w:r>
        <w:rPr>
          <w:b/>
          <w:i w:val="0"/>
        </w:rPr>
        <w:t>=</w:t>
      </w:r>
      <w:r>
        <w:t xml:space="preserve"> name</w:t>
      </w:r>
    </w:p>
    <w:p w:rsidR="00F26453" w:rsidRDefault="000D2F25" w:rsidP="00F245B0">
      <w:pPr>
        <w:pStyle w:val="IEEEText"/>
      </w:pPr>
      <w:r>
        <w:t xml:space="preserve">The </w:t>
      </w:r>
      <w:r>
        <w:rPr>
          <w:rStyle w:val="Code"/>
        </w:rPr>
        <w:t>@property</w:t>
      </w:r>
      <w:r>
        <w:t xml:space="preserve"> string is a decorator that wraps these function calls in code that allows us to do this:</w:t>
      </w:r>
    </w:p>
    <w:p w:rsidR="00F26453" w:rsidRDefault="000D2F25" w:rsidP="007A1E11">
      <w:pPr>
        <w:pStyle w:val="CodeBlock"/>
      </w:pPr>
      <w:r>
        <w:t xml:space="preserve">my_object.name </w:t>
      </w:r>
      <w:r>
        <w:rPr>
          <w:b/>
          <w:i w:val="0"/>
        </w:rPr>
        <w:t>=</w:t>
      </w:r>
      <w:r>
        <w:t xml:space="preserve"> </w:t>
      </w:r>
      <w:r>
        <w:rPr>
          <w:i w:val="0"/>
          <w:color w:val="555555"/>
        </w:rPr>
        <w:t>"Foo"</w:t>
      </w:r>
    </w:p>
    <w:p w:rsidR="00F26453" w:rsidRDefault="000D2F25" w:rsidP="007A1E11">
      <w:pPr>
        <w:pStyle w:val="CodeBlock"/>
      </w:pPr>
      <w:r>
        <w:rPr>
          <w:b/>
          <w:color w:val="555555"/>
          <w:u w:val="single"/>
        </w:rPr>
        <w:t>print</w:t>
      </w:r>
      <w:r>
        <w:t>(my_object.name)</w:t>
      </w:r>
    </w:p>
    <w:p w:rsidR="00F26453" w:rsidRDefault="000D2F25" w:rsidP="007A1E11">
      <w:pPr>
        <w:pStyle w:val="CodeBlock"/>
      </w:pPr>
      <w:r>
        <w:t># which results in Foo being printed.</w:t>
      </w:r>
    </w:p>
    <w:p w:rsidR="00F26453" w:rsidRDefault="000D2F25" w:rsidP="00F245B0">
      <w:pPr>
        <w:pStyle w:val="IEEEText"/>
      </w:pPr>
      <w:r>
        <w:t xml:space="preserve">This is, of course, much cleaner than the accessor functions needed in the SystemVerilog UVM, and one could argue that these accessors should have been implemented in a more Pythonic way. But, the goal here is to make </w:t>
      </w:r>
      <w:r>
        <w:rPr>
          <w:rStyle w:val="Code"/>
        </w:rPr>
        <w:t>pyuvm</w:t>
      </w:r>
      <w:r>
        <w:t xml:space="preserve"> easy to use for existing UVM programmers, and changing basic elements of the specification would defeat that goal.</w:t>
      </w:r>
    </w:p>
    <w:p w:rsidR="00F26453" w:rsidRDefault="000D2F25" w:rsidP="00F245B0">
      <w:pPr>
        <w:pStyle w:val="IEEEHeading1"/>
      </w:pPr>
      <w:r>
        <w:t>Key base classes, SV vs Python</w:t>
      </w:r>
    </w:p>
    <w:p w:rsidR="00F26453" w:rsidRDefault="000D2F25" w:rsidP="00F245B0">
      <w:pPr>
        <w:pStyle w:val="IEEEText"/>
      </w:pPr>
      <w:r>
        <w:t>Much of the work of writing the UVM in Python is, as we saw above, writing simple functions that implement the specification. However there are some base classes which can take more advantage of Python’s capabilities. This section shows how Python can make it easier to both write and use the UVM.</w:t>
      </w:r>
    </w:p>
    <w:p w:rsidR="00F26453" w:rsidRDefault="000D2F25" w:rsidP="006304E1">
      <w:pPr>
        <w:pStyle w:val="IEEEHeading2"/>
        <w:numPr>
          <w:ilvl w:val="0"/>
          <w:numId w:val="27"/>
        </w:numPr>
      </w:pPr>
      <w:r>
        <w:lastRenderedPageBreak/>
        <w:t>The Factory</w:t>
      </w:r>
    </w:p>
    <w:p w:rsidR="00F26453" w:rsidRPr="00F245B0" w:rsidRDefault="000D2F25" w:rsidP="00F245B0">
      <w:pPr>
        <w:pStyle w:val="IEEEText"/>
      </w:pPr>
      <w:r>
        <w:t xml:space="preserve">The SystemVerilog UVM’s </w:t>
      </w:r>
      <w:r w:rsidRPr="00F245B0">
        <w:t>implementation of the factory pattern is a heroic act of engineering akin to the Gilligan’s Island professor making a Geiger counter out of coconuts. Still it imposes some work on the programmer.</w:t>
      </w:r>
    </w:p>
    <w:p w:rsidR="00F26453" w:rsidRDefault="000D2F25" w:rsidP="00F245B0">
      <w:pPr>
        <w:pStyle w:val="IEEEText"/>
      </w:pPr>
      <w:r w:rsidRPr="00F245B0">
        <w:t>First there is the need to remem</w:t>
      </w:r>
      <w:r>
        <w:t xml:space="preserve">ber the </w:t>
      </w:r>
      <w:r>
        <w:rPr>
          <w:rStyle w:val="Code"/>
        </w:rPr>
        <w:t>\`uvm_*_utils</w:t>
      </w:r>
      <w:r>
        <w:t xml:space="preserve"> macros.</w:t>
      </w:r>
    </w:p>
    <w:p w:rsidR="00F26453" w:rsidRDefault="000D2F25" w:rsidP="007A1E11">
      <w:pPr>
        <w:pStyle w:val="CodeBlock"/>
      </w:pPr>
      <w:r>
        <w:t>class my_component extends uvm_component;</w:t>
      </w:r>
    </w:p>
    <w:p w:rsidR="00F26453" w:rsidRDefault="000D2F25" w:rsidP="007A1E11">
      <w:pPr>
        <w:pStyle w:val="CodeBlock"/>
      </w:pPr>
      <w:r>
        <w:t>`uvm_component_utils(my_component)</w:t>
      </w:r>
    </w:p>
    <w:p w:rsidR="00F26453" w:rsidRDefault="000D2F25" w:rsidP="00F245B0">
      <w:pPr>
        <w:pStyle w:val="IEEEText"/>
      </w:pPr>
      <w:r>
        <w:t>And then there is the creation incantation that allows a component to be overridden:</w:t>
      </w:r>
    </w:p>
    <w:p w:rsidR="00F26453" w:rsidRDefault="000D2F25" w:rsidP="007A1E11">
      <w:pPr>
        <w:pStyle w:val="CodeBlock"/>
      </w:pPr>
      <w:r>
        <w:t xml:space="preserve">    my_comp_h = my_component::type_id::create("my_comp_h",this);</w:t>
      </w:r>
    </w:p>
    <w:p w:rsidR="00F26453" w:rsidRDefault="000D2F25" w:rsidP="00F245B0">
      <w:pPr>
        <w:pStyle w:val="IEEEText"/>
      </w:pPr>
      <w:r>
        <w:t xml:space="preserve">This requires section 8.2.2 in the 1800.2’s </w:t>
      </w:r>
      <w:r>
        <w:rPr>
          <w:rStyle w:val="Emphasis"/>
        </w:rPr>
        <w:t>Factory classes</w:t>
      </w:r>
      <w:r>
        <w:t xml:space="preserve"> section which specifies a proxy type for all descendants of </w:t>
      </w:r>
      <w:r>
        <w:rPr>
          <w:rStyle w:val="Code"/>
        </w:rPr>
        <w:t>uvm_object</w:t>
      </w:r>
      <w:r>
        <w:t>:</w:t>
      </w:r>
    </w:p>
    <w:p w:rsidR="00F26453" w:rsidRDefault="000D2F25" w:rsidP="007A1E11">
      <w:pPr>
        <w:pStyle w:val="CodeBlock"/>
      </w:pPr>
      <w:r>
        <w:t>typedef my_component type_id</w:t>
      </w:r>
    </w:p>
    <w:p w:rsidR="00F26453" w:rsidRDefault="000D2F25" w:rsidP="00F245B0">
      <w:pPr>
        <w:pStyle w:val="IEEEText"/>
      </w:pPr>
      <w:r>
        <w:t xml:space="preserve">In addition there is a </w:t>
      </w:r>
      <w:r>
        <w:rPr>
          <w:rStyle w:val="Code"/>
        </w:rPr>
        <w:t>uvm_component_registry</w:t>
      </w:r>
      <w:r>
        <w:t xml:space="preserve"> proxy class and other factory enabling tools. Here is how a user creates a component in </w:t>
      </w:r>
      <w:r>
        <w:rPr>
          <w:rStyle w:val="Code"/>
        </w:rPr>
        <w:t>pyuvm</w:t>
      </w:r>
      <w:r>
        <w:t>:</w:t>
      </w:r>
    </w:p>
    <w:p w:rsidR="00F26453" w:rsidRDefault="000D2F25" w:rsidP="007A1E11">
      <w:pPr>
        <w:pStyle w:val="CodeBlock"/>
      </w:pPr>
      <w:r>
        <w:rPr>
          <w:i w:val="0"/>
        </w:rPr>
        <w:t>class</w:t>
      </w:r>
      <w:r>
        <w:t xml:space="preserve"> my_component(uvm_component):</w:t>
      </w:r>
    </w:p>
    <w:p w:rsidR="00F26453" w:rsidRDefault="000D2F25" w:rsidP="007A1E11">
      <w:pPr>
        <w:pStyle w:val="CodeBlock"/>
      </w:pPr>
      <w:r>
        <w:t>...</w:t>
      </w:r>
    </w:p>
    <w:p w:rsidR="00F26453" w:rsidRDefault="000D2F25" w:rsidP="00F245B0">
      <w:pPr>
        <w:pStyle w:val="IEEEText"/>
      </w:pPr>
      <w:r>
        <w:rPr>
          <w:rStyle w:val="Code"/>
        </w:rPr>
        <w:t>pyuvm</w:t>
      </w:r>
      <w:r>
        <w:t xml:space="preserve"> automatically adds any descendent of </w:t>
      </w:r>
      <w:r>
        <w:rPr>
          <w:rStyle w:val="Code"/>
        </w:rPr>
        <w:t>uvm_void</w:t>
      </w:r>
      <w:r>
        <w:t xml:space="preserve"> to the factory.</w:t>
      </w:r>
      <w:r w:rsidR="00F245B0">
        <w:t xml:space="preserve"> </w:t>
      </w:r>
      <w:r>
        <w:t>We create a new object like this:</w:t>
      </w:r>
    </w:p>
    <w:p w:rsidR="00F26453" w:rsidRDefault="000D2F25" w:rsidP="007A1E11">
      <w:pPr>
        <w:pStyle w:val="CodeBlock"/>
      </w:pPr>
      <w:r>
        <w:t xml:space="preserve">my_comp_h </w:t>
      </w:r>
      <w:r>
        <w:rPr>
          <w:b/>
          <w:i w:val="0"/>
        </w:rPr>
        <w:t>=</w:t>
      </w:r>
      <w:r>
        <w:t xml:space="preserve"> my_component.create(</w:t>
      </w:r>
      <w:r>
        <w:rPr>
          <w:i w:val="0"/>
          <w:color w:val="555555"/>
        </w:rPr>
        <w:t>"my_comp_h"</w:t>
      </w:r>
      <w:r>
        <w:t xml:space="preserve">, </w:t>
      </w:r>
      <w:r>
        <w:rPr>
          <w:b/>
          <w:color w:val="555555"/>
          <w:u w:val="single"/>
        </w:rPr>
        <w:t>self</w:t>
      </w:r>
      <w:r>
        <w:t>)</w:t>
      </w:r>
    </w:p>
    <w:p w:rsidR="00F26453" w:rsidRDefault="000D2F25" w:rsidP="00F245B0">
      <w:pPr>
        <w:pStyle w:val="IEEEText"/>
      </w:pPr>
      <w:r>
        <w:t>One can also sidestep the factory with a simple instantiation.</w:t>
      </w:r>
    </w:p>
    <w:p w:rsidR="00F26453" w:rsidRDefault="000D2F25" w:rsidP="007A1E11">
      <w:pPr>
        <w:pStyle w:val="CodeBlock"/>
      </w:pPr>
      <w:r>
        <w:t xml:space="preserve">my_comp_h </w:t>
      </w:r>
      <w:r>
        <w:rPr>
          <w:b/>
          <w:i w:val="0"/>
        </w:rPr>
        <w:t>=</w:t>
      </w:r>
      <w:r>
        <w:t xml:space="preserve"> my_component(</w:t>
      </w:r>
      <w:r>
        <w:rPr>
          <w:i w:val="0"/>
          <w:color w:val="555555"/>
        </w:rPr>
        <w:t>"my_comp_h, self)</w:t>
      </w:r>
    </w:p>
    <w:p w:rsidR="00F26453" w:rsidRDefault="000D2F25" w:rsidP="00F245B0">
      <w:pPr>
        <w:pStyle w:val="IEEEText"/>
      </w:pPr>
      <w:r>
        <w:t xml:space="preserve">One can implement overrides using the </w:t>
      </w:r>
      <w:r>
        <w:rPr>
          <w:rStyle w:val="Code"/>
        </w:rPr>
        <w:t>uvm_factory</w:t>
      </w:r>
      <w:r>
        <w:t xml:space="preserve"> singleton.</w:t>
      </w:r>
    </w:p>
    <w:p w:rsidR="00F26453" w:rsidRDefault="000D2F25" w:rsidP="007A1E11">
      <w:pPr>
        <w:pStyle w:val="CodeBlock"/>
      </w:pPr>
      <w:r>
        <w:t xml:space="preserve">factory </w:t>
      </w:r>
      <w:r>
        <w:rPr>
          <w:b/>
          <w:i w:val="0"/>
        </w:rPr>
        <w:t>=</w:t>
      </w:r>
      <w:r>
        <w:t xml:space="preserve"> uvm_factory()</w:t>
      </w:r>
    </w:p>
    <w:p w:rsidR="00F26453" w:rsidRDefault="000D2F25" w:rsidP="007A1E11">
      <w:pPr>
        <w:pStyle w:val="CodeBlock"/>
      </w:pPr>
      <w:r>
        <w:t>factory.set_type_override_by_type(my_component, overriding_component)</w:t>
      </w:r>
    </w:p>
    <w:p w:rsidR="00F26453" w:rsidRDefault="000D2F25" w:rsidP="00F245B0">
      <w:pPr>
        <w:pStyle w:val="IEEEText"/>
      </w:pPr>
      <w:r>
        <w:t>The factory also implements all the instance-based overrides.</w:t>
      </w:r>
    </w:p>
    <w:p w:rsidR="00F26453" w:rsidRDefault="000D2F25" w:rsidP="006304E1">
      <w:pPr>
        <w:pStyle w:val="IEEEHeading2"/>
      </w:pPr>
      <w:r>
        <w:t>Implementing the Factory in Python</w:t>
      </w:r>
    </w:p>
    <w:p w:rsidR="00F26453" w:rsidRDefault="000D2F25" w:rsidP="00F245B0">
      <w:pPr>
        <w:pStyle w:val="IEEEText"/>
      </w:pPr>
      <w:r>
        <w:t xml:space="preserve">The Python factory implementation takes advantage of the fact that the </w:t>
      </w:r>
      <w:r>
        <w:rPr>
          <w:rStyle w:val="Code"/>
        </w:rPr>
        <w:t>class</w:t>
      </w:r>
      <w:r>
        <w:t xml:space="preserve"> statement is executed and not compiled. This gives us an opportunity to control what it means to create a class object.</w:t>
      </w:r>
    </w:p>
    <w:p w:rsidR="00F26453" w:rsidRDefault="000D2F25" w:rsidP="00F245B0">
      <w:pPr>
        <w:pStyle w:val="IEEEText"/>
      </w:pPr>
      <w:r>
        <w:t xml:space="preserve">As we saw above, most types in Python are objects of type </w:t>
      </w:r>
      <w:r>
        <w:rPr>
          <w:rStyle w:val="Code"/>
        </w:rPr>
        <w:t>type</w:t>
      </w:r>
      <w:r>
        <w:t>.</w:t>
      </w:r>
    </w:p>
    <w:p w:rsidR="00F26453" w:rsidRDefault="000D2F25" w:rsidP="007A1E11">
      <w:pPr>
        <w:pStyle w:val="CodeBlock"/>
      </w:pPr>
      <w:r>
        <w:t>type(int)</w:t>
      </w:r>
    </w:p>
    <w:p w:rsidR="00F26453" w:rsidRDefault="000D2F25" w:rsidP="007A1E11">
      <w:pPr>
        <w:pStyle w:val="CodeBlock"/>
      </w:pPr>
      <w:r>
        <w:t>&lt;class 'type'&gt;</w:t>
      </w:r>
    </w:p>
    <w:p w:rsidR="00F26453" w:rsidRDefault="000D2F25" w:rsidP="007A1E11">
      <w:pPr>
        <w:pStyle w:val="CodeBlock"/>
      </w:pPr>
      <w:r>
        <w:t>type(type)</w:t>
      </w:r>
    </w:p>
    <w:p w:rsidR="00F26453" w:rsidRDefault="000D2F25" w:rsidP="007A1E11">
      <w:pPr>
        <w:pStyle w:val="CodeBlock"/>
      </w:pPr>
      <w:r>
        <w:t>&lt;class 'type'&gt;</w:t>
      </w:r>
    </w:p>
    <w:p w:rsidR="00F26453" w:rsidRDefault="000D2F25" w:rsidP="00F245B0">
      <w:pPr>
        <w:pStyle w:val="IEEEText"/>
      </w:pPr>
      <w:r>
        <w:t xml:space="preserve">We see that even the </w:t>
      </w:r>
      <w:r>
        <w:rPr>
          <w:rStyle w:val="Code"/>
        </w:rPr>
        <w:t>type</w:t>
      </w:r>
      <w:r>
        <w:t xml:space="preserve"> class is an object of class </w:t>
      </w:r>
      <w:r>
        <w:rPr>
          <w:rStyle w:val="Code"/>
        </w:rPr>
        <w:t>type</w:t>
      </w:r>
      <w:r>
        <w:t xml:space="preserve"> But it is possible to make classes that are of a different type. These are called </w:t>
      </w:r>
      <w:r>
        <w:rPr>
          <w:rStyle w:val="Emphasis"/>
        </w:rPr>
        <w:t>metatypes</w:t>
      </w:r>
      <w:r>
        <w:t xml:space="preserve">. The </w:t>
      </w:r>
      <w:r>
        <w:rPr>
          <w:rStyle w:val="Code"/>
        </w:rPr>
        <w:t>uvm_void</w:t>
      </w:r>
      <w:r>
        <w:t xml:space="preserve"> class is such a type:</w:t>
      </w:r>
    </w:p>
    <w:p w:rsidR="00F26453" w:rsidRDefault="000D2F25" w:rsidP="007A1E11">
      <w:pPr>
        <w:pStyle w:val="CodeBlock"/>
      </w:pPr>
      <w:r>
        <w:t>type(uvm_void)</w:t>
      </w:r>
    </w:p>
    <w:p w:rsidR="00F26453" w:rsidRDefault="000D2F25" w:rsidP="007A1E11">
      <w:pPr>
        <w:pStyle w:val="CodeBlock"/>
      </w:pPr>
      <w:r>
        <w:t>&lt;class 'utility_classes.FactoryMeta'&gt;</w:t>
      </w:r>
    </w:p>
    <w:p w:rsidR="00F26453" w:rsidRDefault="000D2F25" w:rsidP="00F245B0">
      <w:pPr>
        <w:pStyle w:val="IEEEText"/>
      </w:pPr>
      <w:r>
        <w:t>We specify this in its declaration:</w:t>
      </w:r>
    </w:p>
    <w:p w:rsidR="00F26453" w:rsidRDefault="000D2F25" w:rsidP="007A1E11">
      <w:pPr>
        <w:pStyle w:val="CodeBlock"/>
      </w:pPr>
      <w:r>
        <w:rPr>
          <w:i w:val="0"/>
        </w:rPr>
        <w:t>class</w:t>
      </w:r>
      <w:r>
        <w:t xml:space="preserve"> uvm_void(metaclass</w:t>
      </w:r>
      <w:r>
        <w:rPr>
          <w:i w:val="0"/>
        </w:rPr>
        <w:t>=</w:t>
      </w:r>
      <w:r>
        <w:t>FactoryMeta):</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5.2</w:t>
      </w:r>
    </w:p>
    <w:p w:rsidR="00F26453" w:rsidRDefault="000D2F25" w:rsidP="007A1E11">
      <w:pPr>
        <w:pStyle w:val="CodeBlock"/>
      </w:pPr>
      <w:r>
        <w:t xml:space="preserve">    In pyuvm, we're using uvm_void() as a meteaclass so that all UVM classes can be stored in a factory.</w:t>
      </w:r>
    </w:p>
    <w:p w:rsidR="00F26453" w:rsidRDefault="000D2F25" w:rsidP="007A1E11">
      <w:pPr>
        <w:pStyle w:val="CodeBlock"/>
      </w:pPr>
      <w:r>
        <w:tab/>
        <w:t>"""</w:t>
      </w:r>
    </w:p>
    <w:p w:rsidR="00F26453" w:rsidRDefault="000D2F25" w:rsidP="00F245B0">
      <w:pPr>
        <w:pStyle w:val="IEEEText"/>
      </w:pPr>
      <w:r>
        <w:t xml:space="preserve">This code means that the </w:t>
      </w:r>
      <w:r>
        <w:rPr>
          <w:rStyle w:val="Code"/>
        </w:rPr>
        <w:t>uvm_void</w:t>
      </w:r>
      <w:r>
        <w:t xml:space="preserve"> class object and all class objects descended from it are of type </w:t>
      </w:r>
      <w:r>
        <w:rPr>
          <w:rStyle w:val="Code"/>
        </w:rPr>
        <w:t>FactoryMeta</w:t>
      </w:r>
      <w:r>
        <w:t>. FactoryMeta registers all these classes with the factory:</w:t>
      </w:r>
    </w:p>
    <w:p w:rsidR="00F26453" w:rsidRDefault="000D2F25" w:rsidP="007A1E11">
      <w:pPr>
        <w:pStyle w:val="CodeBlock"/>
      </w:pPr>
      <w:r>
        <w:rPr>
          <w:i w:val="0"/>
        </w:rPr>
        <w:t>class</w:t>
      </w:r>
      <w:r>
        <w:t xml:space="preserve"> FactoryMeta(</w:t>
      </w:r>
      <w:r>
        <w:rPr>
          <w:color w:val="555555"/>
          <w:u w:val="single"/>
        </w:rPr>
        <w:t>type</w:t>
      </w:r>
      <w:r>
        <w:t>):</w:t>
      </w:r>
    </w:p>
    <w:p w:rsidR="00F26453" w:rsidRDefault="000D2F25" w:rsidP="007A1E11">
      <w:pPr>
        <w:pStyle w:val="CodeBlock"/>
      </w:pPr>
      <w:r>
        <w:t xml:space="preserve">    </w:t>
      </w:r>
      <w:r>
        <w:rPr>
          <w:i w:val="0"/>
          <w:color w:val="555555"/>
        </w:rPr>
        <w:t>"""</w:t>
      </w:r>
    </w:p>
    <w:p w:rsidR="00F26453" w:rsidRDefault="000D2F25" w:rsidP="007A1E11">
      <w:pPr>
        <w:pStyle w:val="CodeBlock"/>
      </w:pPr>
      <w:r>
        <w:t xml:space="preserve">    This is the metaclass that causes all uvm_void classes to register themselves</w:t>
      </w:r>
    </w:p>
    <w:p w:rsidR="00F26453" w:rsidRDefault="000D2F25" w:rsidP="007A1E11">
      <w:pPr>
        <w:pStyle w:val="CodeBlock"/>
      </w:pPr>
      <w:r>
        <w:t xml:space="preserve">    """</w:t>
      </w:r>
    </w:p>
    <w:p w:rsidR="00F26453" w:rsidRDefault="00F26453"/>
    <w:p w:rsidR="00F26453" w:rsidRDefault="000D2F25" w:rsidP="007A1E11">
      <w:pPr>
        <w:pStyle w:val="CodeBlock"/>
      </w:pPr>
      <w:r>
        <w:t xml:space="preserve">    </w:t>
      </w:r>
      <w:r>
        <w:rPr>
          <w:i w:val="0"/>
        </w:rPr>
        <w:t>def</w:t>
      </w:r>
      <w:r>
        <w:t xml:space="preserve"> </w:t>
      </w:r>
      <w:r>
        <w:rPr>
          <w:color w:val="555555"/>
          <w:u w:val="single"/>
        </w:rPr>
        <w:t>__init__</w:t>
      </w:r>
      <w:r>
        <w:t>(</w:t>
      </w:r>
      <w:r>
        <w:rPr>
          <w:i w:val="0"/>
        </w:rPr>
        <w:t>cls</w:t>
      </w:r>
      <w:r>
        <w:t xml:space="preserve">, </w:t>
      </w:r>
      <w:r>
        <w:rPr>
          <w:i w:val="0"/>
        </w:rPr>
        <w:t>name</w:t>
      </w:r>
      <w:r>
        <w:t xml:space="preserve">, </w:t>
      </w:r>
      <w:r>
        <w:rPr>
          <w:i w:val="0"/>
        </w:rPr>
        <w:t>bases</w:t>
      </w:r>
      <w:r>
        <w:t xml:space="preserve">, </w:t>
      </w:r>
      <w:r>
        <w:rPr>
          <w:i w:val="0"/>
        </w:rPr>
        <w:t>clsdict</w:t>
      </w:r>
      <w:r>
        <w:t>):</w:t>
      </w:r>
    </w:p>
    <w:p w:rsidR="00F26453" w:rsidRDefault="000D2F25" w:rsidP="007A1E11">
      <w:pPr>
        <w:pStyle w:val="CodeBlock"/>
      </w:pPr>
      <w:r>
        <w:t xml:space="preserve">        FactoryData().classes[</w:t>
      </w:r>
      <w:r>
        <w:rPr>
          <w:b/>
          <w:color w:val="555555"/>
          <w:u w:val="single"/>
        </w:rPr>
        <w:t>cls</w:t>
      </w:r>
      <w:r>
        <w:t>.</w:t>
      </w:r>
      <w:r>
        <w:rPr>
          <w:b/>
          <w:color w:val="555555"/>
          <w:u w:val="single"/>
        </w:rPr>
        <w:t>__name__</w:t>
      </w:r>
      <w:r>
        <w:t xml:space="preserve">] </w:t>
      </w:r>
      <w:r>
        <w:rPr>
          <w:b/>
          <w:i w:val="0"/>
        </w:rPr>
        <w:t>=</w:t>
      </w:r>
      <w:r>
        <w:t xml:space="preserve"> </w:t>
      </w:r>
      <w:r>
        <w:rPr>
          <w:b/>
          <w:color w:val="555555"/>
          <w:u w:val="single"/>
        </w:rPr>
        <w:t>cls</w:t>
      </w:r>
    </w:p>
    <w:p w:rsidR="00F26453" w:rsidRDefault="000D2F25" w:rsidP="007A1E11">
      <w:pPr>
        <w:pStyle w:val="CodeBlock"/>
      </w:pPr>
      <w:r>
        <w:t xml:space="preserve">        </w:t>
      </w:r>
      <w:r>
        <w:rPr>
          <w:b/>
          <w:color w:val="555555"/>
          <w:u w:val="single"/>
        </w:rPr>
        <w:t>super</w:t>
      </w:r>
      <w:r>
        <w:t>().</w:t>
      </w:r>
      <w:r>
        <w:rPr>
          <w:b/>
          <w:color w:val="555555"/>
          <w:u w:val="single"/>
        </w:rPr>
        <w:t>__init__</w:t>
      </w:r>
      <w:r>
        <w:t>(name, bases, clsdict)</w:t>
      </w:r>
    </w:p>
    <w:p w:rsidR="00F26453" w:rsidRDefault="00F26453"/>
    <w:p w:rsidR="00F26453" w:rsidRPr="00F245B0" w:rsidRDefault="000D2F25" w:rsidP="00F245B0">
      <w:pPr>
        <w:pStyle w:val="IEEEText"/>
      </w:pPr>
      <w:r w:rsidRPr="00F245B0">
        <w:t xml:space="preserve">The code above says that when you execute a class statement to create a class object that extends </w:t>
      </w:r>
      <w:r w:rsidRPr="00F245B0">
        <w:rPr>
          <w:rStyle w:val="Code"/>
          <w:rFonts w:ascii="Times New Roman" w:hAnsi="Times New Roman" w:cs="Times New Roman"/>
          <w:sz w:val="20"/>
          <w:szCs w:val="20"/>
        </w:rPr>
        <w:t>uvm_void</w:t>
      </w:r>
      <w:r w:rsidRPr="00F245B0">
        <w:t xml:space="preserve"> that class object runs the above initialization code as is done with any other object. Notice though that we have </w:t>
      </w:r>
      <w:r w:rsidRPr="00F245B0">
        <w:rPr>
          <w:rStyle w:val="Code"/>
          <w:rFonts w:ascii="Times New Roman" w:hAnsi="Times New Roman" w:cs="Times New Roman"/>
          <w:sz w:val="20"/>
          <w:szCs w:val="20"/>
        </w:rPr>
        <w:t>cls</w:t>
      </w:r>
      <w:r w:rsidRPr="00F245B0">
        <w:t xml:space="preserve"> as the first variable rather than </w:t>
      </w:r>
      <w:r w:rsidRPr="00F245B0">
        <w:rPr>
          <w:rStyle w:val="Code"/>
          <w:rFonts w:ascii="Times New Roman" w:hAnsi="Times New Roman" w:cs="Times New Roman"/>
          <w:sz w:val="20"/>
          <w:szCs w:val="20"/>
        </w:rPr>
        <w:t>self</w:t>
      </w:r>
      <w:r w:rsidRPr="00F245B0">
        <w:t xml:space="preserve">. This is to remind us that we’re being passed a </w:t>
      </w:r>
      <w:r w:rsidRPr="00F245B0">
        <w:rPr>
          <w:rStyle w:val="Code"/>
          <w:rFonts w:ascii="Times New Roman" w:hAnsi="Times New Roman" w:cs="Times New Roman"/>
          <w:sz w:val="20"/>
          <w:szCs w:val="20"/>
        </w:rPr>
        <w:t>class</w:t>
      </w:r>
      <w:r w:rsidRPr="00F245B0">
        <w:t xml:space="preserve"> object. (The name is otherwise meaningless.)</w:t>
      </w:r>
    </w:p>
    <w:p w:rsidR="00F26453" w:rsidRPr="00F245B0" w:rsidRDefault="000D2F25" w:rsidP="00F245B0">
      <w:pPr>
        <w:pStyle w:val="IEEEText"/>
      </w:pPr>
      <w:r w:rsidRPr="00F245B0">
        <w:t xml:space="preserve">We store the class object in the </w:t>
      </w:r>
      <w:r w:rsidRPr="00F245B0">
        <w:rPr>
          <w:rStyle w:val="Code"/>
          <w:rFonts w:ascii="Times New Roman" w:hAnsi="Times New Roman" w:cs="Times New Roman"/>
          <w:sz w:val="20"/>
          <w:szCs w:val="20"/>
        </w:rPr>
        <w:t>FactoryData</w:t>
      </w:r>
      <w:r w:rsidRPr="00F245B0">
        <w:t>singleton’s associative array (</w:t>
      </w:r>
      <w:r w:rsidRPr="00F245B0">
        <w:rPr>
          <w:rStyle w:val="Code"/>
          <w:rFonts w:ascii="Times New Roman" w:hAnsi="Times New Roman" w:cs="Times New Roman"/>
          <w:sz w:val="20"/>
          <w:szCs w:val="20"/>
        </w:rPr>
        <w:t>dict</w:t>
      </w:r>
      <w:r w:rsidRPr="00F245B0">
        <w:t xml:space="preserve"> in Python parlance) named </w:t>
      </w:r>
      <w:r w:rsidRPr="00F245B0">
        <w:rPr>
          <w:rStyle w:val="Code"/>
          <w:rFonts w:ascii="Times New Roman" w:hAnsi="Times New Roman" w:cs="Times New Roman"/>
          <w:sz w:val="20"/>
          <w:szCs w:val="20"/>
        </w:rPr>
        <w:t>classes</w:t>
      </w:r>
      <w:r w:rsidRPr="00F245B0">
        <w:t>.</w:t>
      </w:r>
    </w:p>
    <w:p w:rsidR="00F26453" w:rsidRPr="00F245B0" w:rsidRDefault="000D2F25" w:rsidP="00F245B0">
      <w:pPr>
        <w:pStyle w:val="IEEEText"/>
      </w:pPr>
      <w:r w:rsidRPr="00F245B0">
        <w:t xml:space="preserve">The </w:t>
      </w:r>
      <w:r w:rsidRPr="00F245B0">
        <w:rPr>
          <w:rStyle w:val="Code"/>
          <w:rFonts w:ascii="Times New Roman" w:hAnsi="Times New Roman" w:cs="Times New Roman"/>
          <w:sz w:val="20"/>
          <w:szCs w:val="20"/>
        </w:rPr>
        <w:t>FactoryMeta</w:t>
      </w:r>
      <w:r w:rsidRPr="00F245B0">
        <w:t xml:space="preserve"> class extends the </w:t>
      </w:r>
      <w:r w:rsidRPr="00F245B0">
        <w:rPr>
          <w:rStyle w:val="Code"/>
          <w:rFonts w:ascii="Times New Roman" w:hAnsi="Times New Roman" w:cs="Times New Roman"/>
          <w:sz w:val="20"/>
          <w:szCs w:val="20"/>
        </w:rPr>
        <w:t>type</w:t>
      </w:r>
      <w:r w:rsidRPr="00F245B0">
        <w:t xml:space="preserve"> class, so we call </w:t>
      </w:r>
      <w:r w:rsidRPr="00F245B0">
        <w:rPr>
          <w:rStyle w:val="Code"/>
          <w:rFonts w:ascii="Times New Roman" w:hAnsi="Times New Roman" w:cs="Times New Roman"/>
          <w:sz w:val="20"/>
          <w:szCs w:val="20"/>
        </w:rPr>
        <w:t>super().__init__</w:t>
      </w:r>
      <w:r w:rsidRPr="00F245B0">
        <w:t xml:space="preserve"> to ensure that all the work needed to set up a </w:t>
      </w:r>
      <w:r w:rsidRPr="00F245B0">
        <w:rPr>
          <w:rStyle w:val="Code"/>
          <w:rFonts w:ascii="Times New Roman" w:hAnsi="Times New Roman" w:cs="Times New Roman"/>
          <w:sz w:val="20"/>
          <w:szCs w:val="20"/>
        </w:rPr>
        <w:t>type</w:t>
      </w:r>
      <w:r w:rsidRPr="00F245B0">
        <w:t xml:space="preserve"> gets done.</w:t>
      </w:r>
    </w:p>
    <w:p w:rsidR="00F26453" w:rsidRDefault="000D2F25" w:rsidP="00F245B0">
      <w:pPr>
        <w:pStyle w:val="IEEEText"/>
      </w:pPr>
      <w:r w:rsidRPr="00F245B0">
        <w:t>Now when you define a cl</w:t>
      </w:r>
      <w:r>
        <w:t xml:space="preserve">ass that extends </w:t>
      </w:r>
      <w:r>
        <w:rPr>
          <w:rStyle w:val="Code"/>
        </w:rPr>
        <w:t>uvm_void</w:t>
      </w:r>
      <w:r>
        <w:t xml:space="preserve"> </w:t>
      </w:r>
      <w:r>
        <w:rPr>
          <w:rStyle w:val="Code"/>
        </w:rPr>
        <w:t>pyuvm</w:t>
      </w:r>
      <w:r>
        <w:t xml:space="preserve"> automatically registers it with the factory.</w:t>
      </w:r>
    </w:p>
    <w:p w:rsidR="00F26453" w:rsidRDefault="000D2F25" w:rsidP="006304E1">
      <w:pPr>
        <w:pStyle w:val="IEEEHeading2"/>
      </w:pPr>
      <w:r>
        <w:t>Singletons</w:t>
      </w:r>
    </w:p>
    <w:p w:rsidR="00F26453" w:rsidRDefault="000D2F25" w:rsidP="00F245B0">
      <w:pPr>
        <w:pStyle w:val="IEEEText"/>
      </w:pPr>
      <w:r>
        <w:t xml:space="preserve">The UVM uses the </w:t>
      </w:r>
      <w:r>
        <w:rPr>
          <w:rStyle w:val="Emphasis"/>
        </w:rPr>
        <w:t>Singleton Pattern</w:t>
      </w:r>
      <w:r>
        <w:t xml:space="preserve"> in many places. The Singleton pattern describe a class that has only one instantiated object used throughout the testbench. We implement singletons in SystemVerilog using a static </w:t>
      </w:r>
      <w:r>
        <w:rPr>
          <w:rStyle w:val="Code"/>
        </w:rPr>
        <w:t>get()</w:t>
      </w:r>
      <w:r>
        <w:t xml:space="preserve"> method.</w:t>
      </w:r>
    </w:p>
    <w:p w:rsidR="00F26453" w:rsidRDefault="000D2F25" w:rsidP="00F245B0">
      <w:pPr>
        <w:pStyle w:val="CodeBlock"/>
      </w:pPr>
      <w:r>
        <w:t>class my_singleton;</w:t>
      </w:r>
    </w:p>
    <w:p w:rsidR="00F26453" w:rsidRDefault="00F26453" w:rsidP="00F245B0">
      <w:pPr>
        <w:pStyle w:val="CodeBlock"/>
      </w:pPr>
    </w:p>
    <w:p w:rsidR="00F26453" w:rsidRDefault="000D2F25" w:rsidP="00F245B0">
      <w:pPr>
        <w:pStyle w:val="CodeBlock"/>
      </w:pPr>
      <w:r>
        <w:t>static my_singleton common_handle = null</w:t>
      </w:r>
    </w:p>
    <w:p w:rsidR="00F26453" w:rsidRDefault="00F26453" w:rsidP="00F245B0">
      <w:pPr>
        <w:pStyle w:val="CodeBlock"/>
      </w:pPr>
    </w:p>
    <w:p w:rsidR="00F26453" w:rsidRDefault="000D2F25" w:rsidP="00F245B0">
      <w:pPr>
        <w:pStyle w:val="CodeBlock"/>
      </w:pPr>
      <w:r>
        <w:t>static function get();</w:t>
      </w:r>
    </w:p>
    <w:p w:rsidR="00F26453" w:rsidRDefault="000D2F25" w:rsidP="00F245B0">
      <w:pPr>
        <w:pStyle w:val="CodeBlock"/>
      </w:pPr>
      <w:r>
        <w:t xml:space="preserve">    if (common_handle == null) then</w:t>
      </w:r>
    </w:p>
    <w:p w:rsidR="00F26453" w:rsidRDefault="000D2F25" w:rsidP="00F245B0">
      <w:pPr>
        <w:pStyle w:val="CodeBlock"/>
      </w:pPr>
      <w:r>
        <w:t xml:space="preserve">         common_handle = new();</w:t>
      </w:r>
    </w:p>
    <w:p w:rsidR="00F26453" w:rsidRDefault="000D2F25" w:rsidP="00F245B0">
      <w:pPr>
        <w:pStyle w:val="CodeBlock"/>
      </w:pPr>
      <w:r>
        <w:t xml:space="preserve">    return common_handle;</w:t>
      </w:r>
    </w:p>
    <w:p w:rsidR="00F26453" w:rsidRDefault="000D2F25" w:rsidP="00F245B0">
      <w:pPr>
        <w:pStyle w:val="CodeBlock"/>
      </w:pPr>
      <w:r>
        <w:t>endfunction</w:t>
      </w:r>
    </w:p>
    <w:p w:rsidR="00F26453" w:rsidRDefault="000D2F25" w:rsidP="00F245B0">
      <w:pPr>
        <w:pStyle w:val="IEEEText"/>
      </w:pPr>
      <w:r>
        <w:t>Then we get the handle like this:</w:t>
      </w:r>
    </w:p>
    <w:p w:rsidR="00F26453" w:rsidRDefault="000D2F25" w:rsidP="007A1E11">
      <w:pPr>
        <w:pStyle w:val="CodeBlock"/>
      </w:pPr>
      <w:r>
        <w:t>single_h = my_singleton::get()</w:t>
      </w:r>
    </w:p>
    <w:p w:rsidR="00F26453" w:rsidRDefault="000D2F25" w:rsidP="00F245B0">
      <w:pPr>
        <w:pStyle w:val="IEEEText"/>
      </w:pPr>
      <w:r>
        <w:t xml:space="preserve">The </w:t>
      </w:r>
      <w:r>
        <w:rPr>
          <w:rStyle w:val="Code"/>
        </w:rPr>
        <w:t>get()</w:t>
      </w:r>
      <w:r>
        <w:t xml:space="preserve"> method either returns the previously created handle or creates a new one, stores it in the static </w:t>
      </w:r>
      <w:r>
        <w:rPr>
          <w:rStyle w:val="Code"/>
        </w:rPr>
        <w:t>common_handle</w:t>
      </w:r>
      <w:r>
        <w:t xml:space="preserve"> location and returns the newly created handle. Regardless </w:t>
      </w:r>
      <w:r>
        <w:rPr>
          <w:rStyle w:val="Code"/>
        </w:rPr>
        <w:t>new()</w:t>
      </w:r>
      <w:r>
        <w:t xml:space="preserve"> only gets called once.</w:t>
      </w:r>
    </w:p>
    <w:p w:rsidR="00F26453" w:rsidRDefault="000D2F25" w:rsidP="00F245B0">
      <w:pPr>
        <w:pStyle w:val="IEEEText"/>
      </w:pPr>
      <w:r>
        <w:t>Of course, this is susceptible to this bug:</w:t>
      </w:r>
    </w:p>
    <w:p w:rsidR="00F26453" w:rsidRDefault="000D2F25" w:rsidP="007A1E11">
      <w:pPr>
        <w:pStyle w:val="CodeBlock"/>
      </w:pPr>
      <w:r>
        <w:t>my_singleton bad_h;</w:t>
      </w:r>
    </w:p>
    <w:p w:rsidR="00F26453" w:rsidRDefault="000D2F25" w:rsidP="007A1E11">
      <w:pPr>
        <w:pStyle w:val="CodeBlock"/>
      </w:pPr>
      <w:r>
        <w:t>bad_h = new()</w:t>
      </w:r>
    </w:p>
    <w:p w:rsidR="00F26453" w:rsidRDefault="000D2F25" w:rsidP="00F245B0">
      <w:pPr>
        <w:pStyle w:val="IEEEText"/>
      </w:pPr>
      <w:r>
        <w:t xml:space="preserve">And now </w:t>
      </w:r>
      <w:r>
        <w:rPr>
          <w:rStyle w:val="Code"/>
        </w:rPr>
        <w:t>bad_h</w:t>
      </w:r>
      <w:r>
        <w:t xml:space="preserve"> is a rogue instance of what is supposed to be a singleton.</w:t>
      </w:r>
    </w:p>
    <w:p w:rsidR="00F26453" w:rsidRDefault="000D2F25" w:rsidP="00F245B0">
      <w:pPr>
        <w:pStyle w:val="IEEEText"/>
      </w:pPr>
      <w:r>
        <w:t xml:space="preserve">Python allows you to avoid this by combining the </w:t>
      </w:r>
      <w:r>
        <w:rPr>
          <w:rStyle w:val="Code"/>
        </w:rPr>
        <w:t>get</w:t>
      </w:r>
      <w:r>
        <w:t xml:space="preserve"> and </w:t>
      </w:r>
      <w:r>
        <w:rPr>
          <w:rStyle w:val="Code"/>
        </w:rPr>
        <w:t>new</w:t>
      </w:r>
      <w:r>
        <w:t xml:space="preserve"> functionality in a single call. The Python code above looks like this:</w:t>
      </w:r>
    </w:p>
    <w:p w:rsidR="00F26453" w:rsidRDefault="000D2F25" w:rsidP="007A1E11">
      <w:pPr>
        <w:pStyle w:val="CodeBlock"/>
      </w:pPr>
      <w:r>
        <w:t xml:space="preserve">single_h </w:t>
      </w:r>
      <w:r>
        <w:rPr>
          <w:b/>
          <w:i w:val="0"/>
        </w:rPr>
        <w:t>=</w:t>
      </w:r>
      <w:r>
        <w:t xml:space="preserve"> my_singleton()</w:t>
      </w:r>
    </w:p>
    <w:p w:rsidR="00F26453" w:rsidRDefault="000D2F25" w:rsidP="00F245B0">
      <w:pPr>
        <w:pStyle w:val="IEEEText"/>
      </w:pPr>
      <w:r>
        <w:t xml:space="preserve">We cannot create the </w:t>
      </w:r>
      <w:r>
        <w:rPr>
          <w:rStyle w:val="Code"/>
        </w:rPr>
        <w:t>bad_h</w:t>
      </w:r>
    </w:p>
    <w:p w:rsidR="00F26453" w:rsidRDefault="000D2F25" w:rsidP="007A1E11">
      <w:pPr>
        <w:pStyle w:val="CodeBlock"/>
      </w:pPr>
      <w:r>
        <w:t xml:space="preserve">bad_h </w:t>
      </w:r>
      <w:r>
        <w:rPr>
          <w:b/>
          <w:i w:val="0"/>
        </w:rPr>
        <w:t>=</w:t>
      </w:r>
      <w:r>
        <w:t xml:space="preserve"> my_singleton() </w:t>
      </w:r>
      <w:r>
        <w:rPr>
          <w:color w:val="999999"/>
        </w:rPr>
        <w:t># not so bad after all</w:t>
      </w:r>
    </w:p>
    <w:p w:rsidR="00F26453" w:rsidRDefault="000D2F25" w:rsidP="006304E1">
      <w:pPr>
        <w:pStyle w:val="IEEEHeading2"/>
      </w:pPr>
      <w:r>
        <w:t>Implementing the Singleton in Python</w:t>
      </w:r>
    </w:p>
    <w:p w:rsidR="00F26453" w:rsidRDefault="000D2F25" w:rsidP="00F245B0">
      <w:pPr>
        <w:pStyle w:val="IEEEText"/>
      </w:pPr>
      <w:r>
        <w:t xml:space="preserve">There are many ways to implement the Singleton patterning Python, but the </w:t>
      </w:r>
      <w:r>
        <w:rPr>
          <w:rStyle w:val="Code"/>
        </w:rPr>
        <w:t>pyuvm</w:t>
      </w:r>
      <w:r>
        <w:t xml:space="preserve"> uses the metaclass approach as was done with the factory:</w:t>
      </w:r>
    </w:p>
    <w:p w:rsidR="00F26453" w:rsidRDefault="000D2F25" w:rsidP="00F245B0">
      <w:pPr>
        <w:pStyle w:val="CodeBlock"/>
      </w:pPr>
      <w:r>
        <w:t xml:space="preserve">class </w:t>
      </w:r>
      <w:r>
        <w:rPr>
          <w:color w:val="7A7A7A"/>
        </w:rPr>
        <w:t>Singleton</w:t>
      </w:r>
      <w:r>
        <w:t>(</w:t>
      </w:r>
      <w:r>
        <w:rPr>
          <w:color w:val="555555"/>
          <w:u w:val="single"/>
        </w:rPr>
        <w:t>type</w:t>
      </w:r>
      <w:r>
        <w:t>):</w:t>
      </w:r>
    </w:p>
    <w:p w:rsidR="00F26453" w:rsidRDefault="000D2F25" w:rsidP="00F245B0">
      <w:pPr>
        <w:pStyle w:val="CodeBlock"/>
      </w:pPr>
      <w:r>
        <w:t xml:space="preserve">    _instances </w:t>
      </w:r>
      <w:r>
        <w:rPr>
          <w:b/>
        </w:rPr>
        <w:t>=</w:t>
      </w:r>
      <w:r>
        <w:t xml:space="preserve"> {}</w:t>
      </w:r>
    </w:p>
    <w:p w:rsidR="00F26453" w:rsidRDefault="00F26453" w:rsidP="00F245B0">
      <w:pPr>
        <w:pStyle w:val="CodeBlock"/>
      </w:pPr>
    </w:p>
    <w:p w:rsidR="00F26453" w:rsidRDefault="000D2F25" w:rsidP="00F245B0">
      <w:pPr>
        <w:pStyle w:val="CodeBlock"/>
      </w:pPr>
      <w:r>
        <w:t xml:space="preserve">    def </w:t>
      </w:r>
      <w:r>
        <w:rPr>
          <w:color w:val="555555"/>
          <w:u w:val="single"/>
        </w:rPr>
        <w:t>__call__</w:t>
      </w:r>
      <w:r>
        <w:t>(</w:t>
      </w:r>
      <w:r>
        <w:rPr>
          <w:color w:val="777777"/>
        </w:rPr>
        <w:t>cls</w:t>
      </w:r>
      <w:r>
        <w:t>, *</w:t>
      </w:r>
      <w:r>
        <w:rPr>
          <w:color w:val="777777"/>
        </w:rPr>
        <w:t>args</w:t>
      </w:r>
      <w:r>
        <w:t>, **</w:t>
      </w:r>
      <w:r>
        <w:rPr>
          <w:color w:val="777777"/>
        </w:rPr>
        <w:t>kwargs</w:t>
      </w:r>
      <w:r>
        <w:t>):</w:t>
      </w:r>
    </w:p>
    <w:p w:rsidR="00F26453" w:rsidRDefault="000D2F25" w:rsidP="00F245B0">
      <w:pPr>
        <w:pStyle w:val="CodeBlock"/>
      </w:pPr>
      <w:r>
        <w:t xml:space="preserve">        </w:t>
      </w:r>
      <w:r>
        <w:rPr>
          <w:b/>
        </w:rPr>
        <w:t>if</w:t>
      </w:r>
      <w:r>
        <w:t xml:space="preserve"> </w:t>
      </w:r>
      <w:r>
        <w:rPr>
          <w:b/>
          <w:color w:val="555555"/>
          <w:u w:val="single"/>
        </w:rPr>
        <w:t>cls</w:t>
      </w:r>
      <w:r>
        <w:t xml:space="preserve"> </w:t>
      </w:r>
      <w:r>
        <w:rPr>
          <w:b/>
        </w:rPr>
        <w:t>not</w:t>
      </w:r>
      <w:r>
        <w:t xml:space="preserve"> </w:t>
      </w:r>
      <w:r>
        <w:rPr>
          <w:b/>
        </w:rPr>
        <w:t>in</w:t>
      </w:r>
      <w:r>
        <w:t xml:space="preserve"> </w:t>
      </w:r>
      <w:r>
        <w:rPr>
          <w:b/>
          <w:color w:val="555555"/>
          <w:u w:val="single"/>
        </w:rPr>
        <w:t>cls</w:t>
      </w:r>
      <w:r>
        <w:t>._instances:</w:t>
      </w:r>
    </w:p>
    <w:p w:rsidR="00F26453" w:rsidRDefault="000D2F25" w:rsidP="00F245B0">
      <w:pPr>
        <w:pStyle w:val="CodeBlock"/>
      </w:pPr>
      <w:r>
        <w:t xml:space="preserve">            </w:t>
      </w:r>
      <w:r>
        <w:rPr>
          <w:b/>
          <w:color w:val="555555"/>
          <w:u w:val="single"/>
        </w:rPr>
        <w:t>cls</w:t>
      </w:r>
      <w:r>
        <w:t>._instances[</w:t>
      </w:r>
      <w:r>
        <w:rPr>
          <w:b/>
          <w:color w:val="555555"/>
          <w:u w:val="single"/>
        </w:rPr>
        <w:t>cls</w:t>
      </w:r>
      <w:r>
        <w:t xml:space="preserve">] </w:t>
      </w:r>
      <w:r>
        <w:rPr>
          <w:b/>
        </w:rPr>
        <w:t>=</w:t>
      </w:r>
      <w:r>
        <w:t xml:space="preserve"> </w:t>
      </w:r>
      <w:r>
        <w:rPr>
          <w:b/>
          <w:color w:val="555555"/>
          <w:u w:val="single"/>
        </w:rPr>
        <w:t>super</w:t>
      </w:r>
      <w:r>
        <w:t xml:space="preserve">(Singleton, </w:t>
      </w:r>
      <w:r>
        <w:rPr>
          <w:b/>
          <w:color w:val="555555"/>
          <w:u w:val="single"/>
        </w:rPr>
        <w:t>cls</w:t>
      </w:r>
      <w:r>
        <w:t>).</w:t>
      </w:r>
      <w:r>
        <w:rPr>
          <w:b/>
          <w:color w:val="555555"/>
          <w:u w:val="single"/>
        </w:rPr>
        <w:t>__call__</w:t>
      </w:r>
      <w:r>
        <w:t>(</w:t>
      </w:r>
      <w:r>
        <w:rPr>
          <w:b/>
        </w:rPr>
        <w:t>*</w:t>
      </w:r>
      <w:r>
        <w:t xml:space="preserve">args, </w:t>
      </w:r>
      <w:r>
        <w:rPr>
          <w:b/>
        </w:rPr>
        <w:t>**</w:t>
      </w:r>
      <w:r>
        <w:t>kwargs)</w:t>
      </w:r>
    </w:p>
    <w:p w:rsidR="00F26453" w:rsidRDefault="000D2F25" w:rsidP="00F245B0">
      <w:pPr>
        <w:pStyle w:val="CodeBlock"/>
      </w:pPr>
      <w:r>
        <w:t xml:space="preserve">        </w:t>
      </w:r>
      <w:r>
        <w:rPr>
          <w:b/>
        </w:rPr>
        <w:t>return</w:t>
      </w:r>
      <w:r>
        <w:t xml:space="preserve"> </w:t>
      </w:r>
      <w:r>
        <w:rPr>
          <w:b/>
          <w:color w:val="555555"/>
          <w:u w:val="single"/>
        </w:rPr>
        <w:t>cls</w:t>
      </w:r>
      <w:r>
        <w:t>._instances[</w:t>
      </w:r>
      <w:r>
        <w:rPr>
          <w:b/>
          <w:color w:val="555555"/>
          <w:u w:val="single"/>
        </w:rPr>
        <w:t>cls</w:t>
      </w:r>
      <w:r>
        <w:t>]</w:t>
      </w:r>
    </w:p>
    <w:p w:rsidR="00F26453" w:rsidRDefault="00F26453"/>
    <w:p w:rsidR="00F26453" w:rsidRDefault="000D2F25" w:rsidP="00F245B0">
      <w:pPr>
        <w:pStyle w:val="IEEEText"/>
      </w:pPr>
      <w:r>
        <w:t xml:space="preserve">The above code demonstrates the built-in </w:t>
      </w:r>
      <w:r>
        <w:rPr>
          <w:rStyle w:val="Code"/>
        </w:rPr>
        <w:t>__call__</w:t>
      </w:r>
      <w:r>
        <w:t xml:space="preserve"> method. </w:t>
      </w:r>
      <w:r>
        <w:rPr>
          <w:rStyle w:val="Code"/>
        </w:rPr>
        <w:t>__call__</w:t>
      </w:r>
      <w:r>
        <w:t xml:space="preserve"> gets </w:t>
      </w:r>
      <w:r>
        <w:rPr>
          <w:rStyle w:val="Emphasis"/>
        </w:rPr>
        <w:t>called</w:t>
      </w:r>
      <w:r>
        <w:t xml:space="preserve"> whenever you put parentheses after any object. </w:t>
      </w:r>
    </w:p>
    <w:p w:rsidR="00F26453" w:rsidRDefault="000D2F25" w:rsidP="00F245B0">
      <w:pPr>
        <w:pStyle w:val="IEEEText"/>
      </w:pPr>
      <w:r>
        <w:lastRenderedPageBreak/>
        <w:t xml:space="preserve">Of course not all objects have a </w:t>
      </w:r>
      <w:r>
        <w:rPr>
          <w:rStyle w:val="Code"/>
        </w:rPr>
        <w:t>__call__</w:t>
      </w:r>
      <w:r>
        <w:t xml:space="preserve"> method, or they use the method to raise an error. For example the number </w:t>
      </w:r>
      <w:r>
        <w:rPr>
          <w:rStyle w:val="Code"/>
        </w:rPr>
        <w:t>5</w:t>
      </w:r>
      <w:r>
        <w:t xml:space="preserve"> is an object, what happens if we call it? Python raises a </w:t>
      </w:r>
      <w:r>
        <w:rPr>
          <w:rStyle w:val="Code"/>
        </w:rPr>
        <w:t>TypeError</w:t>
      </w:r>
      <w:r>
        <w:t xml:space="preserve"> exception:</w:t>
      </w:r>
    </w:p>
    <w:p w:rsidR="00F26453" w:rsidRPr="00F245B0" w:rsidRDefault="000D2F25" w:rsidP="00F245B0">
      <w:pPr>
        <w:pStyle w:val="CodeBlock"/>
      </w:pPr>
      <w:r w:rsidRPr="00F245B0">
        <w:t>5()</w:t>
      </w:r>
    </w:p>
    <w:p w:rsidR="00F26453" w:rsidRPr="00F245B0" w:rsidRDefault="000D2F25" w:rsidP="00F245B0">
      <w:pPr>
        <w:pStyle w:val="CodeBlock"/>
      </w:pPr>
      <w:r w:rsidRPr="00F245B0">
        <w:t>&lt;input&gt;:1: SyntaxWarning: 'int' object is not callable; perhaps you missed a comma?</w:t>
      </w:r>
    </w:p>
    <w:p w:rsidR="00F26453" w:rsidRPr="00F245B0" w:rsidRDefault="000D2F25" w:rsidP="00F245B0">
      <w:pPr>
        <w:pStyle w:val="CodeBlock"/>
      </w:pPr>
      <w:r w:rsidRPr="00F245B0">
        <w:t>Traceback (most recent call last):</w:t>
      </w:r>
    </w:p>
    <w:p w:rsidR="00F26453" w:rsidRPr="00F245B0" w:rsidRDefault="000D2F25" w:rsidP="00F245B0">
      <w:pPr>
        <w:pStyle w:val="CodeBlock"/>
      </w:pPr>
      <w:r w:rsidRPr="00F245B0">
        <w:t xml:space="preserve">  File "&lt;input&gt;", line 1, in &lt;module&gt;</w:t>
      </w:r>
    </w:p>
    <w:p w:rsidR="00F26453" w:rsidRDefault="000D2F25" w:rsidP="00F245B0">
      <w:pPr>
        <w:pStyle w:val="CodeBlock"/>
      </w:pPr>
      <w:r w:rsidRPr="00F245B0">
        <w:t xml:space="preserve">TypeError: 'int' </w:t>
      </w:r>
      <w:r>
        <w:t>object is not callable</w:t>
      </w:r>
    </w:p>
    <w:p w:rsidR="00F26453" w:rsidRDefault="000D2F25" w:rsidP="00F245B0">
      <w:pPr>
        <w:pStyle w:val="IEEEText"/>
      </w:pPr>
      <w:r>
        <w:t xml:space="preserve">But, if our object is of type </w:t>
      </w:r>
      <w:r>
        <w:rPr>
          <w:rStyle w:val="Code"/>
        </w:rPr>
        <w:t>class</w:t>
      </w:r>
      <w:r>
        <w:t xml:space="preserve">, then the parenthesis cause Python to call </w:t>
      </w:r>
      <w:r>
        <w:rPr>
          <w:rStyle w:val="Code"/>
        </w:rPr>
        <w:t>__call__</w:t>
      </w:r>
      <w:r>
        <w:t xml:space="preserve"> and eventually </w:t>
      </w:r>
      <w:r>
        <w:rPr>
          <w:rStyle w:val="Code"/>
        </w:rPr>
        <w:t>__call__</w:t>
      </w:r>
      <w:r>
        <w:t xml:space="preserve"> calls </w:t>
      </w:r>
      <w:r>
        <w:rPr>
          <w:rStyle w:val="Code"/>
        </w:rPr>
        <w:t>__new__</w:t>
      </w:r>
      <w:r>
        <w:t xml:space="preserve"> and ultimately </w:t>
      </w:r>
      <w:r>
        <w:rPr>
          <w:rStyle w:val="Code"/>
        </w:rPr>
        <w:t>__init__</w:t>
      </w:r>
      <w:r>
        <w:t>.</w:t>
      </w:r>
    </w:p>
    <w:p w:rsidR="00F26453" w:rsidRDefault="000D2F25" w:rsidP="00F245B0">
      <w:pPr>
        <w:pStyle w:val="IEEEText"/>
      </w:pPr>
      <w:r>
        <w:t xml:space="preserve">In the </w:t>
      </w:r>
      <w:r>
        <w:rPr>
          <w:rStyle w:val="Code"/>
        </w:rPr>
        <w:t>Singleton</w:t>
      </w:r>
      <w:r>
        <w:t xml:space="preserve"> metaclass, </w:t>
      </w:r>
      <w:r>
        <w:rPr>
          <w:rStyle w:val="Code"/>
        </w:rPr>
        <w:t>__call__</w:t>
      </w:r>
      <w:r>
        <w:t xml:space="preserve"> receives the class object in the </w:t>
      </w:r>
      <w:r>
        <w:rPr>
          <w:rStyle w:val="Code"/>
        </w:rPr>
        <w:t>cls</w:t>
      </w:r>
      <w:r>
        <w:t xml:space="preserve"> variable, and it creates an instance of that object (using </w:t>
      </w:r>
      <w:r>
        <w:rPr>
          <w:rStyle w:val="Code"/>
        </w:rPr>
        <w:t>super</w:t>
      </w:r>
      <w:r>
        <w:t xml:space="preserve"> to call the </w:t>
      </w:r>
      <w:r>
        <w:rPr>
          <w:rStyle w:val="Code"/>
        </w:rPr>
        <w:t>Singleton</w:t>
      </w:r>
      <w:r>
        <w:t xml:space="preserve">’s parent constructor in </w:t>
      </w:r>
      <w:r>
        <w:rPr>
          <w:rStyle w:val="Code"/>
        </w:rPr>
        <w:t>type</w:t>
      </w:r>
      <w:r>
        <w:t xml:space="preserve">) and it stores that instance in an associative array using the </w:t>
      </w:r>
      <w:r>
        <w:rPr>
          <w:rStyle w:val="Code"/>
        </w:rPr>
        <w:t>cls</w:t>
      </w:r>
      <w:r>
        <w:t xml:space="preserve"> object as an index. Now future calls to the class return the stored pointer.</w:t>
      </w:r>
      <w:r>
        <w:br/>
        <w:t>We define a singleton like this:</w:t>
      </w:r>
    </w:p>
    <w:p w:rsidR="00F26453" w:rsidRDefault="000D2F25" w:rsidP="007A1E11">
      <w:pPr>
        <w:pStyle w:val="CodeBlock"/>
      </w:pPr>
      <w:r>
        <w:rPr>
          <w:i w:val="0"/>
        </w:rPr>
        <w:t>class</w:t>
      </w:r>
      <w:r>
        <w:t xml:space="preserve"> my_singleton (metaclass</w:t>
      </w:r>
      <w:r>
        <w:rPr>
          <w:i w:val="0"/>
        </w:rPr>
        <w:t>=</w:t>
      </w:r>
      <w:r>
        <w:t>Singleton):</w:t>
      </w:r>
    </w:p>
    <w:p w:rsidR="00F26453" w:rsidRDefault="000D2F25" w:rsidP="00F245B0">
      <w:pPr>
        <w:pStyle w:val="IEEEText"/>
      </w:pPr>
      <w:r>
        <w:t xml:space="preserve">And so the two examples of calling </w:t>
      </w:r>
      <w:r>
        <w:rPr>
          <w:rStyle w:val="Code"/>
        </w:rPr>
        <w:t>my_singleton()</w:t>
      </w:r>
      <w:r>
        <w:t xml:space="preserve"> above deliver the same handle.</w:t>
      </w:r>
    </w:p>
    <w:p w:rsidR="00F26453" w:rsidRDefault="000D2F25" w:rsidP="00F245B0">
      <w:pPr>
        <w:pStyle w:val="IEEEText"/>
      </w:pPr>
      <w:r>
        <w:rPr>
          <w:rStyle w:val="Code"/>
        </w:rPr>
        <w:t>pyuvm</w:t>
      </w:r>
      <w:r>
        <w:t xml:space="preserve"> uses the </w:t>
      </w:r>
      <w:r>
        <w:rPr>
          <w:rStyle w:val="Code"/>
        </w:rPr>
        <w:t>Singleton</w:t>
      </w:r>
      <w:r>
        <w:t xml:space="preserve"> metaclass for </w:t>
      </w:r>
      <w:r>
        <w:rPr>
          <w:rStyle w:val="Code"/>
        </w:rPr>
        <w:t>uvm_root()</w:t>
      </w:r>
      <w:r>
        <w:t xml:space="preserve">, </w:t>
      </w:r>
      <w:r>
        <w:rPr>
          <w:rStyle w:val="Code"/>
        </w:rPr>
        <w:t>uvm_factory()</w:t>
      </w:r>
      <w:r>
        <w:t xml:space="preserve"> and </w:t>
      </w:r>
      <w:r>
        <w:rPr>
          <w:rStyle w:val="Code"/>
        </w:rPr>
        <w:t>uvm_pool()</w:t>
      </w:r>
      <w:r>
        <w:t xml:space="preserve"> among others.</w:t>
      </w:r>
    </w:p>
    <w:p w:rsidR="00F26453" w:rsidRDefault="000D2F25" w:rsidP="006304E1">
      <w:pPr>
        <w:pStyle w:val="IEEEHeading2"/>
      </w:pPr>
      <w:r>
        <w:t>Ports and Exports Without the Imps</w:t>
      </w:r>
    </w:p>
    <w:p w:rsidR="00F26453" w:rsidRDefault="000D2F25">
      <w:pPr>
        <w:spacing w:before="170" w:after="170"/>
      </w:pPr>
      <w:r>
        <w:t xml:space="preserve">Like SystemVerilog, Python has a </w:t>
      </w:r>
      <w:r>
        <w:rPr>
          <w:rStyle w:val="Code"/>
        </w:rPr>
        <w:t>Queue</w:t>
      </w:r>
      <w:r>
        <w:t xml:space="preserve"> object that implements communication between processes. And like SystemVerilog the UVM needs us to use the </w:t>
      </w:r>
      <w:r>
        <w:rPr>
          <w:rStyle w:val="Code"/>
        </w:rPr>
        <w:t>Queue</w:t>
      </w:r>
      <w:r>
        <w:t xml:space="preserve"> to implement the </w:t>
      </w:r>
      <w:r>
        <w:rPr>
          <w:rStyle w:val="Code"/>
        </w:rPr>
        <w:t>ports</w:t>
      </w:r>
      <w:r>
        <w:t xml:space="preserve"> and </w:t>
      </w:r>
      <w:r>
        <w:rPr>
          <w:rStyle w:val="Code"/>
        </w:rPr>
        <w:t>exports</w:t>
      </w:r>
      <w:r>
        <w:t xml:space="preserve"> that allow us to connect arbitrary components.</w:t>
      </w:r>
      <w:r>
        <w:br/>
        <w:t>Unlike SystemVerilog, Python has multiple inheritance.</w:t>
      </w:r>
    </w:p>
    <w:p w:rsidR="00F26453" w:rsidRDefault="000D2F25" w:rsidP="006304E1">
      <w:pPr>
        <w:pStyle w:val="IEEEHeading2"/>
      </w:pPr>
      <w:r>
        <w:t>IMPS and Multiple Inheritance</w:t>
      </w:r>
    </w:p>
    <w:p w:rsidR="00F26453" w:rsidRDefault="000D2F25" w:rsidP="00F245B0">
      <w:pPr>
        <w:pStyle w:val="IEEEText"/>
      </w:pPr>
      <w:r>
        <w:t>SystemVerilog does not implement an important object-oriented function: multiple inheritance. Multiple inheritance lets me do the following:</w:t>
      </w:r>
    </w:p>
    <w:p w:rsidR="00F26453" w:rsidRDefault="000D2F25" w:rsidP="00F245B0">
      <w:pPr>
        <w:pStyle w:val="CodeBlock"/>
      </w:pPr>
      <w:r>
        <w:t xml:space="preserve">class </w:t>
      </w:r>
      <w:r>
        <w:rPr>
          <w:color w:val="7A7A7A"/>
        </w:rPr>
        <w:t>Human</w:t>
      </w:r>
      <w:r>
        <w:t>:</w:t>
      </w:r>
    </w:p>
    <w:p w:rsidR="00F26453" w:rsidRDefault="000D2F25" w:rsidP="00F245B0">
      <w:pPr>
        <w:pStyle w:val="CodeBlock"/>
      </w:pPr>
      <w:r>
        <w:tab/>
        <w:t>def say_hello:</w:t>
      </w:r>
    </w:p>
    <w:p w:rsidR="00F26453" w:rsidRDefault="000D2F25" w:rsidP="00F245B0">
      <w:pPr>
        <w:pStyle w:val="CodeBlock"/>
      </w:pPr>
      <w:r>
        <w:tab/>
      </w:r>
      <w:r>
        <w:tab/>
      </w:r>
      <w:r>
        <w:rPr>
          <w:b/>
          <w:u w:val="single"/>
        </w:rPr>
        <w:t>print</w:t>
      </w:r>
      <w:r>
        <w:t>("hello")</w:t>
      </w:r>
    </w:p>
    <w:p w:rsidR="00F26453" w:rsidRDefault="00F26453" w:rsidP="00F245B0">
      <w:pPr>
        <w:pStyle w:val="CodeBlock"/>
      </w:pPr>
    </w:p>
    <w:p w:rsidR="00F26453" w:rsidRDefault="000D2F25" w:rsidP="00F245B0">
      <w:pPr>
        <w:pStyle w:val="CodeBlock"/>
      </w:pPr>
      <w:r>
        <w:t xml:space="preserve">class </w:t>
      </w:r>
      <w:r>
        <w:rPr>
          <w:color w:val="7A7A7A"/>
        </w:rPr>
        <w:t>Racer</w:t>
      </w:r>
      <w:r>
        <w:t>:</w:t>
      </w:r>
    </w:p>
    <w:p w:rsidR="00F26453" w:rsidRDefault="000D2F25" w:rsidP="00F245B0">
      <w:pPr>
        <w:pStyle w:val="CodeBlock"/>
      </w:pPr>
      <w:r>
        <w:tab/>
        <w:t xml:space="preserve">def </w:t>
      </w:r>
      <w:r>
        <w:rPr>
          <w:color w:val="7A7A7A"/>
        </w:rPr>
        <w:t>run</w:t>
      </w:r>
      <w:r>
        <w:t>:</w:t>
      </w:r>
    </w:p>
    <w:p w:rsidR="00F26453" w:rsidRDefault="000D2F25" w:rsidP="00F245B0">
      <w:pPr>
        <w:pStyle w:val="CodeBlock"/>
      </w:pPr>
      <w:r>
        <w:tab/>
      </w:r>
      <w:r>
        <w:tab/>
      </w:r>
      <w:r>
        <w:rPr>
          <w:b/>
          <w:u w:val="single"/>
        </w:rPr>
        <w:t>print</w:t>
      </w:r>
      <w:r>
        <w:t>("running")</w:t>
      </w:r>
    </w:p>
    <w:p w:rsidR="00F26453" w:rsidRDefault="00F26453" w:rsidP="00F245B0">
      <w:pPr>
        <w:pStyle w:val="CodeBlock"/>
      </w:pPr>
    </w:p>
    <w:p w:rsidR="00F26453" w:rsidRDefault="000D2F25" w:rsidP="00F245B0">
      <w:pPr>
        <w:pStyle w:val="CodeBlock"/>
      </w:pPr>
      <w:r>
        <w:t>class BostonMarathoner(Human, Racer):</w:t>
      </w:r>
    </w:p>
    <w:p w:rsidR="00F26453" w:rsidRDefault="000D2F25" w:rsidP="00F245B0">
      <w:pPr>
        <w:pStyle w:val="CodeBlock"/>
      </w:pPr>
      <w:r>
        <w:tab/>
        <w:t>...</w:t>
      </w:r>
    </w:p>
    <w:p w:rsidR="00F26453" w:rsidRDefault="000D2F25" w:rsidP="00F245B0">
      <w:pPr>
        <w:pStyle w:val="IEEEText"/>
      </w:pPr>
      <w:r>
        <w:t>You use it like this:</w:t>
      </w:r>
    </w:p>
    <w:p w:rsidR="00F26453" w:rsidRPr="00F245B0" w:rsidRDefault="000D2F25" w:rsidP="00F245B0">
      <w:pPr>
        <w:pStyle w:val="CodeBlock"/>
      </w:pPr>
      <w:r>
        <w:t>m</w:t>
      </w:r>
      <w:r w:rsidRPr="00F245B0">
        <w:t>y_runner = BostonMarathoner()</w:t>
      </w:r>
    </w:p>
    <w:p w:rsidR="00F26453" w:rsidRDefault="000D2F25" w:rsidP="00F245B0">
      <w:pPr>
        <w:pStyle w:val="CodeBlock"/>
      </w:pPr>
      <w:r w:rsidRPr="00F245B0">
        <w:t>my_runner.</w:t>
      </w:r>
      <w:r>
        <w:t>run()</w:t>
      </w:r>
    </w:p>
    <w:p w:rsidR="00F26453" w:rsidRDefault="000D2F25" w:rsidP="00F245B0">
      <w:pPr>
        <w:pStyle w:val="IEEEText"/>
      </w:pPr>
      <w:r>
        <w:t xml:space="preserve"> In the above we have a class for </w:t>
      </w:r>
      <w:r>
        <w:rPr>
          <w:rStyle w:val="Code"/>
        </w:rPr>
        <w:t>Human</w:t>
      </w:r>
      <w:r>
        <w:t xml:space="preserve"> and another class for </w:t>
      </w:r>
      <w:r>
        <w:rPr>
          <w:rStyle w:val="Code"/>
        </w:rPr>
        <w:t>Racer</w:t>
      </w:r>
      <w:r>
        <w:t xml:space="preserve">. Since someone running the Boston Marathon must be human we can create the </w:t>
      </w:r>
      <w:r>
        <w:rPr>
          <w:rStyle w:val="Code"/>
        </w:rPr>
        <w:t>BostonMarathoner</w:t>
      </w:r>
      <w:r>
        <w:t xml:space="preserve"> class using multiple inheritance.</w:t>
      </w:r>
    </w:p>
    <w:p w:rsidR="00F26453" w:rsidRDefault="000D2F25" w:rsidP="00F245B0">
      <w:pPr>
        <w:pStyle w:val="IEEEText"/>
      </w:pPr>
      <w:r>
        <w:t>The SystemVerilog UVM had no such luxury. It had to do the following:</w:t>
      </w:r>
    </w:p>
    <w:p w:rsidR="00F26453" w:rsidRDefault="000D2F25" w:rsidP="00F245B0">
      <w:pPr>
        <w:pStyle w:val="CodeBlock"/>
      </w:pPr>
      <w:r>
        <w:t>class human;</w:t>
      </w:r>
    </w:p>
    <w:p w:rsidR="00F26453" w:rsidRDefault="00F26453" w:rsidP="00F245B0">
      <w:pPr>
        <w:pStyle w:val="CodeBlock"/>
      </w:pPr>
    </w:p>
    <w:p w:rsidR="00F26453" w:rsidRDefault="000D2F25" w:rsidP="00F245B0">
      <w:pPr>
        <w:pStyle w:val="CodeBlock"/>
      </w:pPr>
      <w:r>
        <w:t xml:space="preserve">   imp role;</w:t>
      </w:r>
    </w:p>
    <w:p w:rsidR="00F26453" w:rsidRDefault="00F26453" w:rsidP="00F245B0">
      <w:pPr>
        <w:pStyle w:val="CodeBlock"/>
      </w:pPr>
    </w:p>
    <w:p w:rsidR="00F26453" w:rsidRDefault="000D2F25" w:rsidP="00F245B0">
      <w:pPr>
        <w:pStyle w:val="CodeBlock"/>
      </w:pPr>
      <w:r>
        <w:t xml:space="preserve">   function new(imp rr);</w:t>
      </w:r>
    </w:p>
    <w:p w:rsidR="00F26453" w:rsidRDefault="000D2F25" w:rsidP="00F245B0">
      <w:pPr>
        <w:pStyle w:val="CodeBlock"/>
      </w:pPr>
      <w:r>
        <w:t xml:space="preserve">      role = rr;</w:t>
      </w:r>
    </w:p>
    <w:p w:rsidR="00F26453" w:rsidRDefault="000D2F25" w:rsidP="00F245B0">
      <w:pPr>
        <w:pStyle w:val="CodeBlock"/>
      </w:pPr>
      <w:r>
        <w:t xml:space="preserve">   endfunction</w:t>
      </w:r>
    </w:p>
    <w:p w:rsidR="00F26453" w:rsidRDefault="00F26453" w:rsidP="00F245B0">
      <w:pPr>
        <w:pStyle w:val="CodeBlock"/>
      </w:pPr>
    </w:p>
    <w:p w:rsidR="00F26453" w:rsidRDefault="000D2F25" w:rsidP="00F245B0">
      <w:pPr>
        <w:pStyle w:val="CodeBlock"/>
      </w:pPr>
      <w:r>
        <w:t xml:space="preserve">   function void say_hello();</w:t>
      </w:r>
    </w:p>
    <w:p w:rsidR="00F26453" w:rsidRDefault="000D2F25" w:rsidP="00F245B0">
      <w:pPr>
        <w:pStyle w:val="CodeBlock"/>
      </w:pPr>
      <w:r>
        <w:t xml:space="preserve">      $display("hello");</w:t>
      </w:r>
    </w:p>
    <w:p w:rsidR="00F26453" w:rsidRDefault="000D2F25" w:rsidP="00F245B0">
      <w:pPr>
        <w:pStyle w:val="CodeBlock"/>
      </w:pPr>
      <w:r>
        <w:t xml:space="preserve">   endfunction</w:t>
      </w:r>
    </w:p>
    <w:p w:rsidR="00F26453" w:rsidRDefault="00F26453" w:rsidP="00F245B0">
      <w:pPr>
        <w:pStyle w:val="CodeBlock"/>
      </w:pPr>
    </w:p>
    <w:p w:rsidR="00F26453" w:rsidRDefault="000D2F25" w:rsidP="00F245B0">
      <w:pPr>
        <w:pStyle w:val="CodeBlock"/>
      </w:pPr>
      <w:r>
        <w:t xml:space="preserve">   function do_role();</w:t>
      </w:r>
    </w:p>
    <w:p w:rsidR="00F26453" w:rsidRDefault="000D2F25" w:rsidP="00F245B0">
      <w:pPr>
        <w:pStyle w:val="CodeBlock"/>
      </w:pPr>
      <w:r>
        <w:lastRenderedPageBreak/>
        <w:t xml:space="preserve">      role.do_it();</w:t>
      </w:r>
    </w:p>
    <w:p w:rsidR="00F26453" w:rsidRDefault="000D2F25" w:rsidP="00F245B0">
      <w:pPr>
        <w:pStyle w:val="CodeBlock"/>
      </w:pPr>
      <w:r>
        <w:t xml:space="preserve">   endfunction</w:t>
      </w:r>
    </w:p>
    <w:p w:rsidR="00F26453" w:rsidRDefault="00F26453" w:rsidP="00F245B0">
      <w:pPr>
        <w:pStyle w:val="CodeBlock"/>
      </w:pPr>
    </w:p>
    <w:p w:rsidR="00F26453" w:rsidRDefault="000D2F25" w:rsidP="00F245B0">
      <w:pPr>
        <w:pStyle w:val="CodeBlock"/>
      </w:pPr>
      <w:r>
        <w:t>class racer_imp;</w:t>
      </w:r>
    </w:p>
    <w:p w:rsidR="00F26453" w:rsidRDefault="00F26453" w:rsidP="00F245B0">
      <w:pPr>
        <w:pStyle w:val="CodeBlock"/>
      </w:pPr>
    </w:p>
    <w:p w:rsidR="00F26453" w:rsidRDefault="000D2F25" w:rsidP="00F245B0">
      <w:pPr>
        <w:pStyle w:val="CodeBlock"/>
      </w:pPr>
      <w:r>
        <w:t xml:space="preserve">   function void do_it();</w:t>
      </w:r>
    </w:p>
    <w:p w:rsidR="00F26453" w:rsidRDefault="000D2F25" w:rsidP="00F245B0">
      <w:pPr>
        <w:pStyle w:val="CodeBlock"/>
      </w:pPr>
      <w:r>
        <w:t xml:space="preserve">     $display("running");</w:t>
      </w:r>
    </w:p>
    <w:p w:rsidR="00F26453" w:rsidRDefault="000D2F25" w:rsidP="00F245B0">
      <w:pPr>
        <w:pStyle w:val="CodeBlock"/>
      </w:pPr>
      <w:r>
        <w:t xml:space="preserve">  endfunction</w:t>
      </w:r>
    </w:p>
    <w:p w:rsidR="00F26453" w:rsidRDefault="000D2F25" w:rsidP="00F245B0">
      <w:pPr>
        <w:pStyle w:val="IEEEText"/>
      </w:pPr>
      <w:r>
        <w:t>And you use it like this:</w:t>
      </w:r>
    </w:p>
    <w:p w:rsidR="00F26453" w:rsidRDefault="000D2F25" w:rsidP="00F245B0">
      <w:pPr>
        <w:pStyle w:val="CodeBlock"/>
      </w:pPr>
      <w:r>
        <w:t>racer_imp racer;</w:t>
      </w:r>
    </w:p>
    <w:p w:rsidR="00F26453" w:rsidRDefault="000D2F25" w:rsidP="00F245B0">
      <w:pPr>
        <w:pStyle w:val="CodeBlock"/>
      </w:pPr>
      <w:r>
        <w:t>human my_runner;</w:t>
      </w:r>
    </w:p>
    <w:p w:rsidR="00F26453" w:rsidRDefault="00F26453" w:rsidP="00F245B0">
      <w:pPr>
        <w:pStyle w:val="CodeBlock"/>
      </w:pPr>
    </w:p>
    <w:p w:rsidR="00F26453" w:rsidRDefault="000D2F25" w:rsidP="00F245B0">
      <w:pPr>
        <w:pStyle w:val="CodeBlock"/>
      </w:pPr>
      <w:r>
        <w:t>racer = new();</w:t>
      </w:r>
    </w:p>
    <w:p w:rsidR="00F26453" w:rsidRDefault="000D2F25" w:rsidP="00F245B0">
      <w:pPr>
        <w:pStyle w:val="CodeBlock"/>
      </w:pPr>
      <w:r>
        <w:t>my_runner = new(racer);</w:t>
      </w:r>
    </w:p>
    <w:p w:rsidR="00F26453" w:rsidRDefault="000D2F25" w:rsidP="00F245B0">
      <w:pPr>
        <w:pStyle w:val="CodeBlock"/>
      </w:pPr>
      <w:r>
        <w:t>my_runner.do_role()</w:t>
      </w:r>
    </w:p>
    <w:p w:rsidR="00F26453" w:rsidRDefault="000D2F25" w:rsidP="00F245B0">
      <w:pPr>
        <w:pStyle w:val="IEEEText"/>
      </w:pPr>
      <w:r>
        <w:t xml:space="preserve">Since the SystemVerilog doesn’t have multiple inheritance it needs to solve the problem of functional flexibility using composition and thus the SystemVerilog UVM needed to create </w:t>
      </w:r>
      <w:r>
        <w:rPr>
          <w:rStyle w:val="Code"/>
        </w:rPr>
        <w:t>*_imp</w:t>
      </w:r>
      <w:r>
        <w:t xml:space="preserve"> classes that implemented behaviors such as blocking put, nonblocking get, etc.</w:t>
      </w:r>
    </w:p>
    <w:p w:rsidR="00F26453" w:rsidRDefault="000D2F25" w:rsidP="00F245B0">
      <w:pPr>
        <w:pStyle w:val="IEEEText"/>
      </w:pPr>
      <w:r>
        <w:t xml:space="preserve">The entire port/export structure is much easier to implement in Python since we don’t need the </w:t>
      </w:r>
      <w:r>
        <w:rPr>
          <w:rStyle w:val="Code"/>
        </w:rPr>
        <w:t>*_imp</w:t>
      </w:r>
      <w:r>
        <w:t xml:space="preserve"> classes.</w:t>
      </w:r>
    </w:p>
    <w:p w:rsidR="00F26453" w:rsidRDefault="000D2F25" w:rsidP="006304E1">
      <w:pPr>
        <w:pStyle w:val="IEEEHeading2"/>
      </w:pPr>
      <w:r>
        <w:t>Implementing Ports and Exports</w:t>
      </w:r>
    </w:p>
    <w:p w:rsidR="00F26453" w:rsidRDefault="000D2F25" w:rsidP="00F245B0">
      <w:pPr>
        <w:pStyle w:val="IEEEText"/>
      </w:pPr>
      <w:r>
        <w:t>The UVM implements TLM behavior using a variety of ports and exports. These are divided into all the permutations of operations and TLM interfaces.</w:t>
      </w:r>
    </w:p>
    <w:p w:rsidR="00F26453" w:rsidRDefault="000D2F25" w:rsidP="00F245B0">
      <w:pPr>
        <w:pStyle w:val="IEEEText"/>
      </w:pPr>
      <w:r>
        <w:t xml:space="preserve">The operations consist of the following: </w:t>
      </w:r>
      <w:r>
        <w:rPr>
          <w:rStyle w:val="Emphasis"/>
        </w:rPr>
        <w:t>put</w:t>
      </w:r>
      <w:r>
        <w:t xml:space="preserve">, </w:t>
      </w:r>
      <w:r>
        <w:rPr>
          <w:rStyle w:val="Emphasis"/>
        </w:rPr>
        <w:t>get</w:t>
      </w:r>
      <w:r>
        <w:t xml:space="preserve">, </w:t>
      </w:r>
      <w:r>
        <w:rPr>
          <w:rStyle w:val="Emphasis"/>
        </w:rPr>
        <w:t>peek</w:t>
      </w:r>
      <w:r>
        <w:t xml:space="preserve">, </w:t>
      </w:r>
      <w:r>
        <w:rPr>
          <w:rStyle w:val="Emphasis"/>
        </w:rPr>
        <w:t>transport</w:t>
      </w:r>
      <w:r>
        <w:t xml:space="preserve">, </w:t>
      </w:r>
      <w:r>
        <w:rPr>
          <w:rStyle w:val="Emphasis"/>
        </w:rPr>
        <w:t>master</w:t>
      </w:r>
      <w:r>
        <w:t xml:space="preserve">, and </w:t>
      </w:r>
      <w:r>
        <w:rPr>
          <w:rStyle w:val="Emphasis"/>
        </w:rPr>
        <w:t>slave</w:t>
      </w:r>
      <w:r>
        <w:t>.</w:t>
      </w:r>
    </w:p>
    <w:p w:rsidR="00F26453" w:rsidRDefault="000D2F25" w:rsidP="00F245B0">
      <w:pPr>
        <w:pStyle w:val="IEEEText"/>
      </w:pPr>
      <w:r>
        <w:t xml:space="preserve">The TLM interfaces are </w:t>
      </w:r>
      <w:r>
        <w:rPr>
          <w:rStyle w:val="Emphasis"/>
        </w:rPr>
        <w:t>blocking</w:t>
      </w:r>
      <w:r>
        <w:t xml:space="preserve"> and </w:t>
      </w:r>
      <w:r>
        <w:rPr>
          <w:rStyle w:val="Emphasis"/>
        </w:rPr>
        <w:t>nonblocking</w:t>
      </w:r>
      <w:r>
        <w:t>.</w:t>
      </w:r>
    </w:p>
    <w:p w:rsidR="00F26453" w:rsidRDefault="000D2F25" w:rsidP="00F245B0">
      <w:pPr>
        <w:pStyle w:val="IEEEText"/>
      </w:pPr>
      <w:r>
        <w:t xml:space="preserve">This gives us </w:t>
      </w:r>
      <w:r>
        <w:rPr>
          <w:rStyle w:val="Code"/>
        </w:rPr>
        <w:t>6 * 3 = 18</w:t>
      </w:r>
      <w:r>
        <w:t xml:space="preserve"> combinations of operations and interfaces.</w:t>
      </w:r>
    </w:p>
    <w:p w:rsidR="00F26453" w:rsidRDefault="000D2F25" w:rsidP="006304E1">
      <w:pPr>
        <w:pStyle w:val="IEEEHeading2"/>
      </w:pPr>
      <w:r>
        <w:t>Implementing Ports</w:t>
      </w:r>
    </w:p>
    <w:p w:rsidR="00F26453" w:rsidRDefault="000D2F25" w:rsidP="00F245B0">
      <w:pPr>
        <w:pStyle w:val="IEEEText"/>
      </w:pPr>
      <w:r>
        <w:t xml:space="preserve">First we have the </w:t>
      </w:r>
      <w:r>
        <w:rPr>
          <w:rStyle w:val="Code"/>
        </w:rPr>
        <w:t>uvm_port_base</w:t>
      </w:r>
      <w:r>
        <w:t xml:space="preserve"> that provides common functions to all ports:</w:t>
      </w:r>
    </w:p>
    <w:p w:rsidR="00F26453" w:rsidRDefault="000D2F25" w:rsidP="00F245B0">
      <w:pPr>
        <w:pStyle w:val="CodeBlock"/>
      </w:pPr>
      <w:r>
        <w:t>class uvm_port_base(uvm_component):</w:t>
      </w:r>
    </w:p>
    <w:p w:rsidR="00F26453" w:rsidRDefault="00F26453" w:rsidP="00F245B0">
      <w:pPr>
        <w:pStyle w:val="CodeBlock"/>
      </w:pPr>
    </w:p>
    <w:p w:rsidR="00F26453" w:rsidRDefault="000D2F25" w:rsidP="00F245B0">
      <w:pPr>
        <w:pStyle w:val="CodeBlock"/>
      </w:pPr>
      <w:r>
        <w:t xml:space="preserve">    def </w:t>
      </w:r>
      <w:r>
        <w:rPr>
          <w:color w:val="555555"/>
          <w:u w:val="single"/>
        </w:rPr>
        <w:t>__init__</w:t>
      </w:r>
      <w:r>
        <w:t>(</w:t>
      </w:r>
      <w:r>
        <w:rPr>
          <w:color w:val="777777"/>
        </w:rPr>
        <w:t>self</w:t>
      </w:r>
      <w:r>
        <w:t xml:space="preserve">, </w:t>
      </w:r>
      <w:r>
        <w:rPr>
          <w:color w:val="777777"/>
        </w:rPr>
        <w:t>name</w:t>
      </w:r>
      <w:r>
        <w:t xml:space="preserve">, </w:t>
      </w:r>
      <w:r>
        <w:rPr>
          <w:color w:val="777777"/>
        </w:rPr>
        <w:t>parent</w:t>
      </w:r>
      <w:r>
        <w:t>):</w:t>
      </w:r>
    </w:p>
    <w:p w:rsidR="00F26453" w:rsidRDefault="000D2F25" w:rsidP="00F245B0">
      <w:pPr>
        <w:pStyle w:val="CodeBlock"/>
      </w:pPr>
      <w:r>
        <w:t xml:space="preserve">        </w:t>
      </w:r>
      <w:r>
        <w:rPr>
          <w:b/>
          <w:color w:val="555555"/>
          <w:u w:val="single"/>
        </w:rPr>
        <w:t>super</w:t>
      </w:r>
      <w:r>
        <w:t>().</w:t>
      </w:r>
      <w:r>
        <w:rPr>
          <w:b/>
          <w:color w:val="555555"/>
          <w:u w:val="single"/>
        </w:rPr>
        <w:t>__init__</w:t>
      </w:r>
      <w:r>
        <w:t>(name, parent)</w:t>
      </w:r>
    </w:p>
    <w:p w:rsidR="00F26453" w:rsidRDefault="000D2F25" w:rsidP="00F245B0">
      <w:pPr>
        <w:pStyle w:val="CodeBlock"/>
      </w:pPr>
      <w:r>
        <w:t xml:space="preserve">        </w:t>
      </w:r>
      <w:r>
        <w:rPr>
          <w:b/>
          <w:color w:val="555555"/>
          <w:u w:val="single"/>
        </w:rPr>
        <w:t>self</w:t>
      </w:r>
      <w:r>
        <w:t>.connected_to</w:t>
      </w:r>
      <w:r>
        <w:rPr>
          <w:b/>
        </w:rPr>
        <w:t>=</w:t>
      </w:r>
      <w:r>
        <w:t>{}</w:t>
      </w:r>
    </w:p>
    <w:p w:rsidR="00F26453" w:rsidRDefault="000D2F25" w:rsidP="00F245B0">
      <w:pPr>
        <w:pStyle w:val="CodeBlock"/>
      </w:pPr>
      <w:r>
        <w:t xml:space="preserve">        </w:t>
      </w:r>
      <w:r>
        <w:rPr>
          <w:b/>
          <w:color w:val="555555"/>
          <w:u w:val="single"/>
        </w:rPr>
        <w:t>self</w:t>
      </w:r>
      <w:r>
        <w:t xml:space="preserve">.export </w:t>
      </w:r>
      <w:r>
        <w:rPr>
          <w:b/>
        </w:rPr>
        <w:t>=</w:t>
      </w:r>
      <w:r>
        <w:t xml:space="preserve"> </w:t>
      </w:r>
      <w:r>
        <w:rPr>
          <w:b/>
          <w:color w:val="555555"/>
          <w:u w:val="single"/>
        </w:rPr>
        <w:t>None</w:t>
      </w:r>
    </w:p>
    <w:p w:rsidR="00F26453" w:rsidRDefault="00F26453" w:rsidP="00F245B0">
      <w:pPr>
        <w:pStyle w:val="CodeBlock"/>
      </w:pPr>
    </w:p>
    <w:p w:rsidR="00F26453" w:rsidRDefault="000D2F25" w:rsidP="00F245B0">
      <w:pPr>
        <w:pStyle w:val="CodeBlock"/>
      </w:pPr>
      <w:r>
        <w:t xml:space="preserve">    def </w:t>
      </w:r>
      <w:r>
        <w:rPr>
          <w:color w:val="7A7A7A"/>
        </w:rPr>
        <w:t>connect</w:t>
      </w:r>
      <w:r>
        <w:t>(</w:t>
      </w:r>
      <w:r>
        <w:rPr>
          <w:color w:val="777777"/>
        </w:rPr>
        <w:t>self</w:t>
      </w:r>
      <w:r>
        <w:t xml:space="preserve">, </w:t>
      </w:r>
      <w:r>
        <w:rPr>
          <w:color w:val="777777"/>
        </w:rPr>
        <w:t>export</w:t>
      </w:r>
      <w:r>
        <w:t>):</w:t>
      </w:r>
    </w:p>
    <w:p w:rsidR="00F26453" w:rsidRDefault="000D2F25" w:rsidP="00F245B0">
      <w:pPr>
        <w:pStyle w:val="CodeBlock"/>
      </w:pPr>
      <w:r>
        <w:t xml:space="preserve">        </w:t>
      </w:r>
      <w:r>
        <w:rPr>
          <w:b/>
        </w:rPr>
        <w:t>try</w:t>
      </w:r>
      <w:r>
        <w:t>:</w:t>
      </w:r>
    </w:p>
    <w:p w:rsidR="00F26453" w:rsidRDefault="000D2F25" w:rsidP="00F245B0">
      <w:pPr>
        <w:pStyle w:val="CodeBlock"/>
      </w:pPr>
      <w:r>
        <w:t xml:space="preserve">            </w:t>
      </w:r>
      <w:r>
        <w:rPr>
          <w:b/>
          <w:color w:val="555555"/>
          <w:u w:val="single"/>
        </w:rPr>
        <w:t>self</w:t>
      </w:r>
      <w:r>
        <w:t>.export</w:t>
      </w:r>
      <w:r>
        <w:rPr>
          <w:b/>
        </w:rPr>
        <w:t>=</w:t>
      </w:r>
      <w:r>
        <w:t>export</w:t>
      </w:r>
    </w:p>
    <w:p w:rsidR="00F26453" w:rsidRDefault="000D2F25" w:rsidP="00F245B0">
      <w:pPr>
        <w:pStyle w:val="CodeBlock"/>
      </w:pPr>
      <w:r>
        <w:t xml:space="preserve">            </w:t>
      </w:r>
      <w:r>
        <w:rPr>
          <w:b/>
          <w:color w:val="555555"/>
          <w:u w:val="single"/>
        </w:rPr>
        <w:t>self</w:t>
      </w:r>
      <w:r>
        <w:t>.connected_to[export.get_full_name()]</w:t>
      </w:r>
      <w:r>
        <w:rPr>
          <w:b/>
        </w:rPr>
        <w:t>=</w:t>
      </w:r>
      <w:r>
        <w:t>export</w:t>
      </w:r>
    </w:p>
    <w:p w:rsidR="00F26453" w:rsidRDefault="000D2F25" w:rsidP="00F245B0">
      <w:pPr>
        <w:pStyle w:val="CodeBlock"/>
      </w:pPr>
      <w:r>
        <w:t xml:space="preserve">            export.provided_to[</w:t>
      </w:r>
      <w:r>
        <w:rPr>
          <w:b/>
          <w:color w:val="555555"/>
          <w:u w:val="single"/>
        </w:rPr>
        <w:t>self</w:t>
      </w:r>
      <w:r>
        <w:t>.get_full_name()]</w:t>
      </w:r>
      <w:r>
        <w:rPr>
          <w:b/>
        </w:rPr>
        <w:t>=</w:t>
      </w:r>
      <w:r>
        <w:rPr>
          <w:b/>
          <w:color w:val="555555"/>
          <w:u w:val="single"/>
        </w:rPr>
        <w:t>self</w:t>
      </w:r>
    </w:p>
    <w:p w:rsidR="00F26453" w:rsidRDefault="000D2F25" w:rsidP="00F245B0">
      <w:pPr>
        <w:pStyle w:val="CodeBlock"/>
      </w:pPr>
      <w:r>
        <w:t xml:space="preserve">        </w:t>
      </w:r>
      <w:r>
        <w:rPr>
          <w:b/>
        </w:rPr>
        <w:t>except</w:t>
      </w:r>
      <w:r>
        <w:t>:</w:t>
      </w:r>
    </w:p>
    <w:p w:rsidR="00F26453" w:rsidRDefault="000D2F25" w:rsidP="00F245B0">
      <w:pPr>
        <w:pStyle w:val="CodeBlock"/>
      </w:pPr>
      <w:r>
        <w:t xml:space="preserve">            </w:t>
      </w:r>
      <w:r>
        <w:rPr>
          <w:b/>
        </w:rPr>
        <w:t>raise</w:t>
      </w:r>
      <w:r>
        <w:t xml:space="preserve"> </w:t>
      </w:r>
      <w:r>
        <w:rPr>
          <w:b/>
          <w:u w:val="single"/>
        </w:rPr>
        <w:t>UVMTLMConnectionError</w:t>
      </w:r>
      <w:r>
        <w:t xml:space="preserve">(f"Error connecting {self.get_name()} using </w:t>
      </w:r>
      <w:r>
        <w:rPr>
          <w:b/>
          <w:u w:val="single"/>
        </w:rPr>
        <w:t>{export}</w:t>
      </w:r>
      <w:r>
        <w:t>")</w:t>
      </w:r>
    </w:p>
    <w:p w:rsidR="00F26453" w:rsidRDefault="00F26453" w:rsidP="00F245B0">
      <w:pPr>
        <w:pStyle w:val="CodeBlock"/>
      </w:pPr>
    </w:p>
    <w:p w:rsidR="00F26453" w:rsidRDefault="000D2F25" w:rsidP="00F245B0">
      <w:pPr>
        <w:pStyle w:val="CodeBlock"/>
      </w:pPr>
      <w:r>
        <w:t xml:space="preserve">    def </w:t>
      </w:r>
      <w:r>
        <w:rPr>
          <w:color w:val="7A7A7A"/>
        </w:rPr>
        <w:t>check_export</w:t>
      </w:r>
      <w:r>
        <w:t>(self, export, check_class):</w:t>
      </w:r>
    </w:p>
    <w:p w:rsidR="00F26453" w:rsidRDefault="000D2F25" w:rsidP="00F245B0">
      <w:pPr>
        <w:pStyle w:val="CodeBlock"/>
      </w:pPr>
      <w:r>
        <w:t xml:space="preserve">        </w:t>
      </w:r>
      <w:r>
        <w:rPr>
          <w:b/>
        </w:rPr>
        <w:t>if</w:t>
      </w:r>
      <w:r>
        <w:t xml:space="preserve"> </w:t>
      </w:r>
      <w:r>
        <w:rPr>
          <w:b/>
        </w:rPr>
        <w:t>not</w:t>
      </w:r>
      <w:r>
        <w:t xml:space="preserve"> </w:t>
      </w:r>
      <w:r>
        <w:rPr>
          <w:b/>
          <w:color w:val="555555"/>
          <w:u w:val="single"/>
        </w:rPr>
        <w:t>isinstance</w:t>
      </w:r>
      <w:r>
        <w:t>(export, check_class):</w:t>
      </w:r>
    </w:p>
    <w:p w:rsidR="00F26453" w:rsidRDefault="000D2F25" w:rsidP="00F245B0">
      <w:pPr>
        <w:pStyle w:val="CodeBlock"/>
      </w:pPr>
      <w:r>
        <w:t xml:space="preserve">            </w:t>
      </w:r>
      <w:r>
        <w:rPr>
          <w:b/>
        </w:rPr>
        <w:t>raise</w:t>
      </w:r>
      <w:r>
        <w:t xml:space="preserve"> </w:t>
      </w:r>
      <w:r>
        <w:rPr>
          <w:b/>
          <w:u w:val="single"/>
        </w:rPr>
        <w:t>UVMTLMConnectionError</w:t>
      </w:r>
      <w:r>
        <w:t>(f"</w:t>
      </w:r>
      <w:r>
        <w:rPr>
          <w:b/>
          <w:u w:val="single"/>
        </w:rPr>
        <w:t>{export}</w:t>
      </w:r>
      <w:r>
        <w:t xml:space="preserve"> must be an instance of</w:t>
      </w:r>
      <w:r>
        <w:rPr>
          <w:b/>
          <w:color w:val="333333"/>
        </w:rPr>
        <w:t>\n</w:t>
      </w:r>
      <w:r>
        <w:rPr>
          <w:b/>
          <w:u w:val="single"/>
        </w:rPr>
        <w:t>{check_class}</w:t>
      </w:r>
      <w:r>
        <w:t xml:space="preserve"> not</w:t>
      </w:r>
      <w:r>
        <w:rPr>
          <w:b/>
          <w:color w:val="333333"/>
        </w:rPr>
        <w:t>\n</w:t>
      </w:r>
      <w:r>
        <w:t>{type(export)}")</w:t>
      </w:r>
    </w:p>
    <w:p w:rsidR="00F26453" w:rsidRDefault="000D2F25" w:rsidP="00F245B0">
      <w:pPr>
        <w:pStyle w:val="IEEEText"/>
      </w:pPr>
      <w:r>
        <w:t xml:space="preserve">We see that all ports provide a </w:t>
      </w:r>
      <w:r>
        <w:rPr>
          <w:rStyle w:val="Code"/>
        </w:rPr>
        <w:t>connect</w:t>
      </w:r>
      <w:r>
        <w:t xml:space="preserve"> method and also the ability to check the an offered </w:t>
      </w:r>
      <w:r>
        <w:rPr>
          <w:rStyle w:val="Code"/>
        </w:rPr>
        <w:t>export</w:t>
      </w:r>
      <w:r>
        <w:t xml:space="preserve"> is the right type. </w:t>
      </w:r>
      <w:r>
        <w:rPr>
          <w:rStyle w:val="Code"/>
        </w:rPr>
        <w:t>pyuvm</w:t>
      </w:r>
      <w:r>
        <w:t xml:space="preserve"> raises </w:t>
      </w:r>
      <w:r>
        <w:rPr>
          <w:rStyle w:val="Code"/>
        </w:rPr>
        <w:t>UVMTLMConnectionError</w:t>
      </w:r>
      <w:r>
        <w:t xml:space="preserve"> exceptions if there is problem.</w:t>
      </w:r>
    </w:p>
    <w:p w:rsidR="00F26453" w:rsidRDefault="000D2F25" w:rsidP="00F245B0">
      <w:pPr>
        <w:pStyle w:val="IEEEText"/>
      </w:pPr>
      <w:r>
        <w:t xml:space="preserve">The </w:t>
      </w:r>
      <w:r>
        <w:rPr>
          <w:rStyle w:val="Code"/>
        </w:rPr>
        <w:t>connect</w:t>
      </w:r>
      <w:r>
        <w:t xml:space="preserve"> method sets the </w:t>
      </w:r>
      <w:r>
        <w:rPr>
          <w:rStyle w:val="Code"/>
        </w:rPr>
        <w:t>self.export</w:t>
      </w:r>
      <w:r>
        <w:t xml:space="preserve"> variable and populates the </w:t>
      </w:r>
      <w:r>
        <w:rPr>
          <w:rStyle w:val="Code"/>
        </w:rPr>
        <w:t>connected_to</w:t>
      </w:r>
      <w:r>
        <w:t xml:space="preserve"> and the export’s </w:t>
      </w:r>
      <w:r>
        <w:rPr>
          <w:rStyle w:val="Code"/>
        </w:rPr>
        <w:t>provided_to</w:t>
      </w:r>
      <w:r>
        <w:t xml:space="preserve"> associative arrays.</w:t>
      </w:r>
    </w:p>
    <w:p w:rsidR="00F26453" w:rsidRDefault="000D2F25" w:rsidP="00F245B0">
      <w:pPr>
        <w:pStyle w:val="IEEEText"/>
      </w:pPr>
      <w:r>
        <w:t xml:space="preserve">Now we implement a </w:t>
      </w:r>
      <w:r>
        <w:rPr>
          <w:rStyle w:val="Code"/>
        </w:rPr>
        <w:t>uvm_blocking_put_port</w:t>
      </w:r>
      <w:r>
        <w:t>:</w:t>
      </w:r>
    </w:p>
    <w:p w:rsidR="00F26453" w:rsidRDefault="000D2F25" w:rsidP="00F245B0">
      <w:pPr>
        <w:pStyle w:val="CodeBlock"/>
      </w:pPr>
      <w:r>
        <w:t>class uvm_blocking_put_port(uvm_port_base):</w:t>
      </w:r>
    </w:p>
    <w:p w:rsidR="00F26453" w:rsidRDefault="00F26453" w:rsidP="00F245B0">
      <w:pPr>
        <w:pStyle w:val="CodeBlock"/>
      </w:pPr>
    </w:p>
    <w:p w:rsidR="00F26453" w:rsidRDefault="000D2F25" w:rsidP="00F245B0">
      <w:pPr>
        <w:pStyle w:val="CodeBlock"/>
      </w:pPr>
      <w:r>
        <w:t xml:space="preserve">    def </w:t>
      </w:r>
      <w:r>
        <w:rPr>
          <w:color w:val="7A7A7A"/>
        </w:rPr>
        <w:t>connect</w:t>
      </w:r>
      <w:r>
        <w:t>(</w:t>
      </w:r>
      <w:r>
        <w:rPr>
          <w:color w:val="777777"/>
        </w:rPr>
        <w:t>self</w:t>
      </w:r>
      <w:r>
        <w:t xml:space="preserve">, </w:t>
      </w:r>
      <w:r>
        <w:rPr>
          <w:color w:val="777777"/>
        </w:rPr>
        <w:t>export</w:t>
      </w:r>
      <w:r>
        <w:t>):</w:t>
      </w:r>
    </w:p>
    <w:p w:rsidR="00F26453" w:rsidRDefault="000D2F25" w:rsidP="00F245B0">
      <w:pPr>
        <w:pStyle w:val="CodeBlock"/>
      </w:pPr>
      <w:r>
        <w:t xml:space="preserve">        </w:t>
      </w:r>
      <w:r>
        <w:rPr>
          <w:b/>
          <w:color w:val="555555"/>
          <w:u w:val="single"/>
        </w:rPr>
        <w:t>self</w:t>
      </w:r>
      <w:r>
        <w:t>.check_export(export, uvm_blocking_put_export)</w:t>
      </w:r>
    </w:p>
    <w:p w:rsidR="00F26453" w:rsidRDefault="000D2F25" w:rsidP="00F245B0">
      <w:pPr>
        <w:pStyle w:val="CodeBlock"/>
      </w:pPr>
      <w:r>
        <w:lastRenderedPageBreak/>
        <w:t xml:space="preserve">        </w:t>
      </w:r>
      <w:r>
        <w:rPr>
          <w:b/>
          <w:color w:val="555555"/>
          <w:u w:val="single"/>
        </w:rPr>
        <w:t>super</w:t>
      </w:r>
      <w:r>
        <w:t>().connect(export)</w:t>
      </w:r>
    </w:p>
    <w:p w:rsidR="00F26453" w:rsidRDefault="00F26453" w:rsidP="00F245B0">
      <w:pPr>
        <w:pStyle w:val="CodeBlock"/>
      </w:pPr>
    </w:p>
    <w:p w:rsidR="00F26453" w:rsidRDefault="000D2F25" w:rsidP="00F245B0">
      <w:pPr>
        <w:pStyle w:val="CodeBlock"/>
      </w:pPr>
      <w:r>
        <w:t xml:space="preserve">    def </w:t>
      </w:r>
      <w:r>
        <w:rPr>
          <w:color w:val="7A7A7A"/>
        </w:rPr>
        <w:t>put</w:t>
      </w:r>
      <w:r>
        <w:t>(</w:t>
      </w:r>
      <w:r>
        <w:rPr>
          <w:color w:val="777777"/>
        </w:rPr>
        <w:t>self</w:t>
      </w:r>
      <w:r>
        <w:t xml:space="preserve">, </w:t>
      </w:r>
      <w:r>
        <w:rPr>
          <w:color w:val="777777"/>
        </w:rPr>
        <w:t>data</w:t>
      </w:r>
      <w:r>
        <w:t>):</w:t>
      </w:r>
    </w:p>
    <w:p w:rsidR="00F26453" w:rsidRDefault="000D2F25" w:rsidP="00F245B0">
      <w:pPr>
        <w:pStyle w:val="CodeBlock"/>
      </w:pPr>
      <w:r>
        <w:t xml:space="preserve">        </w:t>
      </w:r>
      <w:r>
        <w:rPr>
          <w:color w:val="555555"/>
        </w:rPr>
        <w:t>"""</w:t>
      </w:r>
    </w:p>
    <w:p w:rsidR="00F26453" w:rsidRDefault="000D2F25" w:rsidP="00F245B0">
      <w:pPr>
        <w:pStyle w:val="CodeBlock"/>
      </w:pPr>
      <w:r>
        <w:t xml:space="preserve">        12.2.4.2.1</w:t>
      </w:r>
    </w:p>
    <w:p w:rsidR="00F26453" w:rsidRDefault="000D2F25" w:rsidP="00F245B0">
      <w:pPr>
        <w:pStyle w:val="CodeBlock"/>
      </w:pPr>
      <w:r>
        <w:t xml:space="preserve">        A blocking put that calls the export.put</w:t>
      </w:r>
    </w:p>
    <w:p w:rsidR="00F26453" w:rsidRDefault="000D2F25" w:rsidP="00F245B0">
      <w:pPr>
        <w:pStyle w:val="CodeBlock"/>
      </w:pPr>
      <w:r>
        <w:t xml:space="preserve">        :param data:</w:t>
      </w:r>
    </w:p>
    <w:p w:rsidR="00F26453" w:rsidRDefault="000D2F25" w:rsidP="00F245B0">
      <w:pPr>
        <w:pStyle w:val="CodeBlock"/>
      </w:pPr>
      <w:r>
        <w:t xml:space="preserve">        :return: None</w:t>
      </w:r>
    </w:p>
    <w:p w:rsidR="00F26453" w:rsidRDefault="000D2F25" w:rsidP="00F245B0">
      <w:pPr>
        <w:pStyle w:val="CodeBlock"/>
      </w:pPr>
      <w:r>
        <w:t xml:space="preserve">        """</w:t>
      </w:r>
    </w:p>
    <w:p w:rsidR="00F26453" w:rsidRDefault="000D2F25" w:rsidP="00F245B0">
      <w:pPr>
        <w:pStyle w:val="CodeBlock"/>
      </w:pPr>
      <w:r>
        <w:t xml:space="preserve">        </w:t>
      </w:r>
      <w:r>
        <w:rPr>
          <w:b/>
        </w:rPr>
        <w:t>try</w:t>
      </w:r>
      <w:r>
        <w:t>:</w:t>
      </w:r>
    </w:p>
    <w:p w:rsidR="00F26453" w:rsidRDefault="000D2F25" w:rsidP="00F245B0">
      <w:pPr>
        <w:pStyle w:val="CodeBlock"/>
      </w:pPr>
      <w:r>
        <w:t xml:space="preserve">            </w:t>
      </w:r>
      <w:r>
        <w:rPr>
          <w:b/>
          <w:color w:val="555555"/>
          <w:u w:val="single"/>
        </w:rPr>
        <w:t>self</w:t>
      </w:r>
      <w:r>
        <w:t>.export.put(data)</w:t>
      </w:r>
    </w:p>
    <w:p w:rsidR="00F26453" w:rsidRDefault="000D2F25" w:rsidP="00F245B0">
      <w:pPr>
        <w:pStyle w:val="CodeBlock"/>
      </w:pPr>
      <w:r>
        <w:t xml:space="preserve">        except </w:t>
      </w:r>
      <w:r>
        <w:rPr>
          <w:color w:val="555555"/>
          <w:u w:val="single"/>
        </w:rPr>
        <w:t>AttributeError</w:t>
      </w:r>
      <w:r>
        <w:t>:</w:t>
      </w:r>
    </w:p>
    <w:p w:rsidR="00F26453" w:rsidRDefault="000D2F25" w:rsidP="00F245B0">
      <w:pPr>
        <w:pStyle w:val="CodeBlock"/>
      </w:pPr>
      <w:r>
        <w:t xml:space="preserve">            </w:t>
      </w:r>
      <w:r>
        <w:rPr>
          <w:b/>
        </w:rPr>
        <w:t>raise</w:t>
      </w:r>
      <w:r>
        <w:t xml:space="preserve"> </w:t>
      </w:r>
      <w:r>
        <w:rPr>
          <w:b/>
          <w:u w:val="single"/>
        </w:rPr>
        <w:t>UVMTLMConnectionError</w:t>
      </w:r>
      <w:r>
        <w:t>(f"Missing or wrong export in {self.get_full_name()}. Did you connect it?")</w:t>
      </w:r>
    </w:p>
    <w:p w:rsidR="00F26453" w:rsidRDefault="000D2F25" w:rsidP="00F245B0">
      <w:pPr>
        <w:pStyle w:val="IEEEText"/>
      </w:pPr>
      <w:r>
        <w:t xml:space="preserve">The </w:t>
      </w:r>
      <w:r>
        <w:rPr>
          <w:rStyle w:val="Code"/>
        </w:rPr>
        <w:t>uvm_blocking_put_port</w:t>
      </w:r>
      <w:r>
        <w:t xml:space="preserve"> overrides the </w:t>
      </w:r>
      <w:r>
        <w:rPr>
          <w:rStyle w:val="Code"/>
        </w:rPr>
        <w:t>connect</w:t>
      </w:r>
      <w:r>
        <w:t xml:space="preserve"> method because this class knows which type of export it wants. It checks </w:t>
      </w:r>
      <w:r>
        <w:rPr>
          <w:rStyle w:val="Code"/>
        </w:rPr>
        <w:t>export</w:t>
      </w:r>
      <w:r>
        <w:t xml:space="preserve"> against its needs for </w:t>
      </w:r>
      <w:r>
        <w:rPr>
          <w:rStyle w:val="Code"/>
        </w:rPr>
        <w:t>uvm_blockinig_put_export</w:t>
      </w:r>
      <w:r>
        <w:t xml:space="preserve"> and then calls </w:t>
      </w:r>
      <w:r>
        <w:rPr>
          <w:rStyle w:val="Code"/>
        </w:rPr>
        <w:t>super().connect(export)</w:t>
      </w:r>
      <w:r>
        <w:t xml:space="preserve"> to make the connection.</w:t>
      </w:r>
    </w:p>
    <w:p w:rsidR="00F26453" w:rsidRDefault="000D2F25" w:rsidP="00F245B0">
      <w:pPr>
        <w:pStyle w:val="IEEEText"/>
      </w:pPr>
      <w:r>
        <w:t xml:space="preserve">The </w:t>
      </w:r>
      <w:r>
        <w:rPr>
          <w:rStyle w:val="Code"/>
        </w:rPr>
        <w:t>uvm_blocking_put_port</w:t>
      </w:r>
      <w:r>
        <w:t xml:space="preserve"> also provides the </w:t>
      </w:r>
      <w:r>
        <w:rPr>
          <w:rStyle w:val="Code"/>
        </w:rPr>
        <w:t>put()</w:t>
      </w:r>
      <w:r>
        <w:t xml:space="preserve"> method and implements it using the </w:t>
      </w:r>
      <w:r>
        <w:rPr>
          <w:rStyle w:val="Code"/>
        </w:rPr>
        <w:t>export.put()</w:t>
      </w:r>
      <w:r>
        <w:t xml:space="preserve"> method. Notice that here we ask permission rather than forgiveness. We assume that we have the right export and raise </w:t>
      </w:r>
      <w:r>
        <w:rPr>
          <w:rStyle w:val="Code"/>
        </w:rPr>
        <w:t>UVMTLMConnectionError</w:t>
      </w:r>
      <w:r>
        <w:t xml:space="preserve"> if </w:t>
      </w:r>
      <w:r>
        <w:rPr>
          <w:rStyle w:val="Code"/>
        </w:rPr>
        <w:t>export</w:t>
      </w:r>
      <w:r>
        <w:t xml:space="preserve"> does not have a </w:t>
      </w:r>
      <w:r>
        <w:rPr>
          <w:rStyle w:val="Code"/>
        </w:rPr>
        <w:t>put()</w:t>
      </w:r>
      <w:r>
        <w:t xml:space="preserve"> method.</w:t>
      </w:r>
    </w:p>
    <w:p w:rsidR="00F26453" w:rsidRDefault="000D2F25" w:rsidP="00F245B0">
      <w:pPr>
        <w:pStyle w:val="IEEEText"/>
      </w:pPr>
      <w:r>
        <w:t xml:space="preserve">Implementing </w:t>
      </w:r>
      <w:r>
        <w:rPr>
          <w:rStyle w:val="Code"/>
        </w:rPr>
        <w:t>uvm_nonblocking_put_port</w:t>
      </w:r>
      <w:r>
        <w:t xml:space="preserve"> is similar:</w:t>
      </w:r>
    </w:p>
    <w:p w:rsidR="00F26453" w:rsidRDefault="000D2F25" w:rsidP="00F245B0">
      <w:pPr>
        <w:pStyle w:val="CodeBlock"/>
      </w:pPr>
      <w:r>
        <w:t>class uvm_nonblocking_put_port(uvm_port_base):</w:t>
      </w:r>
    </w:p>
    <w:p w:rsidR="00F26453" w:rsidRDefault="00F26453" w:rsidP="00F245B0">
      <w:pPr>
        <w:pStyle w:val="CodeBlock"/>
      </w:pPr>
    </w:p>
    <w:p w:rsidR="00F26453" w:rsidRDefault="000D2F25" w:rsidP="00F245B0">
      <w:pPr>
        <w:pStyle w:val="CodeBlock"/>
      </w:pPr>
      <w:r>
        <w:t xml:space="preserve">    def </w:t>
      </w:r>
      <w:r>
        <w:rPr>
          <w:color w:val="7A7A7A"/>
        </w:rPr>
        <w:t>connect</w:t>
      </w:r>
      <w:r>
        <w:t>(</w:t>
      </w:r>
      <w:r>
        <w:rPr>
          <w:color w:val="777777"/>
        </w:rPr>
        <w:t>self</w:t>
      </w:r>
      <w:r>
        <w:t xml:space="preserve">, </w:t>
      </w:r>
      <w:r>
        <w:rPr>
          <w:color w:val="777777"/>
        </w:rPr>
        <w:t>export</w:t>
      </w:r>
      <w:r>
        <w:t>):</w:t>
      </w:r>
    </w:p>
    <w:p w:rsidR="00F26453" w:rsidRDefault="000D2F25" w:rsidP="00F245B0">
      <w:pPr>
        <w:pStyle w:val="CodeBlock"/>
      </w:pPr>
      <w:r>
        <w:t xml:space="preserve">        </w:t>
      </w:r>
      <w:r>
        <w:rPr>
          <w:b/>
          <w:color w:val="555555"/>
          <w:u w:val="single"/>
        </w:rPr>
        <w:t>self</w:t>
      </w:r>
      <w:r>
        <w:t>.check_export(export, uvm_nonblocking_put_export)</w:t>
      </w:r>
    </w:p>
    <w:p w:rsidR="00F26453" w:rsidRDefault="000D2F25" w:rsidP="00F245B0">
      <w:pPr>
        <w:pStyle w:val="CodeBlock"/>
      </w:pPr>
      <w:r>
        <w:t xml:space="preserve">        </w:t>
      </w:r>
      <w:r>
        <w:rPr>
          <w:b/>
          <w:color w:val="555555"/>
          <w:u w:val="single"/>
        </w:rPr>
        <w:t>super</w:t>
      </w:r>
      <w:r>
        <w:t>().connect(export)</w:t>
      </w:r>
    </w:p>
    <w:p w:rsidR="00F26453" w:rsidRDefault="00F26453" w:rsidP="00F245B0">
      <w:pPr>
        <w:pStyle w:val="CodeBlock"/>
      </w:pPr>
    </w:p>
    <w:p w:rsidR="00F26453" w:rsidRDefault="000D2F25" w:rsidP="00F245B0">
      <w:pPr>
        <w:pStyle w:val="CodeBlock"/>
      </w:pPr>
      <w:r>
        <w:t xml:space="preserve">    def </w:t>
      </w:r>
      <w:r>
        <w:rPr>
          <w:color w:val="7A7A7A"/>
        </w:rPr>
        <w:t>try_put</w:t>
      </w:r>
      <w:r>
        <w:t>(</w:t>
      </w:r>
      <w:r>
        <w:rPr>
          <w:color w:val="777777"/>
        </w:rPr>
        <w:t>self</w:t>
      </w:r>
      <w:r>
        <w:t xml:space="preserve">, </w:t>
      </w:r>
      <w:r>
        <w:rPr>
          <w:color w:val="777777"/>
        </w:rPr>
        <w:t>data</w:t>
      </w:r>
      <w:r>
        <w:t>):</w:t>
      </w:r>
    </w:p>
    <w:p w:rsidR="00F26453" w:rsidRDefault="000D2F25" w:rsidP="00F245B0">
      <w:pPr>
        <w:pStyle w:val="CodeBlock"/>
      </w:pPr>
      <w:r>
        <w:tab/>
        <w:t># snipped</w:t>
      </w:r>
    </w:p>
    <w:p w:rsidR="00F26453" w:rsidRDefault="00F26453" w:rsidP="00F245B0">
      <w:pPr>
        <w:pStyle w:val="CodeBlock"/>
      </w:pPr>
    </w:p>
    <w:p w:rsidR="00F26453" w:rsidRDefault="000D2F25" w:rsidP="00F245B0">
      <w:pPr>
        <w:pStyle w:val="CodeBlock"/>
      </w:pPr>
      <w:r>
        <w:t xml:space="preserve">    def </w:t>
      </w:r>
      <w:r>
        <w:rPr>
          <w:color w:val="7A7A7A"/>
        </w:rPr>
        <w:t>can_put</w:t>
      </w:r>
      <w:r>
        <w:t>(</w:t>
      </w:r>
      <w:r>
        <w:rPr>
          <w:color w:val="777777"/>
        </w:rPr>
        <w:t>self</w:t>
      </w:r>
      <w:r>
        <w:t>):</w:t>
      </w:r>
    </w:p>
    <w:p w:rsidR="00F26453" w:rsidRDefault="000D2F25" w:rsidP="00F245B0">
      <w:pPr>
        <w:pStyle w:val="CodeBlock"/>
      </w:pPr>
      <w:r>
        <w:tab/>
        <w:t># snipped</w:t>
      </w:r>
    </w:p>
    <w:p w:rsidR="00F26453" w:rsidRDefault="000D2F25" w:rsidP="00F245B0">
      <w:pPr>
        <w:pStyle w:val="IEEEText"/>
      </w:pPr>
      <w:r>
        <w:t xml:space="preserve">Now we can implement </w:t>
      </w:r>
      <w:r>
        <w:rPr>
          <w:rStyle w:val="Code"/>
        </w:rPr>
        <w:t>uvm_put_port</w:t>
      </w:r>
      <w:r>
        <w:t xml:space="preserve"> using multiple inheritance giving us a one-line definition because a </w:t>
      </w:r>
      <w:r>
        <w:rPr>
          <w:rStyle w:val="Code"/>
        </w:rPr>
        <w:t>uvm_put_port</w:t>
      </w:r>
      <w:r>
        <w:t xml:space="preserve"> is both a </w:t>
      </w:r>
      <w:r>
        <w:rPr>
          <w:rStyle w:val="Code"/>
        </w:rPr>
        <w:t>uvm_blocking_put_port</w:t>
      </w:r>
      <w:r>
        <w:t xml:space="preserve"> and </w:t>
      </w:r>
      <w:r>
        <w:rPr>
          <w:rStyle w:val="Code"/>
        </w:rPr>
        <w:t>uvm_nonblocking_put_port</w:t>
      </w:r>
      <w:r>
        <w:t>:</w:t>
      </w:r>
    </w:p>
    <w:p w:rsidR="00F26453" w:rsidRDefault="000D2F25" w:rsidP="00F245B0">
      <w:pPr>
        <w:pStyle w:val="CodeBlock"/>
      </w:pPr>
      <w:r>
        <w:rPr>
          <w:i w:val="0"/>
        </w:rPr>
        <w:t>class</w:t>
      </w:r>
      <w:r>
        <w:t xml:space="preserve"> uvm_put_port(uvm_blocking_put_port, uvm_nonblocking_put_port): </w:t>
      </w:r>
      <w:r>
        <w:rPr>
          <w:color w:val="555555"/>
          <w:u w:val="single"/>
        </w:rPr>
        <w:t>...</w:t>
      </w:r>
    </w:p>
    <w:p w:rsidR="00F26453" w:rsidRDefault="000D2F25" w:rsidP="006304E1">
      <w:pPr>
        <w:pStyle w:val="IEEEHeading2"/>
      </w:pPr>
      <w:r>
        <w:t>Implementing Exports</w:t>
      </w:r>
    </w:p>
    <w:p w:rsidR="00F26453" w:rsidRDefault="000D2F25" w:rsidP="006304E1">
      <w:pPr>
        <w:pStyle w:val="IEEEText"/>
      </w:pPr>
      <w:r>
        <w:t xml:space="preserve">Exports are classes that promise to implement the </w:t>
      </w:r>
      <w:r>
        <w:rPr>
          <w:rStyle w:val="Code"/>
        </w:rPr>
        <w:t>put</w:t>
      </w:r>
      <w:r>
        <w:t xml:space="preserve">, </w:t>
      </w:r>
      <w:r>
        <w:rPr>
          <w:rStyle w:val="Code"/>
        </w:rPr>
        <w:t>get</w:t>
      </w:r>
      <w:r>
        <w:t xml:space="preserve">, </w:t>
      </w:r>
      <w:r>
        <w:rPr>
          <w:rStyle w:val="Code"/>
        </w:rPr>
        <w:t>try_put, etc</w:t>
      </w:r>
      <w:r>
        <w:t xml:space="preserve"> functionality that the port expects. As we saw above the ports will assume that the exports have the right function calls.</w:t>
      </w:r>
    </w:p>
    <w:p w:rsidR="00F26453" w:rsidRDefault="000D2F25" w:rsidP="006304E1">
      <w:pPr>
        <w:pStyle w:val="IEEEText"/>
      </w:pPr>
      <w:r>
        <w:t>This means that its easy to define exports:</w:t>
      </w:r>
    </w:p>
    <w:p w:rsidR="00F26453" w:rsidRDefault="000D2F25" w:rsidP="006304E1">
      <w:pPr>
        <w:pStyle w:val="CodeBlock"/>
      </w:pPr>
      <w:r>
        <w:t>class uvm_export_base(uvm_component):</w:t>
      </w:r>
    </w:p>
    <w:p w:rsidR="00F26453" w:rsidRDefault="00F26453" w:rsidP="006304E1">
      <w:pPr>
        <w:pStyle w:val="CodeBlock"/>
      </w:pPr>
    </w:p>
    <w:p w:rsidR="00F26453" w:rsidRDefault="000D2F25" w:rsidP="006304E1">
      <w:pPr>
        <w:pStyle w:val="CodeBlock"/>
      </w:pPr>
      <w:r>
        <w:t xml:space="preserve">    def </w:t>
      </w:r>
      <w:r>
        <w:rPr>
          <w:color w:val="555555"/>
          <w:u w:val="single"/>
        </w:rPr>
        <w:t>__init__</w:t>
      </w:r>
      <w:r>
        <w:t>(</w:t>
      </w:r>
      <w:r>
        <w:rPr>
          <w:color w:val="777777"/>
        </w:rPr>
        <w:t>self</w:t>
      </w:r>
      <w:r>
        <w:t xml:space="preserve">, </w:t>
      </w:r>
      <w:r>
        <w:rPr>
          <w:color w:val="777777"/>
        </w:rPr>
        <w:t>name</w:t>
      </w:r>
      <w:r>
        <w:t>=</w:t>
      </w:r>
      <w:r>
        <w:rPr>
          <w:color w:val="555555"/>
        </w:rPr>
        <w:t>""</w:t>
      </w:r>
      <w:r>
        <w:t xml:space="preserve">, </w:t>
      </w:r>
      <w:r>
        <w:rPr>
          <w:color w:val="777777"/>
        </w:rPr>
        <w:t>parent</w:t>
      </w:r>
      <w:r>
        <w:t xml:space="preserve"> = </w:t>
      </w:r>
      <w:r>
        <w:rPr>
          <w:color w:val="555555"/>
          <w:u w:val="single"/>
        </w:rPr>
        <w:t>None</w:t>
      </w:r>
      <w:r>
        <w:t>):</w:t>
      </w:r>
    </w:p>
    <w:p w:rsidR="00F26453" w:rsidRDefault="000D2F25" w:rsidP="006304E1">
      <w:pPr>
        <w:pStyle w:val="CodeBlock"/>
      </w:pPr>
      <w:r>
        <w:t xml:space="preserve">        </w:t>
      </w:r>
      <w:r>
        <w:rPr>
          <w:b/>
          <w:color w:val="555555"/>
          <w:u w:val="single"/>
        </w:rPr>
        <w:t>super</w:t>
      </w:r>
      <w:r>
        <w:t>().</w:t>
      </w:r>
      <w:r>
        <w:rPr>
          <w:b/>
          <w:color w:val="555555"/>
          <w:u w:val="single"/>
        </w:rPr>
        <w:t>__init__</w:t>
      </w:r>
      <w:r>
        <w:t>(name, parent)</w:t>
      </w:r>
    </w:p>
    <w:p w:rsidR="00F26453" w:rsidRDefault="000D2F25" w:rsidP="006304E1">
      <w:pPr>
        <w:pStyle w:val="CodeBlock"/>
      </w:pPr>
      <w:r>
        <w:t xml:space="preserve">        </w:t>
      </w:r>
      <w:r>
        <w:rPr>
          <w:b/>
          <w:color w:val="555555"/>
          <w:u w:val="single"/>
        </w:rPr>
        <w:t>self</w:t>
      </w:r>
      <w:r>
        <w:t xml:space="preserve">.provided_to </w:t>
      </w:r>
      <w:r>
        <w:rPr>
          <w:b/>
        </w:rPr>
        <w:t>=</w:t>
      </w:r>
      <w:r>
        <w:t xml:space="preserve"> {}</w:t>
      </w:r>
    </w:p>
    <w:p w:rsidR="00F26453" w:rsidRDefault="00F26453" w:rsidP="006304E1">
      <w:pPr>
        <w:pStyle w:val="CodeBlock"/>
      </w:pPr>
    </w:p>
    <w:p w:rsidR="00F26453" w:rsidRDefault="000D2F25" w:rsidP="006304E1">
      <w:pPr>
        <w:pStyle w:val="CodeBlock"/>
      </w:pPr>
      <w:r>
        <w:t># put</w:t>
      </w:r>
    </w:p>
    <w:p w:rsidR="00F26453" w:rsidRDefault="000D2F25" w:rsidP="006304E1">
      <w:pPr>
        <w:pStyle w:val="CodeBlock"/>
      </w:pPr>
      <w:r>
        <w:t xml:space="preserve">class uvm_blocking_put_export(uvm_export_base): </w:t>
      </w:r>
      <w:r>
        <w:rPr>
          <w:color w:val="555555"/>
          <w:u w:val="single"/>
        </w:rPr>
        <w:t>...</w:t>
      </w:r>
    </w:p>
    <w:p w:rsidR="00F26453" w:rsidRDefault="00F26453" w:rsidP="006304E1">
      <w:pPr>
        <w:pStyle w:val="CodeBlock"/>
      </w:pPr>
    </w:p>
    <w:p w:rsidR="00F26453" w:rsidRDefault="000D2F25" w:rsidP="006304E1">
      <w:pPr>
        <w:pStyle w:val="CodeBlock"/>
      </w:pPr>
      <w:r>
        <w:t xml:space="preserve">class uvm_nonblocking_put_export(uvm_export_base): </w:t>
      </w:r>
      <w:r>
        <w:rPr>
          <w:color w:val="555555"/>
          <w:u w:val="single"/>
        </w:rPr>
        <w:t>...</w:t>
      </w:r>
    </w:p>
    <w:p w:rsidR="00F26453" w:rsidRDefault="00F26453" w:rsidP="006304E1">
      <w:pPr>
        <w:pStyle w:val="CodeBlock"/>
      </w:pPr>
    </w:p>
    <w:p w:rsidR="00F26453" w:rsidRDefault="000D2F25" w:rsidP="006304E1">
      <w:pPr>
        <w:pStyle w:val="CodeBlock"/>
      </w:pPr>
      <w:r>
        <w:t xml:space="preserve">class uvm_put_export(uvm_nonblocking_put_export, uvm_blocking_put_export): </w:t>
      </w:r>
      <w:r>
        <w:rPr>
          <w:color w:val="555555"/>
          <w:u w:val="single"/>
        </w:rPr>
        <w:t>...</w:t>
      </w:r>
    </w:p>
    <w:p w:rsidR="00F26453" w:rsidRDefault="000D2F25" w:rsidP="006304E1">
      <w:pPr>
        <w:pStyle w:val="IEEEText"/>
      </w:pPr>
      <w:r>
        <w:t xml:space="preserve">These classes have no methods as we use them only for the error checking as arguments to the </w:t>
      </w:r>
      <w:r>
        <w:rPr>
          <w:rStyle w:val="Code"/>
        </w:rPr>
        <w:t>check_export()</w:t>
      </w:r>
      <w:r>
        <w:t xml:space="preserve"> method in </w:t>
      </w:r>
      <w:r>
        <w:rPr>
          <w:rStyle w:val="Code"/>
        </w:rPr>
        <w:t>uvm_port_base.</w:t>
      </w:r>
    </w:p>
    <w:p w:rsidR="00F26453" w:rsidRDefault="000D2F25" w:rsidP="006304E1">
      <w:pPr>
        <w:pStyle w:val="IEEEText"/>
      </w:pPr>
      <w:r>
        <w:t xml:space="preserve">This allows a wide variety of classes to support the TLM interfaces of their choice. For example, the </w:t>
      </w:r>
      <w:r>
        <w:rPr>
          <w:rStyle w:val="Code"/>
        </w:rPr>
        <w:t>uvm_tlm_fifo</w:t>
      </w:r>
      <w:r>
        <w:t>.</w:t>
      </w:r>
    </w:p>
    <w:p w:rsidR="00F26453" w:rsidRDefault="000D2F25" w:rsidP="006304E1">
      <w:pPr>
        <w:pStyle w:val="IEEEText"/>
      </w:pPr>
      <w:r>
        <w:t>Implementing the FIFO</w:t>
      </w:r>
    </w:p>
    <w:p w:rsidR="00F26453" w:rsidRDefault="000D2F25" w:rsidP="006304E1">
      <w:pPr>
        <w:pStyle w:val="IEEEText"/>
      </w:pPr>
      <w:r>
        <w:lastRenderedPageBreak/>
        <w:t xml:space="preserve">The </w:t>
      </w:r>
      <w:r>
        <w:rPr>
          <w:rStyle w:val="Code"/>
        </w:rPr>
        <w:t>uvm_tlm_fifo</w:t>
      </w:r>
      <w:r>
        <w:t xml:space="preserve"> uses the Python </w:t>
      </w:r>
      <w:r>
        <w:rPr>
          <w:rStyle w:val="Code"/>
        </w:rPr>
        <w:t>Queue</w:t>
      </w:r>
      <w:r>
        <w:t xml:space="preserve"> class to coordinate TLM communication between threads (each </w:t>
      </w:r>
      <w:r>
        <w:rPr>
          <w:rStyle w:val="Code"/>
        </w:rPr>
        <w:t>run_phase</w:t>
      </w:r>
      <w:r>
        <w:t xml:space="preserve">runs in its own thread.) This means that the exports in a </w:t>
      </w:r>
      <w:r>
        <w:rPr>
          <w:rStyle w:val="Code"/>
        </w:rPr>
        <w:t>uvm_tlm_fifo</w:t>
      </w:r>
      <w:r>
        <w:t xml:space="preserve"> need to have a handle to the FIFO’s Queue. We implement this with the </w:t>
      </w:r>
      <w:r>
        <w:rPr>
          <w:rStyle w:val="Code"/>
        </w:rPr>
        <w:t>QueueAccessor</w:t>
      </w:r>
      <w:r>
        <w:t xml:space="preserve"> class:</w:t>
      </w:r>
    </w:p>
    <w:p w:rsidR="00F26453" w:rsidRDefault="000D2F25" w:rsidP="007A1E11">
      <w:pPr>
        <w:pStyle w:val="CodeBlock"/>
      </w:pPr>
      <w:r>
        <w:rPr>
          <w:i w:val="0"/>
        </w:rPr>
        <w:t>class</w:t>
      </w:r>
      <w:r>
        <w:t xml:space="preserve"> QueueAccessor():</w:t>
      </w:r>
    </w:p>
    <w:p w:rsidR="00F26453" w:rsidRDefault="000D2F25" w:rsidP="007A1E11">
      <w:pPr>
        <w:pStyle w:val="CodeBlock"/>
      </w:pPr>
      <w:r>
        <w:t xml:space="preserve">    </w:t>
      </w:r>
      <w:r>
        <w:rPr>
          <w:i w:val="0"/>
        </w:rPr>
        <w:t>def</w:t>
      </w:r>
      <w:r>
        <w:t xml:space="preserve"> </w:t>
      </w:r>
      <w:r>
        <w:rPr>
          <w:color w:val="555555"/>
          <w:u w:val="single"/>
        </w:rPr>
        <w:t>__init__</w:t>
      </w:r>
      <w:r>
        <w:t>(</w:t>
      </w:r>
      <w:r>
        <w:rPr>
          <w:i w:val="0"/>
        </w:rPr>
        <w:t>self</w:t>
      </w:r>
      <w:r>
        <w:t xml:space="preserve">, </w:t>
      </w:r>
      <w:r>
        <w:rPr>
          <w:i w:val="0"/>
        </w:rPr>
        <w:t>name</w:t>
      </w:r>
      <w:r>
        <w:t xml:space="preserve">, </w:t>
      </w:r>
      <w:r>
        <w:rPr>
          <w:i w:val="0"/>
        </w:rPr>
        <w:t>parent</w:t>
      </w:r>
      <w:r>
        <w:t xml:space="preserve">, </w:t>
      </w:r>
      <w:r>
        <w:rPr>
          <w:i w:val="0"/>
        </w:rPr>
        <w:t>queue</w:t>
      </w:r>
      <w:r>
        <w:t xml:space="preserve">, </w:t>
      </w:r>
      <w:r>
        <w:rPr>
          <w:i w:val="0"/>
        </w:rPr>
        <w:t>ap</w:t>
      </w:r>
      <w:r>
        <w:t>):</w:t>
      </w:r>
    </w:p>
    <w:p w:rsidR="00F26453" w:rsidRDefault="000D2F25" w:rsidP="007A1E11">
      <w:pPr>
        <w:pStyle w:val="CodeBlock"/>
      </w:pPr>
      <w:r>
        <w:t xml:space="preserve">        </w:t>
      </w:r>
      <w:r>
        <w:rPr>
          <w:b/>
          <w:color w:val="555555"/>
          <w:u w:val="single"/>
        </w:rPr>
        <w:t>super</w:t>
      </w:r>
      <w:r>
        <w:t xml:space="preserve">(QueueAccessor, </w:t>
      </w:r>
      <w:r>
        <w:rPr>
          <w:b/>
          <w:color w:val="555555"/>
          <w:u w:val="single"/>
        </w:rPr>
        <w:t>self</w:t>
      </w:r>
      <w:r>
        <w:t>).</w:t>
      </w:r>
      <w:r>
        <w:rPr>
          <w:b/>
          <w:color w:val="555555"/>
          <w:u w:val="single"/>
        </w:rPr>
        <w:t>__init__</w:t>
      </w:r>
      <w:r>
        <w:t>(name, parent)</w:t>
      </w:r>
    </w:p>
    <w:p w:rsidR="00F26453" w:rsidRDefault="000D2F25" w:rsidP="007A1E11">
      <w:pPr>
        <w:pStyle w:val="CodeBlock"/>
      </w:pPr>
      <w:r>
        <w:t xml:space="preserve">        </w:t>
      </w:r>
      <w:r>
        <w:rPr>
          <w:b/>
        </w:rPr>
        <w:t>assert</w:t>
      </w:r>
      <w:r>
        <w:t>(</w:t>
      </w:r>
      <w:r>
        <w:rPr>
          <w:b/>
          <w:u w:val="single"/>
        </w:rPr>
        <w:t>isinstance</w:t>
      </w:r>
      <w:r>
        <w:t>(queue, Queue)), "Tried to pass a non-Queue to export construtor"</w:t>
      </w:r>
    </w:p>
    <w:p w:rsidR="00F26453" w:rsidRDefault="000D2F25" w:rsidP="007A1E11">
      <w:pPr>
        <w:pStyle w:val="CodeBlock"/>
      </w:pPr>
      <w:r>
        <w:t xml:space="preserve">        </w:t>
      </w:r>
      <w:r>
        <w:rPr>
          <w:b/>
          <w:color w:val="555555"/>
          <w:u w:val="single"/>
        </w:rPr>
        <w:t>self</w:t>
      </w:r>
      <w:r>
        <w:t xml:space="preserve">.queue </w:t>
      </w:r>
      <w:r>
        <w:rPr>
          <w:b/>
          <w:i w:val="0"/>
        </w:rPr>
        <w:t>=</w:t>
      </w:r>
      <w:r>
        <w:t xml:space="preserve"> queue</w:t>
      </w:r>
    </w:p>
    <w:p w:rsidR="00F26453" w:rsidRDefault="000D2F25" w:rsidP="007A1E11">
      <w:pPr>
        <w:pStyle w:val="CodeBlock"/>
      </w:pPr>
      <w:r>
        <w:t xml:space="preserve">        </w:t>
      </w:r>
      <w:r>
        <w:rPr>
          <w:b/>
          <w:color w:val="555555"/>
          <w:u w:val="single"/>
        </w:rPr>
        <w:t>self</w:t>
      </w:r>
      <w:r>
        <w:t xml:space="preserve">.ap </w:t>
      </w:r>
      <w:r>
        <w:rPr>
          <w:b/>
          <w:i w:val="0"/>
        </w:rPr>
        <w:t>=</w:t>
      </w:r>
      <w:r>
        <w:t xml:space="preserve"> ap</w:t>
      </w:r>
    </w:p>
    <w:p w:rsidR="00F26453" w:rsidRDefault="000D2F25" w:rsidP="006304E1">
      <w:pPr>
        <w:pStyle w:val="IEEEText"/>
      </w:pPr>
      <w:r>
        <w:t xml:space="preserve">The </w:t>
      </w:r>
      <w:r>
        <w:rPr>
          <w:rStyle w:val="Code"/>
        </w:rPr>
        <w:t>QueueAccessor</w:t>
      </w:r>
      <w:r>
        <w:t xml:space="preserve"> assumes that it will be extended along with another class that needs the </w:t>
      </w:r>
      <w:r>
        <w:rPr>
          <w:rStyle w:val="Code"/>
        </w:rPr>
        <w:t>name</w:t>
      </w:r>
      <w:r>
        <w:t xml:space="preserve"> and </w:t>
      </w:r>
      <w:r>
        <w:rPr>
          <w:rStyle w:val="Code"/>
        </w:rPr>
        <w:t>parent</w:t>
      </w:r>
      <w:r>
        <w:t xml:space="preserve"> variables. It’s </w:t>
      </w:r>
      <w:r>
        <w:rPr>
          <w:rStyle w:val="Code"/>
        </w:rPr>
        <w:t>__init__</w:t>
      </w:r>
      <w:r>
        <w:t xml:space="preserve"> method has four arguments: </w:t>
      </w:r>
      <w:r>
        <w:rPr>
          <w:rStyle w:val="Code"/>
        </w:rPr>
        <w:t>name</w:t>
      </w:r>
      <w:r>
        <w:t xml:space="preserve">, </w:t>
      </w:r>
      <w:r>
        <w:rPr>
          <w:rStyle w:val="Code"/>
        </w:rPr>
        <w:t>parent</w:t>
      </w:r>
      <w:r>
        <w:t xml:space="preserve">, </w:t>
      </w:r>
      <w:r>
        <w:rPr>
          <w:rStyle w:val="Code"/>
        </w:rPr>
        <w:t>queue</w:t>
      </w:r>
      <w:r>
        <w:t xml:space="preserve">, and </w:t>
      </w:r>
      <w:r>
        <w:rPr>
          <w:rStyle w:val="Code"/>
        </w:rPr>
        <w:t>ap</w:t>
      </w:r>
      <w:r>
        <w:t xml:space="preserve"> (the analysis port). It uses the first two arguments to create the </w:t>
      </w:r>
      <w:r>
        <w:rPr>
          <w:rStyle w:val="Code"/>
        </w:rPr>
        <w:t>uvm_component</w:t>
      </w:r>
      <w:r>
        <w:t xml:space="preserve"> that is an export, and it uses the second two arguments to store the </w:t>
      </w:r>
      <w:r>
        <w:rPr>
          <w:rStyle w:val="Code"/>
        </w:rPr>
        <w:t>queue</w:t>
      </w:r>
      <w:r>
        <w:t xml:space="preserve"> and </w:t>
      </w:r>
      <w:r>
        <w:rPr>
          <w:rStyle w:val="Code"/>
        </w:rPr>
        <w:t>ap</w:t>
      </w:r>
      <w:r>
        <w:t xml:space="preserve"> handles.</w:t>
      </w:r>
    </w:p>
    <w:p w:rsidR="00F26453" w:rsidRDefault="000D2F25" w:rsidP="006304E1">
      <w:pPr>
        <w:pStyle w:val="IEEEText"/>
      </w:pPr>
      <w:r>
        <w:t xml:space="preserve">Now that we have the </w:t>
      </w:r>
      <w:r>
        <w:rPr>
          <w:rStyle w:val="Code"/>
        </w:rPr>
        <w:t>QueueAccessor</w:t>
      </w:r>
      <w:r>
        <w:t xml:space="preserve"> we can implement the export in the </w:t>
      </w:r>
      <w:r>
        <w:rPr>
          <w:rStyle w:val="Code"/>
        </w:rPr>
        <w:t>uvm_tlm_fifo</w:t>
      </w:r>
      <w:r>
        <w:t xml:space="preserve">. For example </w:t>
      </w:r>
      <w:r>
        <w:rPr>
          <w:rStyle w:val="Code"/>
        </w:rPr>
        <w:t>BlockingPutExport</w:t>
      </w:r>
      <w:r>
        <w:t>:</w:t>
      </w:r>
    </w:p>
    <w:p w:rsidR="00F26453" w:rsidRDefault="000D2F25" w:rsidP="007A1E11">
      <w:pPr>
        <w:pStyle w:val="CodeBlock"/>
      </w:pPr>
      <w:r>
        <w:rPr>
          <w:i w:val="0"/>
        </w:rPr>
        <w:t>class</w:t>
      </w:r>
      <w:r>
        <w:t xml:space="preserve"> BlockingPutExport(QueueAccessor, uvm_blocking_put_export):</w:t>
      </w:r>
    </w:p>
    <w:p w:rsidR="00F26453" w:rsidRDefault="000D2F25" w:rsidP="007A1E11">
      <w:pPr>
        <w:pStyle w:val="CodeBlock"/>
      </w:pPr>
      <w:r>
        <w:t xml:space="preserve">    </w:t>
      </w:r>
      <w:r>
        <w:rPr>
          <w:i w:val="0"/>
        </w:rPr>
        <w:t>def</w:t>
      </w:r>
      <w:r>
        <w:t xml:space="preserve"> </w:t>
      </w:r>
      <w:r>
        <w:rPr>
          <w:color w:val="7A7A7A"/>
        </w:rPr>
        <w:t>put</w:t>
      </w:r>
      <w:r>
        <w:t>(</w:t>
      </w:r>
      <w:r>
        <w:rPr>
          <w:i w:val="0"/>
          <w:color w:val="777777"/>
        </w:rPr>
        <w:t>self</w:t>
      </w:r>
      <w:r>
        <w:t>,</w:t>
      </w:r>
      <w:r>
        <w:rPr>
          <w:i w:val="0"/>
          <w:color w:val="777777"/>
        </w:rPr>
        <w:t>item</w:t>
      </w:r>
      <w:r>
        <w:t>):</w:t>
      </w:r>
    </w:p>
    <w:p w:rsidR="00F26453" w:rsidRDefault="000D2F25" w:rsidP="007A1E11">
      <w:pPr>
        <w:pStyle w:val="CodeBlock"/>
      </w:pPr>
      <w:r>
        <w:t xml:space="preserve">        </w:t>
      </w:r>
      <w:r>
        <w:rPr>
          <w:b/>
          <w:color w:val="555555"/>
          <w:u w:val="single"/>
        </w:rPr>
        <w:t>self</w:t>
      </w:r>
      <w:r>
        <w:t>.queue.put(item)</w:t>
      </w:r>
    </w:p>
    <w:p w:rsidR="00F26453" w:rsidRDefault="000D2F25" w:rsidP="007A1E11">
      <w:pPr>
        <w:pStyle w:val="CodeBlock"/>
      </w:pPr>
      <w:r>
        <w:t xml:space="preserve">        </w:t>
      </w:r>
      <w:r>
        <w:rPr>
          <w:b/>
          <w:color w:val="555555"/>
          <w:u w:val="single"/>
        </w:rPr>
        <w:t>self</w:t>
      </w:r>
      <w:r>
        <w:t>.ap.write(item)</w:t>
      </w:r>
    </w:p>
    <w:p w:rsidR="00F26453" w:rsidRDefault="000D2F25" w:rsidP="006304E1">
      <w:pPr>
        <w:pStyle w:val="IEEEText"/>
      </w:pPr>
      <w:r>
        <w:t xml:space="preserve">And then we instantiate this class in the </w:t>
      </w:r>
      <w:r>
        <w:rPr>
          <w:rStyle w:val="Code"/>
        </w:rPr>
        <w:t>__init__()</w:t>
      </w:r>
      <w:r>
        <w:t xml:space="preserve">method to create </w:t>
      </w:r>
      <w:r>
        <w:rPr>
          <w:rStyle w:val="Code"/>
        </w:rPr>
        <w:t>blocking_put_export</w:t>
      </w:r>
      <w:r>
        <w:t>:</w:t>
      </w:r>
    </w:p>
    <w:p w:rsidR="00F26453" w:rsidRDefault="000D2F25" w:rsidP="007A1E11">
      <w:pPr>
        <w:pStyle w:val="CodeBlock"/>
      </w:pPr>
      <w:r>
        <w:rPr>
          <w:b/>
          <w:color w:val="555555"/>
          <w:u w:val="single"/>
        </w:rPr>
        <w:t>self</w:t>
      </w:r>
      <w:r>
        <w:t>.blocking_put_export</w:t>
      </w:r>
      <w:r>
        <w:rPr>
          <w:b/>
          <w:i w:val="0"/>
        </w:rPr>
        <w:t>=</w:t>
      </w:r>
      <w:r>
        <w:rPr>
          <w:b/>
          <w:color w:val="555555"/>
          <w:u w:val="single"/>
        </w:rPr>
        <w:t>self</w:t>
      </w:r>
      <w:r>
        <w:t>.BlockingPutExport(</w:t>
      </w:r>
      <w:r>
        <w:rPr>
          <w:i w:val="0"/>
          <w:color w:val="555555"/>
        </w:rPr>
        <w:t>"blocking_put_export"</w:t>
      </w:r>
      <w:r>
        <w:t xml:space="preserve">, </w:t>
      </w:r>
      <w:r>
        <w:rPr>
          <w:b/>
          <w:color w:val="555555"/>
          <w:u w:val="single"/>
        </w:rPr>
        <w:t>self</w:t>
      </w:r>
      <w:r>
        <w:t xml:space="preserve">, </w:t>
      </w:r>
      <w:r>
        <w:rPr>
          <w:b/>
          <w:color w:val="555555"/>
          <w:u w:val="single"/>
        </w:rPr>
        <w:t>self</w:t>
      </w:r>
      <w:r>
        <w:t xml:space="preserve">.queue, </w:t>
      </w:r>
      <w:r>
        <w:rPr>
          <w:b/>
          <w:color w:val="555555"/>
          <w:u w:val="single"/>
        </w:rPr>
        <w:t>self</w:t>
      </w:r>
      <w:r>
        <w:t xml:space="preserve">.put_ap)                                             </w:t>
      </w:r>
    </w:p>
    <w:p w:rsidR="00F26453" w:rsidRDefault="000D2F25" w:rsidP="006304E1">
      <w:pPr>
        <w:pStyle w:val="IEEEText"/>
      </w:pPr>
      <w:r>
        <w:t xml:space="preserve">Now we can connect this </w:t>
      </w:r>
      <w:r>
        <w:rPr>
          <w:rStyle w:val="Code"/>
        </w:rPr>
        <w:t>blocking_put_export</w:t>
      </w:r>
      <w:r>
        <w:t xml:space="preserve"> to any </w:t>
      </w:r>
      <w:r>
        <w:rPr>
          <w:rStyle w:val="Code"/>
        </w:rPr>
        <w:t>blocking_put_port</w:t>
      </w:r>
      <w:r>
        <w:t xml:space="preserve"> and pass the </w:t>
      </w:r>
      <w:r>
        <w:rPr>
          <w:rStyle w:val="Code"/>
        </w:rPr>
        <w:t>check_export()</w:t>
      </w:r>
      <w:r>
        <w:t xml:space="preserve"> method while also having Queue access.</w:t>
      </w:r>
    </w:p>
    <w:p w:rsidR="00F26453" w:rsidRDefault="000D2F25" w:rsidP="006304E1">
      <w:pPr>
        <w:pStyle w:val="IEEEHeading2"/>
      </w:pPr>
      <w:r>
        <w:t>Executing Phases</w:t>
      </w:r>
    </w:p>
    <w:p w:rsidR="00F26453" w:rsidRDefault="000D2F25" w:rsidP="006304E1">
      <w:pPr>
        <w:pStyle w:val="IEEEText"/>
      </w:pPr>
      <w:r>
        <w:t xml:space="preserve">Python completely breaks with one of the basic assumptions behind SystemVerilog, the notion that classes cannot be modified at run time. In SystemVerilog the compilation step locks classes in place and syntax errors control whether one successfully makes a function call. </w:t>
      </w:r>
    </w:p>
    <w:p w:rsidR="00F26453" w:rsidRDefault="000D2F25" w:rsidP="006304E1">
      <w:pPr>
        <w:pStyle w:val="IEEEText"/>
      </w:pPr>
      <w:r>
        <w:t>In Python everything is an object, including functions. A class can have a function object added to it at any time and thus gain new functionality over the course of a run.</w:t>
      </w:r>
    </w:p>
    <w:p w:rsidR="00F26453" w:rsidRDefault="000D2F25" w:rsidP="006304E1">
      <w:pPr>
        <w:pStyle w:val="IEEEText"/>
      </w:pPr>
      <w:r>
        <w:t xml:space="preserve">Similarly one can use operations such as </w:t>
      </w:r>
      <w:r>
        <w:rPr>
          <w:rStyle w:val="Code"/>
        </w:rPr>
        <w:t>hasattr</w:t>
      </w:r>
      <w:r>
        <w:t xml:space="preserve"> and </w:t>
      </w:r>
      <w:r>
        <w:rPr>
          <w:rStyle w:val="Code"/>
        </w:rPr>
        <w:t>getattr</w:t>
      </w:r>
      <w:r>
        <w:t xml:space="preserve"> to inspect a class and get a handle to a function in it. We use this capability when executing phases.</w:t>
      </w:r>
    </w:p>
    <w:p w:rsidR="00F26453" w:rsidRDefault="000D2F25" w:rsidP="006304E1">
      <w:pPr>
        <w:pStyle w:val="IEEEText"/>
      </w:pPr>
      <w:r>
        <w:t xml:space="preserve">The UVM defines a list of common phases that ship with the UVM and are expected to be supported in any </w:t>
      </w:r>
      <w:r>
        <w:rPr>
          <w:rStyle w:val="Code"/>
        </w:rPr>
        <w:t>uvm_component</w:t>
      </w:r>
      <w:r>
        <w:t xml:space="preserve">. The list contains phases such as </w:t>
      </w:r>
      <w:r>
        <w:rPr>
          <w:rStyle w:val="Code"/>
        </w:rPr>
        <w:t>uvm_build_phase</w:t>
      </w:r>
      <w:r>
        <w:t xml:space="preserve">, </w:t>
      </w:r>
      <w:r>
        <w:rPr>
          <w:rStyle w:val="Code"/>
        </w:rPr>
        <w:t>uvm_connect_phase</w:t>
      </w:r>
      <w:r>
        <w:t xml:space="preserve">, and </w:t>
      </w:r>
      <w:r>
        <w:rPr>
          <w:rStyle w:val="Code"/>
        </w:rPr>
        <w:t>uvm_run_phase</w:t>
      </w:r>
      <w:r>
        <w:t xml:space="preserve">. We can see that all the common phases have the string </w:t>
      </w:r>
      <w:r>
        <w:rPr>
          <w:rStyle w:val="Code"/>
        </w:rPr>
        <w:t>uvm_</w:t>
      </w:r>
      <w:r>
        <w:t xml:space="preserve"> at the beginning and if we strip that off we get the name of the phase function or task.</w:t>
      </w:r>
    </w:p>
    <w:p w:rsidR="00F26453" w:rsidRDefault="000D2F25" w:rsidP="006304E1">
      <w:pPr>
        <w:pStyle w:val="IEEEText"/>
      </w:pPr>
      <w:r>
        <w:t>This gives the following pseudocode deep in the section 9: Phasing where we loop through a list of phase names and execute the associated function:</w:t>
      </w:r>
    </w:p>
    <w:p w:rsidR="00F26453" w:rsidRDefault="000D2F25" w:rsidP="007A1E11">
      <w:pPr>
        <w:pStyle w:val="CodeBlock"/>
      </w:pPr>
      <w:r>
        <w:t xml:space="preserve">function exec_func(comp, phase, state): </w:t>
      </w:r>
    </w:p>
    <w:p w:rsidR="00F26453" w:rsidRDefault="000D2F25" w:rsidP="007A1E11">
      <w:pPr>
        <w:pStyle w:val="CodeBlock"/>
      </w:pPr>
      <w:r>
        <w:t xml:space="preserve">    </w:t>
      </w:r>
      <w:r>
        <w:rPr>
          <w:b/>
        </w:rPr>
        <w:t>for</w:t>
      </w:r>
      <w:r>
        <w:t xml:space="preserve"> phase_name </w:t>
      </w:r>
      <w:r>
        <w:rPr>
          <w:b/>
        </w:rPr>
        <w:t>in</w:t>
      </w:r>
      <w:r>
        <w:t xml:space="preserve"> ['uvm_build', 'uvm_connect', 'uvm_extract']:</w:t>
      </w:r>
    </w:p>
    <w:p w:rsidR="00F26453" w:rsidRDefault="000D2F25" w:rsidP="007A1E11">
      <w:pPr>
        <w:pStyle w:val="CodeBlock"/>
      </w:pPr>
      <w:r>
        <w:t xml:space="preserve">       method</w:t>
      </w:r>
      <w:r>
        <w:rPr>
          <w:b/>
          <w:i w:val="0"/>
        </w:rPr>
        <w:t>=</w:t>
      </w:r>
      <w:r>
        <w:t>phase_name[</w:t>
      </w:r>
      <w:r>
        <w:rPr>
          <w:b/>
          <w:color w:val="555555"/>
          <w:u w:val="single"/>
        </w:rPr>
        <w:t>4</w:t>
      </w:r>
      <w:r>
        <w:t>:</w:t>
      </w:r>
      <w:r>
        <w:rPr>
          <w:b/>
          <w:color w:val="555555"/>
          <w:u w:val="single"/>
        </w:rPr>
        <w:t>0</w:t>
      </w:r>
      <w:r>
        <w:t xml:space="preserve">] </w:t>
      </w:r>
      <w:r>
        <w:rPr>
          <w:color w:val="999999"/>
        </w:rPr>
        <w:t>#remove uvm_</w:t>
      </w:r>
    </w:p>
    <w:p w:rsidR="00F26453" w:rsidRDefault="000D2F25" w:rsidP="007A1E11">
      <w:pPr>
        <w:pStyle w:val="CodeBlock"/>
      </w:pPr>
      <w:r>
        <w:tab/>
        <w:t xml:space="preserve">   </w:t>
      </w:r>
      <w:r>
        <w:rPr>
          <w:b/>
          <w:i w:val="0"/>
        </w:rPr>
        <w:t>try</w:t>
      </w:r>
      <w:r>
        <w:t>:</w:t>
      </w:r>
    </w:p>
    <w:p w:rsidR="00F26453" w:rsidRDefault="000D2F25" w:rsidP="007A1E11">
      <w:pPr>
        <w:pStyle w:val="CodeBlock"/>
      </w:pPr>
      <w:r>
        <w:t xml:space="preserve">          phase_method </w:t>
      </w:r>
      <w:r>
        <w:rPr>
          <w:b/>
          <w:i w:val="0"/>
        </w:rPr>
        <w:t>=</w:t>
      </w:r>
      <w:r>
        <w:t xml:space="preserve"> </w:t>
      </w:r>
      <w:r>
        <w:rPr>
          <w:b/>
          <w:color w:val="555555"/>
          <w:u w:val="single"/>
        </w:rPr>
        <w:t>getattr</w:t>
      </w:r>
      <w:r>
        <w:t>(method)</w:t>
      </w:r>
    </w:p>
    <w:p w:rsidR="00F26453" w:rsidRDefault="000D2F25" w:rsidP="007A1E11">
      <w:pPr>
        <w:pStyle w:val="CodeBlock"/>
      </w:pPr>
      <w:r>
        <w:t xml:space="preserve">          phase_method(phase)</w:t>
      </w:r>
    </w:p>
    <w:p w:rsidR="00F26453" w:rsidRDefault="000D2F25" w:rsidP="007A1E11">
      <w:pPr>
        <w:pStyle w:val="CodeBlock"/>
      </w:pPr>
      <w:r>
        <w:t xml:space="preserve">       </w:t>
      </w:r>
      <w:r>
        <w:rPr>
          <w:i w:val="0"/>
        </w:rPr>
        <w:t>except</w:t>
      </w:r>
      <w:r>
        <w:t xml:space="preserve"> </w:t>
      </w:r>
      <w:r>
        <w:rPr>
          <w:color w:val="555555"/>
          <w:u w:val="single"/>
        </w:rPr>
        <w:t>AttributeError</w:t>
      </w:r>
      <w:r>
        <w:t>:</w:t>
      </w:r>
    </w:p>
    <w:p w:rsidR="00F26453" w:rsidRDefault="000D2F25" w:rsidP="007A1E11">
      <w:pPr>
        <w:pStyle w:val="CodeBlock"/>
      </w:pPr>
      <w:r>
        <w:t xml:space="preserve">          </w:t>
      </w:r>
      <w:r>
        <w:rPr>
          <w:b/>
        </w:rPr>
        <w:t>raise</w:t>
      </w:r>
      <w:r>
        <w:t xml:space="preserve"> </w:t>
      </w:r>
      <w:r>
        <w:rPr>
          <w:b/>
          <w:u w:val="single"/>
        </w:rPr>
        <w:t>UVMError</w:t>
      </w:r>
      <w:r>
        <w:t xml:space="preserve">(f"Missing component method </w:t>
      </w:r>
      <w:r>
        <w:rPr>
          <w:b/>
          <w:u w:val="single"/>
        </w:rPr>
        <w:t>{method}</w:t>
      </w:r>
      <w:r>
        <w:t>")</w:t>
      </w:r>
    </w:p>
    <w:p w:rsidR="00F26453" w:rsidRDefault="000D2F25" w:rsidP="006304E1">
      <w:pPr>
        <w:pStyle w:val="IEEEText"/>
      </w:pPr>
      <w:r>
        <w:t>Once again we see ourselves asking forgiveness rather than permission. Given that we were passed a real component the phase methods should always exist, but if they don’t we’ll catch the error and raise an informative exception.</w:t>
      </w:r>
    </w:p>
    <w:p w:rsidR="00F26453" w:rsidRDefault="00F26453">
      <w:pPr>
        <w:sectPr w:rsidR="00F26453">
          <w:headerReference w:type="even" r:id="rId16"/>
          <w:headerReference w:type="default" r:id="rId17"/>
          <w:footerReference w:type="default" r:id="rId18"/>
          <w:footnotePr>
            <w:numRestart w:val="eachSect"/>
          </w:footnotePr>
          <w:endnotePr>
            <w:pos w:val="sectEnd"/>
            <w:numFmt w:val="decimal"/>
            <w:numRestart w:val="eachSect"/>
          </w:endnotePr>
          <w:pgSz w:w="12240" w:h="15840"/>
          <w:pgMar w:top="1360" w:right="1360" w:bottom="1360" w:left="1360" w:header="737" w:footer="566" w:gutter="0"/>
          <w:cols w:space="720"/>
          <w:titlePg/>
        </w:sectPr>
      </w:pPr>
    </w:p>
    <w:p w:rsidR="00F26453" w:rsidRDefault="000D2F25" w:rsidP="006304E1">
      <w:pPr>
        <w:pStyle w:val="IEEEHeading1"/>
      </w:pPr>
      <w:r>
        <w:lastRenderedPageBreak/>
        <w:t>Using The Python UVM</w:t>
      </w:r>
    </w:p>
    <w:p w:rsidR="00F26453" w:rsidRDefault="000D2F25" w:rsidP="006304E1">
      <w:pPr>
        <w:pStyle w:val="IEEEText"/>
      </w:pPr>
      <w:r>
        <w:t xml:space="preserve">If one takes as given that </w:t>
      </w:r>
      <w:r>
        <w:rPr>
          <w:rStyle w:val="Code"/>
        </w:rPr>
        <w:t>pyuvm</w:t>
      </w:r>
      <w:r>
        <w:t xml:space="preserve"> works however it is implemented then one must ask how to use it. In this section we’ll see how to create a testbench with </w:t>
      </w:r>
      <w:r>
        <w:rPr>
          <w:rStyle w:val="Code"/>
        </w:rPr>
        <w:t>pyuvm</w:t>
      </w:r>
      <w:r>
        <w:t>.</w:t>
      </w:r>
    </w:p>
    <w:p w:rsidR="00F26453" w:rsidRDefault="000D2F25" w:rsidP="006304E1">
      <w:pPr>
        <w:pStyle w:val="IEEEText"/>
      </w:pPr>
      <w:r>
        <w:t xml:space="preserve">We’ll use the TinyALU example from the </w:t>
      </w:r>
      <w:r>
        <w:rPr>
          <w:rStyle w:val="Emphasis"/>
        </w:rPr>
        <w:t>UVM Primer</w:t>
      </w:r>
      <w:r>
        <w:t>. This is a simple ALU with ADD, AND, XOR, and MUL functions.</w:t>
      </w:r>
    </w:p>
    <w:p w:rsidR="00F26453" w:rsidRDefault="000D2F25" w:rsidP="006304E1">
      <w:pPr>
        <w:pStyle w:val="IEEEHeading2"/>
        <w:numPr>
          <w:ilvl w:val="0"/>
          <w:numId w:val="28"/>
        </w:numPr>
      </w:pPr>
      <w:r>
        <w:t>Defining the UVM Test</w:t>
      </w:r>
    </w:p>
    <w:p w:rsidR="00F26453" w:rsidRDefault="000D2F25" w:rsidP="006304E1">
      <w:pPr>
        <w:pStyle w:val="IEEEText"/>
      </w:pPr>
      <w:r>
        <w:t xml:space="preserve">We can start at the top of the testbench defining a test to launch our test sequence: </w:t>
      </w:r>
    </w:p>
    <w:p w:rsidR="00F26453" w:rsidRDefault="000D2F25" w:rsidP="006304E1">
      <w:pPr>
        <w:pStyle w:val="CodeBlock"/>
      </w:pPr>
      <w:r>
        <w:t>class test_top(uvm_test):</w:t>
      </w:r>
    </w:p>
    <w:p w:rsidR="00F26453" w:rsidRDefault="00F26453" w:rsidP="006304E1">
      <w:pPr>
        <w:pStyle w:val="CodeBlock"/>
      </w:pPr>
    </w:p>
    <w:p w:rsidR="00F26453" w:rsidRDefault="000D2F25" w:rsidP="006304E1">
      <w:pPr>
        <w:pStyle w:val="CodeBlock"/>
      </w:pPr>
      <w:r>
        <w:t xml:space="preserve">    def </w:t>
      </w:r>
      <w:r>
        <w:rPr>
          <w:color w:val="7A7A7A"/>
        </w:rPr>
        <w:t>build_phase</w:t>
      </w:r>
      <w:r>
        <w:t>(</w:t>
      </w:r>
      <w:r>
        <w:rPr>
          <w:color w:val="777777"/>
        </w:rPr>
        <w:t>self</w:t>
      </w:r>
      <w:r>
        <w:t>,</w:t>
      </w:r>
      <w:r>
        <w:rPr>
          <w:color w:val="777777"/>
        </w:rPr>
        <w:t>phase</w:t>
      </w:r>
      <w:r>
        <w:t>=</w:t>
      </w:r>
      <w:r>
        <w:rPr>
          <w:color w:val="555555"/>
          <w:u w:val="single"/>
        </w:rPr>
        <w:t>None</w:t>
      </w:r>
      <w:r>
        <w:t>):</w:t>
      </w:r>
    </w:p>
    <w:p w:rsidR="00F26453" w:rsidRDefault="000D2F25" w:rsidP="006304E1">
      <w:pPr>
        <w:pStyle w:val="CodeBlock"/>
      </w:pPr>
      <w:r>
        <w:t xml:space="preserve">        </w:t>
      </w:r>
      <w:r>
        <w:rPr>
          <w:b/>
          <w:color w:val="555555"/>
          <w:u w:val="single"/>
        </w:rPr>
        <w:t>self</w:t>
      </w:r>
      <w:r>
        <w:t xml:space="preserve">.env </w:t>
      </w:r>
      <w:r>
        <w:rPr>
          <w:b/>
        </w:rPr>
        <w:t>=</w:t>
      </w:r>
      <w:r>
        <w:t xml:space="preserve"> env(</w:t>
      </w:r>
      <w:r>
        <w:rPr>
          <w:color w:val="555555"/>
        </w:rPr>
        <w:t>"env"</w:t>
      </w:r>
      <w:r>
        <w:t>,</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def </w:t>
      </w:r>
      <w:r>
        <w:rPr>
          <w:color w:val="7A7A7A"/>
        </w:rPr>
        <w:t>run_phase</w:t>
      </w:r>
      <w:r>
        <w:t>(</w:t>
      </w:r>
      <w:r>
        <w:rPr>
          <w:color w:val="777777"/>
        </w:rPr>
        <w:t>self</w:t>
      </w:r>
      <w:r>
        <w:t>,</w:t>
      </w:r>
      <w:r>
        <w:rPr>
          <w:color w:val="777777"/>
        </w:rPr>
        <w:t>phase</w:t>
      </w:r>
      <w:r>
        <w:t>=</w:t>
      </w:r>
      <w:r>
        <w:rPr>
          <w:color w:val="555555"/>
          <w:u w:val="single"/>
        </w:rPr>
        <w:t>None</w:t>
      </w:r>
      <w:r>
        <w:t>):</w:t>
      </w:r>
    </w:p>
    <w:p w:rsidR="00F26453" w:rsidRDefault="000D2F25" w:rsidP="006304E1">
      <w:pPr>
        <w:pStyle w:val="CodeBlock"/>
      </w:pPr>
      <w:r>
        <w:t xml:space="preserve">        myseq </w:t>
      </w:r>
      <w:r>
        <w:rPr>
          <w:b/>
        </w:rPr>
        <w:t>=</w:t>
      </w:r>
      <w:r>
        <w:t xml:space="preserve"> alu_sequence(</w:t>
      </w:r>
      <w:r>
        <w:rPr>
          <w:color w:val="555555"/>
        </w:rPr>
        <w:t>"myseq"</w:t>
      </w:r>
      <w:r>
        <w:t>)</w:t>
      </w:r>
    </w:p>
    <w:p w:rsidR="00F26453" w:rsidRDefault="000D2F25" w:rsidP="006304E1">
      <w:pPr>
        <w:pStyle w:val="CodeBlock"/>
      </w:pPr>
      <w:r>
        <w:t xml:space="preserve">        </w:t>
      </w:r>
      <w:r>
        <w:rPr>
          <w:b/>
          <w:color w:val="555555"/>
          <w:u w:val="single"/>
        </w:rPr>
        <w:t>self</w:t>
      </w:r>
      <w:r>
        <w:t>.env.agent.seqr.start(myseq)</w:t>
      </w:r>
    </w:p>
    <w:p w:rsidR="00F26453" w:rsidRDefault="000D2F25" w:rsidP="006304E1">
      <w:pPr>
        <w:pStyle w:val="IEEEText"/>
      </w:pPr>
      <w:r>
        <w:t xml:space="preserve">This is, of course, a simplistic test. The hardcoded path to the sequencer in the </w:t>
      </w:r>
      <w:r>
        <w:rPr>
          <w:rStyle w:val="Code"/>
        </w:rPr>
        <w:t>agent</w:t>
      </w:r>
      <w:r>
        <w:t xml:space="preserve"> limits reusability. However Python’s introspection capability would make it easy to write a function that finds all the available sequencers in an environment, thus enabling more reusability.</w:t>
      </w:r>
    </w:p>
    <w:p w:rsidR="00F26453" w:rsidRDefault="000D2F25" w:rsidP="006304E1">
      <w:pPr>
        <w:pStyle w:val="IEEEText"/>
      </w:pPr>
      <w:r>
        <w:t>One advantage we see immediately is that an IDE such as PyCharm can help us write code more quickly:</w:t>
      </w:r>
    </w:p>
    <w:p w:rsidR="00F26453" w:rsidRDefault="000D2F25" w:rsidP="006304E1">
      <w:pPr>
        <w:pStyle w:val="IEEEText"/>
      </w:pPr>
      <w:r>
        <w:t>&lt;insert IDE image&gt;</w:t>
      </w:r>
    </w:p>
    <w:p w:rsidR="00F26453" w:rsidRDefault="000D2F25" w:rsidP="006304E1">
      <w:pPr>
        <w:pStyle w:val="IEEEHeading2"/>
      </w:pPr>
      <w:r>
        <w:t>Defining The TinyALU Agent</w:t>
      </w:r>
    </w:p>
    <w:p w:rsidR="00F26453" w:rsidRDefault="000D2F25" w:rsidP="006304E1">
      <w:pPr>
        <w:pStyle w:val="IEEEText"/>
      </w:pPr>
      <w:r>
        <w:t xml:space="preserve">Once we import </w:t>
      </w:r>
      <w:r>
        <w:rPr>
          <w:rStyle w:val="Code"/>
        </w:rPr>
        <w:t>pyuvm</w:t>
      </w:r>
      <w:r>
        <w:t xml:space="preserve"> implementing an agent is remarkably similar to the same SystemVerilog code:</w:t>
      </w:r>
    </w:p>
    <w:p w:rsidR="00F26453" w:rsidRDefault="000D2F25" w:rsidP="006304E1">
      <w:pPr>
        <w:pStyle w:val="CodeBlock"/>
      </w:pPr>
      <w:r>
        <w:t>class tinyalu_agent(uvm_agent):</w:t>
      </w:r>
    </w:p>
    <w:p w:rsidR="00F26453" w:rsidRDefault="00F26453" w:rsidP="006304E1">
      <w:pPr>
        <w:pStyle w:val="CodeBlock"/>
      </w:pPr>
    </w:p>
    <w:p w:rsidR="00F26453" w:rsidRDefault="000D2F25" w:rsidP="006304E1">
      <w:pPr>
        <w:pStyle w:val="CodeBlock"/>
      </w:pPr>
      <w:r>
        <w:t xml:space="preserve">    def </w:t>
      </w:r>
      <w:r>
        <w:rPr>
          <w:color w:val="7A7A7A"/>
        </w:rPr>
        <w:t>build_phase</w:t>
      </w:r>
      <w:r>
        <w:t>(</w:t>
      </w:r>
      <w:r>
        <w:rPr>
          <w:color w:val="777777"/>
        </w:rPr>
        <w:t>self</w:t>
      </w:r>
      <w:r>
        <w:t>,</w:t>
      </w:r>
      <w:r>
        <w:rPr>
          <w:color w:val="777777"/>
        </w:rPr>
        <w:t>phase</w:t>
      </w:r>
      <w:r>
        <w:t>):</w:t>
      </w:r>
    </w:p>
    <w:p w:rsidR="00F26453" w:rsidRDefault="000D2F25" w:rsidP="006304E1">
      <w:pPr>
        <w:pStyle w:val="CodeBlock"/>
      </w:pPr>
      <w:r>
        <w:t xml:space="preserve">        </w:t>
      </w:r>
      <w:r>
        <w:rPr>
          <w:b/>
          <w:color w:val="555555"/>
          <w:u w:val="single"/>
        </w:rPr>
        <w:t>self</w:t>
      </w:r>
      <w:r>
        <w:t xml:space="preserve">.cm_h </w:t>
      </w:r>
      <w:r>
        <w:rPr>
          <w:b/>
        </w:rPr>
        <w:t>=</w:t>
      </w:r>
      <w:r>
        <w:t xml:space="preserve"> command_monitor(</w:t>
      </w:r>
      <w:r>
        <w:rPr>
          <w:color w:val="555555"/>
        </w:rPr>
        <w:t>"cm_h"</w:t>
      </w:r>
      <w:r>
        <w:t>,</w:t>
      </w:r>
      <w:r>
        <w:rPr>
          <w:b/>
          <w:color w:val="555555"/>
          <w:u w:val="single"/>
        </w:rPr>
        <w:t>self</w:t>
      </w:r>
      <w:r>
        <w:t>)</w:t>
      </w:r>
    </w:p>
    <w:p w:rsidR="00F26453" w:rsidRDefault="000D2F25" w:rsidP="006304E1">
      <w:pPr>
        <w:pStyle w:val="CodeBlock"/>
      </w:pPr>
      <w:r>
        <w:t xml:space="preserve">        </w:t>
      </w:r>
      <w:r>
        <w:rPr>
          <w:b/>
          <w:color w:val="555555"/>
          <w:u w:val="single"/>
        </w:rPr>
        <w:t>self</w:t>
      </w:r>
      <w:r>
        <w:t xml:space="preserve">.dr_h </w:t>
      </w:r>
      <w:r>
        <w:rPr>
          <w:b/>
        </w:rPr>
        <w:t>=</w:t>
      </w:r>
      <w:r>
        <w:t xml:space="preserve"> tinyalu_driver(</w:t>
      </w:r>
      <w:r>
        <w:rPr>
          <w:color w:val="555555"/>
        </w:rPr>
        <w:t>"dr_h"</w:t>
      </w:r>
      <w:r>
        <w:t>,</w:t>
      </w:r>
      <w:r>
        <w:rPr>
          <w:b/>
          <w:color w:val="555555"/>
          <w:u w:val="single"/>
        </w:rPr>
        <w:t>self</w:t>
      </w:r>
      <w:r>
        <w:t>)</w:t>
      </w:r>
    </w:p>
    <w:p w:rsidR="00F26453" w:rsidRDefault="000D2F25" w:rsidP="006304E1">
      <w:pPr>
        <w:pStyle w:val="CodeBlock"/>
      </w:pPr>
      <w:r>
        <w:t xml:space="preserve">        </w:t>
      </w:r>
      <w:r>
        <w:rPr>
          <w:b/>
          <w:color w:val="555555"/>
          <w:u w:val="single"/>
        </w:rPr>
        <w:t>self</w:t>
      </w:r>
      <w:r>
        <w:t xml:space="preserve">.seqr </w:t>
      </w:r>
      <w:r>
        <w:rPr>
          <w:b/>
        </w:rPr>
        <w:t>=</w:t>
      </w:r>
      <w:r>
        <w:t xml:space="preserve"> uvm_sequencer(</w:t>
      </w:r>
      <w:r>
        <w:rPr>
          <w:color w:val="555555"/>
        </w:rPr>
        <w:t>"seqr"</w:t>
      </w:r>
      <w:r>
        <w:t xml:space="preserve">, </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w:t>
      </w:r>
      <w:r>
        <w:rPr>
          <w:color w:val="999999"/>
        </w:rPr>
        <w:t># Fifos</w:t>
      </w:r>
    </w:p>
    <w:p w:rsidR="00F26453" w:rsidRDefault="000D2F25" w:rsidP="006304E1">
      <w:pPr>
        <w:pStyle w:val="CodeBlock"/>
      </w:pPr>
      <w:r>
        <w:t xml:space="preserve">        </w:t>
      </w:r>
      <w:r>
        <w:rPr>
          <w:b/>
          <w:color w:val="555555"/>
          <w:u w:val="single"/>
        </w:rPr>
        <w:t>self</w:t>
      </w:r>
      <w:r>
        <w:t xml:space="preserve">.cmd_f </w:t>
      </w:r>
      <w:r>
        <w:rPr>
          <w:b/>
        </w:rPr>
        <w:t>=</w:t>
      </w:r>
      <w:r>
        <w:t xml:space="preserve"> uvm_tlm_fifo(</w:t>
      </w:r>
      <w:r>
        <w:rPr>
          <w:color w:val="555555"/>
        </w:rPr>
        <w:t>"cmd_f"</w:t>
      </w:r>
      <w:r>
        <w:t>,</w:t>
      </w:r>
      <w:r>
        <w:rPr>
          <w:b/>
          <w:color w:val="555555"/>
          <w:u w:val="single"/>
        </w:rPr>
        <w:t>self</w:t>
      </w:r>
      <w:r>
        <w:t>)</w:t>
      </w:r>
    </w:p>
    <w:p w:rsidR="00F26453" w:rsidRDefault="000D2F25" w:rsidP="006304E1">
      <w:pPr>
        <w:pStyle w:val="CodeBlock"/>
      </w:pPr>
      <w:r>
        <w:t xml:space="preserve">        </w:t>
      </w:r>
      <w:r>
        <w:rPr>
          <w:b/>
          <w:color w:val="555555"/>
          <w:u w:val="single"/>
        </w:rPr>
        <w:t>self</w:t>
      </w:r>
      <w:r>
        <w:t>.rslt_f</w:t>
      </w:r>
      <w:r>
        <w:rPr>
          <w:b/>
        </w:rPr>
        <w:t>=</w:t>
      </w:r>
      <w:r>
        <w:t xml:space="preserve"> uvm_tlm_fifo(</w:t>
      </w:r>
      <w:r>
        <w:rPr>
          <w:color w:val="555555"/>
        </w:rPr>
        <w:t>"rslt_f"</w:t>
      </w:r>
      <w:r>
        <w:t>,</w:t>
      </w:r>
      <w:r>
        <w:rPr>
          <w:b/>
          <w:color w:val="555555"/>
          <w:u w:val="single"/>
        </w:rPr>
        <w:t>self</w:t>
      </w:r>
      <w:r>
        <w:t>)</w:t>
      </w:r>
    </w:p>
    <w:p w:rsidR="00F26453" w:rsidRDefault="000D2F25" w:rsidP="006304E1">
      <w:pPr>
        <w:pStyle w:val="CodeBlock"/>
      </w:pPr>
      <w:r>
        <w:t xml:space="preserve">        # Make with the factory</w:t>
      </w:r>
    </w:p>
    <w:p w:rsidR="00F26453" w:rsidRDefault="000D2F25" w:rsidP="006304E1">
      <w:pPr>
        <w:pStyle w:val="CodeBlock"/>
      </w:pPr>
      <w:r>
        <w:t xml:space="preserve">        </w:t>
      </w:r>
      <w:r>
        <w:rPr>
          <w:b/>
          <w:color w:val="555555"/>
          <w:u w:val="single"/>
        </w:rPr>
        <w:t>self</w:t>
      </w:r>
      <w:r>
        <w:t xml:space="preserve">.rm_h </w:t>
      </w:r>
      <w:r>
        <w:rPr>
          <w:b/>
        </w:rPr>
        <w:t>=</w:t>
      </w:r>
      <w:r>
        <w:t xml:space="preserve"> result_monitor.create(</w:t>
      </w:r>
      <w:r>
        <w:rPr>
          <w:color w:val="555555"/>
        </w:rPr>
        <w:t>"rm_h"</w:t>
      </w:r>
      <w:r>
        <w:t>,</w:t>
      </w:r>
      <w:r>
        <w:rPr>
          <w:b/>
          <w:color w:val="555555"/>
          <w:u w:val="single"/>
        </w:rPr>
        <w:t>self</w:t>
      </w:r>
      <w:r>
        <w:t>)</w:t>
      </w:r>
    </w:p>
    <w:p w:rsidR="00F26453" w:rsidRDefault="000D2F25" w:rsidP="006304E1">
      <w:pPr>
        <w:pStyle w:val="CodeBlock"/>
      </w:pPr>
      <w:r>
        <w:t xml:space="preserve">        </w:t>
      </w:r>
      <w:r>
        <w:rPr>
          <w:b/>
          <w:color w:val="555555"/>
          <w:u w:val="single"/>
        </w:rPr>
        <w:t>self</w:t>
      </w:r>
      <w:r>
        <w:t xml:space="preserve">.sb </w:t>
      </w:r>
      <w:r>
        <w:rPr>
          <w:b/>
        </w:rPr>
        <w:t>=</w:t>
      </w:r>
      <w:r>
        <w:t xml:space="preserve"> scoreboard.create(</w:t>
      </w:r>
      <w:r>
        <w:rPr>
          <w:color w:val="555555"/>
        </w:rPr>
        <w:t>"sb"</w:t>
      </w:r>
      <w:r>
        <w:t>,</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w:t>
      </w:r>
      <w:r>
        <w:rPr>
          <w:b/>
          <w:color w:val="555555"/>
          <w:u w:val="single"/>
        </w:rPr>
        <w:t>self</w:t>
      </w:r>
      <w:r>
        <w:t xml:space="preserve">.cmd_mon_ap </w:t>
      </w:r>
      <w:r>
        <w:rPr>
          <w:b/>
        </w:rPr>
        <w:t>=</w:t>
      </w:r>
      <w:r>
        <w:t xml:space="preserve"> uvm_analyis_port(</w:t>
      </w:r>
      <w:r>
        <w:rPr>
          <w:color w:val="555555"/>
        </w:rPr>
        <w:t>"cmd_mon_ap"</w:t>
      </w:r>
      <w:r>
        <w:t xml:space="preserve">, </w:t>
      </w:r>
      <w:r>
        <w:rPr>
          <w:b/>
          <w:color w:val="555555"/>
          <w:u w:val="single"/>
        </w:rPr>
        <w:t>self</w:t>
      </w:r>
      <w:r>
        <w:t>)</w:t>
      </w:r>
    </w:p>
    <w:p w:rsidR="00F26453" w:rsidRDefault="000D2F25" w:rsidP="006304E1">
      <w:pPr>
        <w:pStyle w:val="CodeBlock"/>
      </w:pPr>
      <w:r>
        <w:t xml:space="preserve">        </w:t>
      </w:r>
      <w:r>
        <w:rPr>
          <w:b/>
          <w:color w:val="555555"/>
          <w:u w:val="single"/>
        </w:rPr>
        <w:t>self</w:t>
      </w:r>
      <w:r>
        <w:t xml:space="preserve">.result_ap </w:t>
      </w:r>
      <w:r>
        <w:rPr>
          <w:b/>
        </w:rPr>
        <w:t>=</w:t>
      </w:r>
      <w:r>
        <w:t xml:space="preserve"> uvm_analyis_port(</w:t>
      </w:r>
      <w:r>
        <w:rPr>
          <w:color w:val="555555"/>
        </w:rPr>
        <w:t>"result_ap"</w:t>
      </w:r>
      <w:r>
        <w:t xml:space="preserve">, </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def </w:t>
      </w:r>
      <w:r>
        <w:rPr>
          <w:color w:val="7A7A7A"/>
        </w:rPr>
        <w:t>connect_phase</w:t>
      </w:r>
      <w:r>
        <w:t>(</w:t>
      </w:r>
      <w:r>
        <w:rPr>
          <w:color w:val="777777"/>
        </w:rPr>
        <w:t>self</w:t>
      </w:r>
      <w:r>
        <w:t xml:space="preserve">, </w:t>
      </w:r>
      <w:r>
        <w:rPr>
          <w:color w:val="777777"/>
        </w:rPr>
        <w:t>phase</w:t>
      </w:r>
      <w:r>
        <w:t>=</w:t>
      </w:r>
      <w:r>
        <w:rPr>
          <w:color w:val="555555"/>
          <w:u w:val="single"/>
        </w:rPr>
        <w:t>None</w:t>
      </w:r>
      <w:r>
        <w:t>):</w:t>
      </w:r>
    </w:p>
    <w:p w:rsidR="00F26453" w:rsidRDefault="000D2F25" w:rsidP="006304E1">
      <w:pPr>
        <w:pStyle w:val="CodeBlock"/>
      </w:pPr>
      <w:r>
        <w:t xml:space="preserve">        </w:t>
      </w:r>
      <w:r>
        <w:rPr>
          <w:b/>
          <w:color w:val="555555"/>
          <w:u w:val="single"/>
        </w:rPr>
        <w:t>self</w:t>
      </w:r>
      <w:r>
        <w:t>.dr_h.command_port.connect(</w:t>
      </w:r>
      <w:r>
        <w:rPr>
          <w:b/>
          <w:color w:val="555555"/>
          <w:u w:val="single"/>
        </w:rPr>
        <w:t>self</w:t>
      </w:r>
      <w:r>
        <w:t>.cmd_f.get_export)</w:t>
      </w:r>
    </w:p>
    <w:p w:rsidR="00F26453" w:rsidRDefault="000D2F25" w:rsidP="006304E1">
      <w:pPr>
        <w:pStyle w:val="CodeBlock"/>
      </w:pPr>
      <w:r>
        <w:t xml:space="preserve">        </w:t>
      </w:r>
      <w:r>
        <w:rPr>
          <w:b/>
          <w:color w:val="555555"/>
          <w:u w:val="single"/>
        </w:rPr>
        <w:t>self</w:t>
      </w:r>
      <w:r>
        <w:t>.rm_h.ap.connect(</w:t>
      </w:r>
      <w:r>
        <w:rPr>
          <w:b/>
          <w:color w:val="555555"/>
          <w:u w:val="single"/>
        </w:rPr>
        <w:t>self</w:t>
      </w:r>
      <w:r>
        <w:t>.cmd_f.put_export)</w:t>
      </w:r>
    </w:p>
    <w:p w:rsidR="00F26453" w:rsidRDefault="000D2F25" w:rsidP="006304E1">
      <w:pPr>
        <w:pStyle w:val="CodeBlock"/>
      </w:pPr>
      <w:r>
        <w:t xml:space="preserve">        </w:t>
      </w:r>
      <w:r>
        <w:rPr>
          <w:b/>
          <w:color w:val="555555"/>
          <w:u w:val="single"/>
        </w:rPr>
        <w:t>self</w:t>
      </w:r>
      <w:r>
        <w:t>.cm_h.ap.connect(</w:t>
      </w:r>
      <w:r>
        <w:rPr>
          <w:b/>
          <w:color w:val="555555"/>
          <w:u w:val="single"/>
        </w:rPr>
        <w:t>self</w:t>
      </w:r>
      <w:r>
        <w:t>.cmd_mon_ap)</w:t>
      </w:r>
    </w:p>
    <w:p w:rsidR="00F26453" w:rsidRDefault="000D2F25" w:rsidP="006304E1">
      <w:pPr>
        <w:pStyle w:val="CodeBlock"/>
      </w:pPr>
      <w:r>
        <w:t xml:space="preserve">        </w:t>
      </w:r>
      <w:r>
        <w:rPr>
          <w:b/>
          <w:color w:val="555555"/>
          <w:u w:val="single"/>
        </w:rPr>
        <w:t>self</w:t>
      </w:r>
      <w:r>
        <w:t>.rm_h.ap.connect(</w:t>
      </w:r>
      <w:r>
        <w:rPr>
          <w:b/>
          <w:color w:val="555555"/>
          <w:u w:val="single"/>
        </w:rPr>
        <w:t>self</w:t>
      </w:r>
      <w:r>
        <w:t>.result_ap)</w:t>
      </w:r>
    </w:p>
    <w:p w:rsidR="00F26453" w:rsidRDefault="00F26453" w:rsidP="006304E1">
      <w:pPr>
        <w:pStyle w:val="CodeBlock"/>
      </w:pPr>
    </w:p>
    <w:p w:rsidR="00F26453" w:rsidRDefault="000D2F25" w:rsidP="006304E1">
      <w:pPr>
        <w:pStyle w:val="CodeBlock"/>
      </w:pPr>
      <w:r>
        <w:t xml:space="preserve">        </w:t>
      </w:r>
      <w:r>
        <w:rPr>
          <w:b/>
          <w:color w:val="555555"/>
          <w:u w:val="single"/>
        </w:rPr>
        <w:t>self</w:t>
      </w:r>
      <w:r>
        <w:t>.dr_h.command_port(</w:t>
      </w:r>
      <w:r>
        <w:rPr>
          <w:b/>
          <w:color w:val="555555"/>
          <w:u w:val="single"/>
        </w:rPr>
        <w:t>self</w:t>
      </w:r>
      <w:r>
        <w:t>.cmd_f.get_export)</w:t>
      </w:r>
    </w:p>
    <w:p w:rsidR="00F26453" w:rsidRDefault="000D2F25" w:rsidP="006304E1">
      <w:pPr>
        <w:pStyle w:val="CodeBlock"/>
      </w:pPr>
      <w:r>
        <w:t xml:space="preserve">        </w:t>
      </w:r>
      <w:r>
        <w:rPr>
          <w:b/>
          <w:color w:val="555555"/>
          <w:u w:val="single"/>
        </w:rPr>
        <w:t>self</w:t>
      </w:r>
      <w:r>
        <w:t>.dr_h.sequence_item_port(</w:t>
      </w:r>
      <w:r>
        <w:rPr>
          <w:b/>
          <w:color w:val="555555"/>
          <w:u w:val="single"/>
        </w:rPr>
        <w:t>self</w:t>
      </w:r>
      <w:r>
        <w:t>.seqr.seq_item_export)</w:t>
      </w:r>
    </w:p>
    <w:p w:rsidR="00F26453" w:rsidRDefault="000D2F25" w:rsidP="006304E1">
      <w:pPr>
        <w:pStyle w:val="IEEEText"/>
      </w:pPr>
      <w:r>
        <w:t>We now have an agent that provides score boarding, monitoring, and analysis ports for other parts of the testbench.</w:t>
      </w:r>
    </w:p>
    <w:p w:rsidR="00F26453" w:rsidRDefault="000D2F25" w:rsidP="006304E1">
      <w:pPr>
        <w:pStyle w:val="IEEEHeading2"/>
      </w:pPr>
      <w:r>
        <w:t>Transactions</w:t>
      </w:r>
    </w:p>
    <w:p w:rsidR="00F26453" w:rsidRDefault="000D2F25" w:rsidP="006304E1">
      <w:pPr>
        <w:pStyle w:val="IEEEText"/>
      </w:pPr>
      <w:r>
        <w:t>The TinyALU transactions are similarly common to the SystemVerilog versions:</w:t>
      </w:r>
    </w:p>
    <w:p w:rsidR="00F26453" w:rsidRDefault="000D2F25" w:rsidP="006304E1">
      <w:pPr>
        <w:pStyle w:val="CodeBlock"/>
      </w:pPr>
      <w:r>
        <w:t>class command_transaction(uvm_sequence_item):</w:t>
      </w:r>
    </w:p>
    <w:p w:rsidR="00F26453" w:rsidRDefault="000D2F25" w:rsidP="006304E1">
      <w:pPr>
        <w:pStyle w:val="CodeBlock"/>
      </w:pPr>
      <w:r>
        <w:t xml:space="preserve">    def </w:t>
      </w:r>
      <w:r>
        <w:rPr>
          <w:color w:val="555555"/>
          <w:u w:val="single"/>
        </w:rPr>
        <w:t>__init__</w:t>
      </w:r>
      <w:r>
        <w:t>(</w:t>
      </w:r>
      <w:r>
        <w:rPr>
          <w:color w:val="777777"/>
        </w:rPr>
        <w:t>self</w:t>
      </w:r>
      <w:r>
        <w:t xml:space="preserve">, </w:t>
      </w:r>
      <w:r>
        <w:rPr>
          <w:color w:val="777777"/>
        </w:rPr>
        <w:t>name</w:t>
      </w:r>
      <w:r>
        <w:t xml:space="preserve">, </w:t>
      </w:r>
      <w:r>
        <w:rPr>
          <w:color w:val="777777"/>
        </w:rPr>
        <w:t>A</w:t>
      </w:r>
      <w:r>
        <w:t xml:space="preserve">, </w:t>
      </w:r>
      <w:r>
        <w:rPr>
          <w:color w:val="777777"/>
        </w:rPr>
        <w:t>B</w:t>
      </w:r>
      <w:r>
        <w:t xml:space="preserve">, </w:t>
      </w:r>
      <w:r>
        <w:rPr>
          <w:color w:val="777777"/>
        </w:rPr>
        <w:t>op</w:t>
      </w:r>
      <w:r>
        <w:t>):</w:t>
      </w:r>
    </w:p>
    <w:p w:rsidR="00F26453" w:rsidRDefault="000D2F25" w:rsidP="006304E1">
      <w:pPr>
        <w:pStyle w:val="CodeBlock"/>
      </w:pPr>
      <w:r>
        <w:t xml:space="preserve">        </w:t>
      </w:r>
      <w:r>
        <w:rPr>
          <w:b/>
          <w:color w:val="555555"/>
          <w:u w:val="single"/>
        </w:rPr>
        <w:t>super</w:t>
      </w:r>
      <w:r>
        <w:t>().</w:t>
      </w:r>
      <w:r>
        <w:rPr>
          <w:b/>
          <w:color w:val="555555"/>
          <w:u w:val="single"/>
        </w:rPr>
        <w:t>__init__</w:t>
      </w:r>
      <w:r>
        <w:t>(name)</w:t>
      </w:r>
    </w:p>
    <w:p w:rsidR="00F26453" w:rsidRDefault="000D2F25" w:rsidP="006304E1">
      <w:pPr>
        <w:pStyle w:val="CodeBlock"/>
      </w:pPr>
      <w:r>
        <w:t xml:space="preserve">        </w:t>
      </w:r>
      <w:r>
        <w:rPr>
          <w:b/>
          <w:color w:val="555555"/>
          <w:u w:val="single"/>
        </w:rPr>
        <w:t>self</w:t>
      </w:r>
      <w:r>
        <w:t>.</w:t>
      </w:r>
      <w:r>
        <w:rPr>
          <w:b/>
          <w:color w:val="555555"/>
          <w:u w:val="single"/>
        </w:rPr>
        <w:t>A</w:t>
      </w:r>
      <w:r>
        <w:t xml:space="preserve"> </w:t>
      </w:r>
      <w:r>
        <w:rPr>
          <w:b/>
        </w:rPr>
        <w:t>=</w:t>
      </w:r>
      <w:r>
        <w:t xml:space="preserve"> </w:t>
      </w:r>
      <w:r>
        <w:rPr>
          <w:b/>
          <w:color w:val="555555"/>
          <w:u w:val="single"/>
        </w:rPr>
        <w:t>A</w:t>
      </w:r>
    </w:p>
    <w:p w:rsidR="00F26453" w:rsidRDefault="000D2F25" w:rsidP="006304E1">
      <w:pPr>
        <w:pStyle w:val="CodeBlock"/>
      </w:pPr>
      <w:r>
        <w:t xml:space="preserve">        </w:t>
      </w:r>
      <w:r>
        <w:rPr>
          <w:b/>
          <w:color w:val="555555"/>
          <w:u w:val="single"/>
        </w:rPr>
        <w:t>self</w:t>
      </w:r>
      <w:r>
        <w:t>.</w:t>
      </w:r>
      <w:r>
        <w:rPr>
          <w:b/>
          <w:color w:val="555555"/>
          <w:u w:val="single"/>
        </w:rPr>
        <w:t>B</w:t>
      </w:r>
      <w:r>
        <w:t xml:space="preserve"> </w:t>
      </w:r>
      <w:r>
        <w:rPr>
          <w:b/>
        </w:rPr>
        <w:t>=</w:t>
      </w:r>
      <w:r>
        <w:t xml:space="preserve"> </w:t>
      </w:r>
      <w:r>
        <w:rPr>
          <w:b/>
          <w:color w:val="555555"/>
          <w:u w:val="single"/>
        </w:rPr>
        <w:t>B</w:t>
      </w:r>
    </w:p>
    <w:p w:rsidR="00F26453" w:rsidRDefault="000D2F25" w:rsidP="006304E1">
      <w:pPr>
        <w:pStyle w:val="CodeBlock"/>
      </w:pPr>
      <w:r>
        <w:t xml:space="preserve">        </w:t>
      </w:r>
      <w:r>
        <w:rPr>
          <w:b/>
          <w:color w:val="555555"/>
          <w:u w:val="single"/>
        </w:rPr>
        <w:t>self</w:t>
      </w:r>
      <w:r>
        <w:t xml:space="preserve">.op </w:t>
      </w:r>
      <w:r>
        <w:rPr>
          <w:b/>
        </w:rPr>
        <w:t>=</w:t>
      </w:r>
      <w:r>
        <w:t xml:space="preserve"> op</w:t>
      </w:r>
    </w:p>
    <w:p w:rsidR="00F26453" w:rsidRDefault="00F26453" w:rsidP="006304E1">
      <w:pPr>
        <w:pStyle w:val="CodeBlock"/>
      </w:pPr>
    </w:p>
    <w:p w:rsidR="00F26453" w:rsidRDefault="000D2F25" w:rsidP="006304E1">
      <w:pPr>
        <w:pStyle w:val="CodeBlock"/>
      </w:pPr>
      <w:r>
        <w:t>class result_transaction(uvm_transaction):</w:t>
      </w:r>
    </w:p>
    <w:p w:rsidR="00F26453" w:rsidRDefault="000D2F25" w:rsidP="006304E1">
      <w:pPr>
        <w:pStyle w:val="CodeBlock"/>
      </w:pPr>
      <w:r>
        <w:t xml:space="preserve">    def </w:t>
      </w:r>
      <w:r>
        <w:rPr>
          <w:color w:val="555555"/>
          <w:u w:val="single"/>
        </w:rPr>
        <w:t>__init__</w:t>
      </w:r>
      <w:r>
        <w:t>(</w:t>
      </w:r>
      <w:r>
        <w:rPr>
          <w:color w:val="777777"/>
        </w:rPr>
        <w:t>self</w:t>
      </w:r>
      <w:r>
        <w:t xml:space="preserve">, </w:t>
      </w:r>
      <w:r>
        <w:rPr>
          <w:color w:val="777777"/>
        </w:rPr>
        <w:t>name</w:t>
      </w:r>
      <w:r>
        <w:t xml:space="preserve">, </w:t>
      </w:r>
      <w:r>
        <w:rPr>
          <w:color w:val="777777"/>
        </w:rPr>
        <w:t>r</w:t>
      </w:r>
      <w:r>
        <w:t>):</w:t>
      </w:r>
    </w:p>
    <w:p w:rsidR="00F26453" w:rsidRDefault="000D2F25" w:rsidP="006304E1">
      <w:pPr>
        <w:pStyle w:val="CodeBlock"/>
      </w:pPr>
      <w:r>
        <w:t xml:space="preserve">        </w:t>
      </w:r>
      <w:r>
        <w:rPr>
          <w:b/>
          <w:color w:val="555555"/>
          <w:u w:val="single"/>
        </w:rPr>
        <w:t>super</w:t>
      </w:r>
      <w:r>
        <w:t>().</w:t>
      </w:r>
      <w:r>
        <w:rPr>
          <w:b/>
          <w:color w:val="555555"/>
          <w:u w:val="single"/>
        </w:rPr>
        <w:t>__init__</w:t>
      </w:r>
      <w:r>
        <w:t>()</w:t>
      </w:r>
    </w:p>
    <w:p w:rsidR="00F26453" w:rsidRDefault="000D2F25" w:rsidP="006304E1">
      <w:pPr>
        <w:pStyle w:val="CodeBlock"/>
      </w:pPr>
      <w:r>
        <w:t xml:space="preserve">        </w:t>
      </w:r>
      <w:r>
        <w:rPr>
          <w:b/>
          <w:color w:val="555555"/>
          <w:u w:val="single"/>
        </w:rPr>
        <w:t>self</w:t>
      </w:r>
      <w:r>
        <w:t xml:space="preserve">.result </w:t>
      </w:r>
      <w:r>
        <w:rPr>
          <w:b/>
        </w:rPr>
        <w:t>=</w:t>
      </w:r>
      <w:r>
        <w:t xml:space="preserve"> r</w:t>
      </w:r>
    </w:p>
    <w:p w:rsidR="00F26453" w:rsidRDefault="000D2F25" w:rsidP="006304E1">
      <w:pPr>
        <w:pStyle w:val="IEEEHeading2"/>
      </w:pPr>
      <w:r>
        <w:t>The Dual-Top Testbench: The Proxy Approach</w:t>
      </w:r>
    </w:p>
    <w:p w:rsidR="00F26453" w:rsidRDefault="000D2F25" w:rsidP="006304E1">
      <w:pPr>
        <w:pStyle w:val="IEEEText"/>
      </w:pPr>
      <w:r>
        <w:t xml:space="preserve">Accelerating a testbench on an emulator requires that we create a testbench with two parts. The HVL part (or Python part in this example) creates the stimulus, checks the results, and stores functional coverage. The HDL part contains the DUT and the synthesizable part of emulation-compatible VIP. (Cite </w:t>
      </w:r>
      <w:hyperlink r:id="rId19">
        <w:r>
          <w:rPr>
            <w:rStyle w:val="Link"/>
          </w:rPr>
          <w:t>DVCon Europe 2015 Paper</w:t>
        </w:r>
      </w:hyperlink>
      <w:r>
        <w:t>)</w:t>
      </w:r>
    </w:p>
    <w:p w:rsidR="00F26453" w:rsidRDefault="000D2F25" w:rsidP="006304E1">
      <w:pPr>
        <w:pStyle w:val="IEEEText"/>
      </w:pPr>
      <w:r>
        <w:t xml:space="preserve">Here we will see one mechanism for connecting a Python testbench to an HDL simulation using a suggested </w:t>
      </w:r>
      <w:r>
        <w:rPr>
          <w:rStyle w:val="Code"/>
        </w:rPr>
        <w:t>pytlm</w:t>
      </w:r>
      <w:r>
        <w:t xml:space="preserve"> interface. The interface hides the ultimate connections to </w:t>
      </w:r>
      <w:r>
        <w:rPr>
          <w:rStyle w:val="Code"/>
        </w:rPr>
        <w:t>uvm_connect</w:t>
      </w:r>
      <w:r>
        <w:t xml:space="preserve"> that connect this testbench to a simulation or emulation of the HDL. </w:t>
      </w:r>
    </w:p>
    <w:p w:rsidR="00F26453" w:rsidRDefault="000D2F25" w:rsidP="006304E1">
      <w:pPr>
        <w:pStyle w:val="IEEEHeading2"/>
      </w:pPr>
      <w:r>
        <w:t>The TinyALU Driver</w:t>
      </w:r>
    </w:p>
    <w:p w:rsidR="00F26453" w:rsidRDefault="000D2F25" w:rsidP="006304E1">
      <w:pPr>
        <w:pStyle w:val="IEEEText"/>
      </w:pPr>
      <w:r>
        <w:t xml:space="preserve">The </w:t>
      </w:r>
      <w:r>
        <w:rPr>
          <w:rStyle w:val="Code"/>
        </w:rPr>
        <w:t>pytlm</w:t>
      </w:r>
      <w:r>
        <w:t xml:space="preserve"> uses a proxy object to connect the Python to a given BFM in the HDL side of the testbench. The proxy sends data to the HDL and blocks until the operation has finished. We use the in the </w:t>
      </w:r>
      <w:r>
        <w:rPr>
          <w:rStyle w:val="Code"/>
        </w:rPr>
        <w:t>tinyalu_driver</w:t>
      </w:r>
      <w:r>
        <w:t>:</w:t>
      </w:r>
    </w:p>
    <w:p w:rsidR="00F26453" w:rsidRDefault="000D2F25" w:rsidP="006304E1">
      <w:pPr>
        <w:pStyle w:val="CodeBlock"/>
      </w:pPr>
      <w:r>
        <w:t>class tinyalu_driver(uvm_driver):</w:t>
      </w:r>
    </w:p>
    <w:p w:rsidR="00F26453" w:rsidRDefault="00F26453" w:rsidP="006304E1">
      <w:pPr>
        <w:pStyle w:val="CodeBlock"/>
      </w:pPr>
    </w:p>
    <w:p w:rsidR="00F26453" w:rsidRDefault="000D2F25" w:rsidP="006304E1">
      <w:pPr>
        <w:pStyle w:val="CodeBlock"/>
      </w:pPr>
      <w:r>
        <w:t xml:space="preserve">    def </w:t>
      </w:r>
      <w:r>
        <w:rPr>
          <w:color w:val="7A7A7A"/>
        </w:rPr>
        <w:t>build_phase</w:t>
      </w:r>
      <w:r>
        <w:t>(</w:t>
      </w:r>
      <w:r>
        <w:rPr>
          <w:color w:val="777777"/>
        </w:rPr>
        <w:t>self</w:t>
      </w:r>
      <w:r>
        <w:t xml:space="preserve">, </w:t>
      </w:r>
      <w:r>
        <w:rPr>
          <w:color w:val="777777"/>
        </w:rPr>
        <w:t>phase</w:t>
      </w:r>
      <w:r>
        <w:t xml:space="preserve"> = </w:t>
      </w:r>
      <w:r>
        <w:rPr>
          <w:color w:val="555555"/>
          <w:u w:val="single"/>
        </w:rPr>
        <w:t>None</w:t>
      </w:r>
      <w:r>
        <w:t>):</w:t>
      </w:r>
    </w:p>
    <w:p w:rsidR="00F26453" w:rsidRDefault="000D2F25" w:rsidP="006304E1">
      <w:pPr>
        <w:pStyle w:val="CodeBlock"/>
      </w:pPr>
      <w:r>
        <w:t xml:space="preserve">        </w:t>
      </w:r>
      <w:r>
        <w:rPr>
          <w:b/>
          <w:color w:val="555555"/>
          <w:u w:val="single"/>
        </w:rPr>
        <w:t>self</w:t>
      </w:r>
      <w:r>
        <w:t xml:space="preserve">.bfm </w:t>
      </w:r>
      <w:r>
        <w:rPr>
          <w:b/>
        </w:rPr>
        <w:t>=</w:t>
      </w:r>
      <w:r>
        <w:t xml:space="preserve"> pytlm.Proxy(</w:t>
      </w:r>
      <w:r>
        <w:rPr>
          <w:color w:val="555555"/>
        </w:rPr>
        <w:t>"xrtl_top.tinyalu_bfm"</w:t>
      </w:r>
      <w:r>
        <w:t>)</w:t>
      </w:r>
    </w:p>
    <w:p w:rsidR="00F26453" w:rsidRDefault="000D2F25" w:rsidP="006304E1">
      <w:pPr>
        <w:pStyle w:val="CodeBlock"/>
      </w:pPr>
      <w:r>
        <w:t xml:space="preserve">        </w:t>
      </w:r>
      <w:r>
        <w:rPr>
          <w:b/>
          <w:color w:val="555555"/>
          <w:u w:val="single"/>
        </w:rPr>
        <w:t>self</w:t>
      </w:r>
      <w:r>
        <w:t xml:space="preserve">.command_port </w:t>
      </w:r>
      <w:r>
        <w:rPr>
          <w:b/>
        </w:rPr>
        <w:t>=</w:t>
      </w:r>
      <w:r>
        <w:t xml:space="preserve"> uvm_get_port(</w:t>
      </w:r>
      <w:r>
        <w:rPr>
          <w:color w:val="555555"/>
        </w:rPr>
        <w:t>"command_port"</w:t>
      </w:r>
      <w:r>
        <w:t xml:space="preserve">, </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def </w:t>
      </w:r>
      <w:r>
        <w:rPr>
          <w:color w:val="7A7A7A"/>
        </w:rPr>
        <w:t>run_phase</w:t>
      </w:r>
      <w:r>
        <w:t>(</w:t>
      </w:r>
      <w:r>
        <w:rPr>
          <w:color w:val="777777"/>
        </w:rPr>
        <w:t>self</w:t>
      </w:r>
      <w:r>
        <w:t xml:space="preserve">, </w:t>
      </w:r>
      <w:r>
        <w:rPr>
          <w:color w:val="777777"/>
        </w:rPr>
        <w:t>phase</w:t>
      </w:r>
      <w:r>
        <w:t xml:space="preserve"> = </w:t>
      </w:r>
      <w:r>
        <w:rPr>
          <w:color w:val="555555"/>
          <w:u w:val="single"/>
        </w:rPr>
        <w:t>None</w:t>
      </w:r>
      <w:r>
        <w:t>):</w:t>
      </w:r>
    </w:p>
    <w:p w:rsidR="00F26453" w:rsidRDefault="000D2F25" w:rsidP="006304E1">
      <w:pPr>
        <w:pStyle w:val="CodeBlock"/>
      </w:pPr>
      <w:r>
        <w:t xml:space="preserve">        </w:t>
      </w:r>
      <w:r>
        <w:rPr>
          <w:b/>
        </w:rPr>
        <w:t>while</w:t>
      </w:r>
      <w:r>
        <w:t xml:space="preserve"> </w:t>
      </w:r>
      <w:r>
        <w:rPr>
          <w:b/>
          <w:color w:val="555555"/>
          <w:u w:val="single"/>
        </w:rPr>
        <w:t>True</w:t>
      </w:r>
      <w:r>
        <w:t>:</w:t>
      </w:r>
    </w:p>
    <w:p w:rsidR="00F26453" w:rsidRDefault="000D2F25" w:rsidP="006304E1">
      <w:pPr>
        <w:pStyle w:val="CodeBlock"/>
      </w:pPr>
      <w:r>
        <w:t xml:space="preserve">            command </w:t>
      </w:r>
      <w:r>
        <w:rPr>
          <w:b/>
        </w:rPr>
        <w:t>=</w:t>
      </w:r>
      <w:r>
        <w:t xml:space="preserve"> </w:t>
      </w:r>
      <w:r>
        <w:rPr>
          <w:b/>
          <w:color w:val="555555"/>
          <w:u w:val="single"/>
        </w:rPr>
        <w:t>self</w:t>
      </w:r>
      <w:r>
        <w:t>.command_port.get()</w:t>
      </w:r>
    </w:p>
    <w:p w:rsidR="00F26453" w:rsidRDefault="000D2F25" w:rsidP="006304E1">
      <w:pPr>
        <w:pStyle w:val="CodeBlock"/>
      </w:pPr>
      <w:r>
        <w:t xml:space="preserve">            </w:t>
      </w:r>
      <w:r>
        <w:rPr>
          <w:b/>
          <w:color w:val="555555"/>
          <w:u w:val="single"/>
        </w:rPr>
        <w:t>self</w:t>
      </w:r>
      <w:r>
        <w:t>.bfm.send_op(command.</w:t>
      </w:r>
      <w:r>
        <w:rPr>
          <w:b/>
          <w:color w:val="555555"/>
          <w:u w:val="single"/>
        </w:rPr>
        <w:t>A</w:t>
      </w:r>
      <w:r>
        <w:t>, command.</w:t>
      </w:r>
      <w:r>
        <w:rPr>
          <w:b/>
          <w:color w:val="555555"/>
          <w:u w:val="single"/>
        </w:rPr>
        <w:t>B</w:t>
      </w:r>
      <w:r>
        <w:t>, command.op)</w:t>
      </w:r>
    </w:p>
    <w:p w:rsidR="00F26453" w:rsidRDefault="000D2F25" w:rsidP="006304E1">
      <w:pPr>
        <w:pStyle w:val="CodeBlock"/>
      </w:pPr>
      <w:r>
        <w:t xml:space="preserve">            </w:t>
      </w:r>
      <w:r>
        <w:rPr>
          <w:b/>
          <w:color w:val="555555"/>
          <w:u w:val="single"/>
        </w:rPr>
        <w:t>self</w:t>
      </w:r>
      <w:r>
        <w:t>.bfm.wait_for()</w:t>
      </w:r>
    </w:p>
    <w:p w:rsidR="00F26453" w:rsidRDefault="000D2F25" w:rsidP="006304E1">
      <w:pPr>
        <w:pStyle w:val="IEEEHeading2"/>
      </w:pPr>
      <w:r>
        <w:t>The TinyALU Monitors</w:t>
      </w:r>
    </w:p>
    <w:p w:rsidR="00F26453" w:rsidRDefault="000D2F25" w:rsidP="006304E1">
      <w:pPr>
        <w:pStyle w:val="IEEEText"/>
      </w:pPr>
      <w:r>
        <w:t>Similarly the monitors use proxies to wait for their data. We have a command monitor and a result monitor. The agent uses the command monitor to write the command to an analysis port (for the scoreboard predictor to use) and the result monitor writes the result to an analysis port for the scoreboard to use for comparison:</w:t>
      </w:r>
    </w:p>
    <w:p w:rsidR="00F26453" w:rsidRDefault="000D2F25" w:rsidP="006304E1">
      <w:pPr>
        <w:pStyle w:val="CodeBlock"/>
      </w:pPr>
      <w:r>
        <w:t>class command_monitor(uvm_component):</w:t>
      </w:r>
    </w:p>
    <w:p w:rsidR="00F26453" w:rsidRDefault="006304E1" w:rsidP="006304E1">
      <w:pPr>
        <w:pStyle w:val="CodeBlock"/>
      </w:pPr>
      <w:r>
        <w:tab/>
      </w:r>
    </w:p>
    <w:p w:rsidR="00F26453" w:rsidRDefault="000D2F25" w:rsidP="006304E1">
      <w:pPr>
        <w:pStyle w:val="CodeBlock"/>
      </w:pPr>
      <w:r>
        <w:t xml:space="preserve">        def </w:t>
      </w:r>
      <w:r>
        <w:rPr>
          <w:color w:val="7A7A7A"/>
        </w:rPr>
        <w:t>build_phase</w:t>
      </w:r>
      <w:r>
        <w:t>(</w:t>
      </w:r>
      <w:r>
        <w:rPr>
          <w:color w:val="777777"/>
        </w:rPr>
        <w:t>self</w:t>
      </w:r>
      <w:r>
        <w:t xml:space="preserve">, </w:t>
      </w:r>
      <w:r>
        <w:rPr>
          <w:color w:val="777777"/>
        </w:rPr>
        <w:t>phase</w:t>
      </w:r>
      <w:r>
        <w:t xml:space="preserve"> = </w:t>
      </w:r>
      <w:r>
        <w:rPr>
          <w:color w:val="555555"/>
          <w:u w:val="single"/>
        </w:rPr>
        <w:t>None</w:t>
      </w:r>
      <w:r>
        <w:t>):</w:t>
      </w:r>
    </w:p>
    <w:p w:rsidR="00F26453" w:rsidRDefault="000D2F25" w:rsidP="006304E1">
      <w:pPr>
        <w:pStyle w:val="CodeBlock"/>
      </w:pPr>
      <w:r>
        <w:t xml:space="preserve">            </w:t>
      </w:r>
      <w:r>
        <w:rPr>
          <w:b/>
          <w:color w:val="555555"/>
          <w:u w:val="single"/>
        </w:rPr>
        <w:t>self</w:t>
      </w:r>
      <w:r>
        <w:t xml:space="preserve">.ap </w:t>
      </w:r>
      <w:r>
        <w:rPr>
          <w:b/>
        </w:rPr>
        <w:t>=</w:t>
      </w:r>
      <w:r>
        <w:t xml:space="preserve"> uvm_analyis_port(</w:t>
      </w:r>
      <w:r>
        <w:rPr>
          <w:color w:val="555555"/>
        </w:rPr>
        <w:t>"ap"</w:t>
      </w:r>
      <w:r>
        <w:t>)</w:t>
      </w:r>
    </w:p>
    <w:p w:rsidR="00F26453" w:rsidRDefault="000D2F25" w:rsidP="006304E1">
      <w:pPr>
        <w:pStyle w:val="CodeBlock"/>
      </w:pPr>
      <w:r>
        <w:t xml:space="preserve">            </w:t>
      </w:r>
      <w:r>
        <w:rPr>
          <w:b/>
          <w:color w:val="555555"/>
          <w:u w:val="single"/>
        </w:rPr>
        <w:t>self</w:t>
      </w:r>
      <w:r>
        <w:t xml:space="preserve">.monitor_bfm </w:t>
      </w:r>
      <w:r>
        <w:rPr>
          <w:b/>
        </w:rPr>
        <w:t>=</w:t>
      </w:r>
      <w:r>
        <w:t xml:space="preserve"> pytlm.MonitorProxy(</w:t>
      </w:r>
      <w:r>
        <w:rPr>
          <w:color w:val="555555"/>
        </w:rPr>
        <w:t>"xrtl_top.tinyalu_monitor"</w:t>
      </w:r>
      <w:r>
        <w:t xml:space="preserve">, </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def </w:t>
      </w:r>
      <w:r>
        <w:rPr>
          <w:color w:val="7A7A7A"/>
        </w:rPr>
        <w:t>run_phase</w:t>
      </w:r>
      <w:r>
        <w:t>(</w:t>
      </w:r>
      <w:r>
        <w:rPr>
          <w:color w:val="777777"/>
        </w:rPr>
        <w:t>self</w:t>
      </w:r>
      <w:r>
        <w:t xml:space="preserve">, </w:t>
      </w:r>
      <w:r>
        <w:rPr>
          <w:color w:val="777777"/>
        </w:rPr>
        <w:t>phase</w:t>
      </w:r>
      <w:r>
        <w:t xml:space="preserve"> = </w:t>
      </w:r>
      <w:r>
        <w:rPr>
          <w:color w:val="555555"/>
          <w:u w:val="single"/>
        </w:rPr>
        <w:t>None</w:t>
      </w:r>
      <w:r>
        <w:t>):</w:t>
      </w:r>
    </w:p>
    <w:p w:rsidR="00F26453" w:rsidRDefault="000D2F25" w:rsidP="006304E1">
      <w:pPr>
        <w:pStyle w:val="CodeBlock"/>
      </w:pPr>
      <w:r>
        <w:t xml:space="preserve">            </w:t>
      </w:r>
      <w:r>
        <w:rPr>
          <w:b/>
        </w:rPr>
        <w:t>while</w:t>
      </w:r>
      <w:r>
        <w:t xml:space="preserve"> </w:t>
      </w:r>
      <w:r>
        <w:rPr>
          <w:b/>
          <w:color w:val="555555"/>
          <w:u w:val="single"/>
        </w:rPr>
        <w:t>True</w:t>
      </w:r>
      <w:r>
        <w:t>:</w:t>
      </w:r>
    </w:p>
    <w:p w:rsidR="00F26453" w:rsidRDefault="000D2F25" w:rsidP="006304E1">
      <w:pPr>
        <w:pStyle w:val="CodeBlock"/>
      </w:pPr>
      <w:r>
        <w:t xml:space="preserve">                (</w:t>
      </w:r>
      <w:r>
        <w:rPr>
          <w:b/>
          <w:color w:val="555555"/>
          <w:u w:val="single"/>
        </w:rPr>
        <w:t>A</w:t>
      </w:r>
      <w:r>
        <w:t xml:space="preserve">, </w:t>
      </w:r>
      <w:r>
        <w:rPr>
          <w:b/>
          <w:color w:val="555555"/>
          <w:u w:val="single"/>
        </w:rPr>
        <w:t>B</w:t>
      </w:r>
      <w:r>
        <w:t xml:space="preserve">, op) </w:t>
      </w:r>
      <w:r>
        <w:rPr>
          <w:b/>
        </w:rPr>
        <w:t>=</w:t>
      </w:r>
      <w:r>
        <w:t xml:space="preserve"> </w:t>
      </w:r>
      <w:r>
        <w:rPr>
          <w:b/>
          <w:color w:val="555555"/>
          <w:u w:val="single"/>
        </w:rPr>
        <w:t>self</w:t>
      </w:r>
      <w:r>
        <w:t>.monitor_bfm.wait_for()</w:t>
      </w:r>
    </w:p>
    <w:p w:rsidR="00F26453" w:rsidRDefault="000D2F25" w:rsidP="006304E1">
      <w:pPr>
        <w:pStyle w:val="CodeBlock"/>
      </w:pPr>
      <w:r>
        <w:t xml:space="preserve">                mon_tr </w:t>
      </w:r>
      <w:r>
        <w:rPr>
          <w:b/>
        </w:rPr>
        <w:t>=</w:t>
      </w:r>
      <w:r>
        <w:t xml:space="preserve"> command_transaction(</w:t>
      </w:r>
      <w:r>
        <w:rPr>
          <w:b/>
          <w:color w:val="555555"/>
          <w:u w:val="single"/>
        </w:rPr>
        <w:t>A</w:t>
      </w:r>
      <w:r>
        <w:t xml:space="preserve">, </w:t>
      </w:r>
      <w:r>
        <w:rPr>
          <w:b/>
          <w:color w:val="555555"/>
          <w:u w:val="single"/>
        </w:rPr>
        <w:t>B</w:t>
      </w:r>
      <w:r>
        <w:t>, op)</w:t>
      </w:r>
    </w:p>
    <w:p w:rsidR="00F26453" w:rsidRDefault="000D2F25" w:rsidP="006304E1">
      <w:pPr>
        <w:pStyle w:val="CodeBlock"/>
      </w:pPr>
      <w:r>
        <w:t xml:space="preserve">                </w:t>
      </w:r>
      <w:r>
        <w:rPr>
          <w:b/>
          <w:color w:val="555555"/>
          <w:u w:val="single"/>
        </w:rPr>
        <w:t>self</w:t>
      </w:r>
      <w:r>
        <w:t>.ap.write(mon_tr)</w:t>
      </w:r>
    </w:p>
    <w:p w:rsidR="00F26453" w:rsidRDefault="000D2F25" w:rsidP="006304E1">
      <w:pPr>
        <w:pStyle w:val="IEEEText"/>
      </w:pPr>
      <w:r>
        <w:t xml:space="preserve">We can see above that the monitor uses Python’s ability to return arbitrary tuples from a function call. Rather than having to define a struct to return multiple values we can simply return them directly, in this case with </w:t>
      </w:r>
      <w:r>
        <w:rPr>
          <w:rStyle w:val="Code"/>
        </w:rPr>
        <w:t>(A, B, op)</w:t>
      </w:r>
      <w:r>
        <w:t xml:space="preserve"> getting returned.</w:t>
      </w:r>
    </w:p>
    <w:p w:rsidR="00F26453" w:rsidRDefault="000D2F25" w:rsidP="006304E1">
      <w:pPr>
        <w:pStyle w:val="IEEEText"/>
      </w:pPr>
      <w:r>
        <w:t>The result monitor similarly waits for its proxy to send it data:</w:t>
      </w:r>
    </w:p>
    <w:p w:rsidR="00F26453" w:rsidRDefault="000D2F25" w:rsidP="006304E1">
      <w:pPr>
        <w:pStyle w:val="CodeBlock"/>
      </w:pPr>
      <w:r>
        <w:t>class result_monitor(uvm_component):</w:t>
      </w:r>
    </w:p>
    <w:p w:rsidR="00F26453" w:rsidRDefault="00F26453" w:rsidP="006304E1">
      <w:pPr>
        <w:pStyle w:val="CodeBlock"/>
      </w:pPr>
    </w:p>
    <w:p w:rsidR="00F26453" w:rsidRDefault="000D2F25" w:rsidP="006304E1">
      <w:pPr>
        <w:pStyle w:val="CodeBlock"/>
      </w:pPr>
      <w:r>
        <w:t xml:space="preserve">    def </w:t>
      </w:r>
      <w:r>
        <w:rPr>
          <w:color w:val="7A7A7A"/>
        </w:rPr>
        <w:t>build_phase</w:t>
      </w:r>
      <w:r>
        <w:t>(</w:t>
      </w:r>
      <w:r>
        <w:rPr>
          <w:color w:val="777777"/>
        </w:rPr>
        <w:t>self</w:t>
      </w:r>
      <w:r>
        <w:t>,</w:t>
      </w:r>
      <w:r>
        <w:rPr>
          <w:color w:val="777777"/>
        </w:rPr>
        <w:t>phase</w:t>
      </w:r>
      <w:r>
        <w:t>=</w:t>
      </w:r>
      <w:r>
        <w:rPr>
          <w:color w:val="555555"/>
          <w:u w:val="single"/>
        </w:rPr>
        <w:t>None</w:t>
      </w:r>
      <w:r>
        <w:t>):</w:t>
      </w:r>
    </w:p>
    <w:p w:rsidR="00F26453" w:rsidRDefault="000D2F25" w:rsidP="006304E1">
      <w:pPr>
        <w:pStyle w:val="CodeBlock"/>
      </w:pPr>
      <w:r>
        <w:t xml:space="preserve">        </w:t>
      </w:r>
      <w:r>
        <w:rPr>
          <w:b/>
          <w:color w:val="555555"/>
          <w:u w:val="single"/>
        </w:rPr>
        <w:t>self</w:t>
      </w:r>
      <w:r>
        <w:t xml:space="preserve">.ap </w:t>
      </w:r>
      <w:r>
        <w:rPr>
          <w:b/>
        </w:rPr>
        <w:t>=</w:t>
      </w:r>
      <w:r>
        <w:t xml:space="preserve"> uvm_analyis_port(</w:t>
      </w:r>
      <w:r>
        <w:rPr>
          <w:color w:val="555555"/>
        </w:rPr>
        <w:t>"ap"</w:t>
      </w:r>
      <w:r>
        <w:t>)</w:t>
      </w:r>
    </w:p>
    <w:p w:rsidR="00F26453" w:rsidRDefault="000D2F25" w:rsidP="006304E1">
      <w:pPr>
        <w:pStyle w:val="CodeBlock"/>
      </w:pPr>
      <w:r>
        <w:t xml:space="preserve">        </w:t>
      </w:r>
      <w:r>
        <w:rPr>
          <w:b/>
          <w:color w:val="555555"/>
          <w:u w:val="single"/>
        </w:rPr>
        <w:t>self</w:t>
      </w:r>
      <w:r>
        <w:t xml:space="preserve">.bfm </w:t>
      </w:r>
      <w:r>
        <w:rPr>
          <w:b/>
        </w:rPr>
        <w:t>=</w:t>
      </w:r>
      <w:r>
        <w:t xml:space="preserve"> pytlm.MonitorProxy(</w:t>
      </w:r>
      <w:r>
        <w:rPr>
          <w:color w:val="555555"/>
        </w:rPr>
        <w:t>"xrtl_top.result_monitor"</w:t>
      </w:r>
      <w:r>
        <w:t xml:space="preserve">, </w:t>
      </w:r>
      <w:r>
        <w:rPr>
          <w:b/>
          <w:color w:val="555555"/>
          <w:u w:val="single"/>
        </w:rPr>
        <w:t>self</w:t>
      </w:r>
      <w:r>
        <w:t>)</w:t>
      </w:r>
    </w:p>
    <w:p w:rsidR="00F26453" w:rsidRDefault="00F26453" w:rsidP="006304E1">
      <w:pPr>
        <w:pStyle w:val="CodeBlock"/>
      </w:pPr>
    </w:p>
    <w:p w:rsidR="00F26453" w:rsidRDefault="000D2F25" w:rsidP="006304E1">
      <w:pPr>
        <w:pStyle w:val="CodeBlock"/>
      </w:pPr>
      <w:r>
        <w:t xml:space="preserve">    def </w:t>
      </w:r>
      <w:r>
        <w:rPr>
          <w:color w:val="7A7A7A"/>
        </w:rPr>
        <w:t>run_phase</w:t>
      </w:r>
      <w:r>
        <w:t>(</w:t>
      </w:r>
      <w:r>
        <w:rPr>
          <w:color w:val="777777"/>
        </w:rPr>
        <w:t>self</w:t>
      </w:r>
      <w:r>
        <w:t xml:space="preserve">, </w:t>
      </w:r>
      <w:r>
        <w:rPr>
          <w:color w:val="777777"/>
        </w:rPr>
        <w:t>phase</w:t>
      </w:r>
      <w:r>
        <w:t>):</w:t>
      </w:r>
    </w:p>
    <w:p w:rsidR="00F26453" w:rsidRDefault="000D2F25" w:rsidP="006304E1">
      <w:pPr>
        <w:pStyle w:val="CodeBlock"/>
      </w:pPr>
      <w:r>
        <w:t xml:space="preserve">        </w:t>
      </w:r>
      <w:r>
        <w:rPr>
          <w:b/>
        </w:rPr>
        <w:t>while</w:t>
      </w:r>
      <w:r>
        <w:t xml:space="preserve"> </w:t>
      </w:r>
      <w:r>
        <w:rPr>
          <w:b/>
          <w:color w:val="555555"/>
          <w:u w:val="single"/>
        </w:rPr>
        <w:t>True</w:t>
      </w:r>
      <w:r>
        <w:t>:</w:t>
      </w:r>
    </w:p>
    <w:p w:rsidR="00F26453" w:rsidRDefault="000D2F25" w:rsidP="006304E1">
      <w:pPr>
        <w:pStyle w:val="CodeBlock"/>
      </w:pPr>
      <w:r>
        <w:t xml:space="preserve">            result </w:t>
      </w:r>
      <w:r>
        <w:rPr>
          <w:b/>
        </w:rPr>
        <w:t>=</w:t>
      </w:r>
      <w:r>
        <w:t xml:space="preserve"> </w:t>
      </w:r>
      <w:r>
        <w:rPr>
          <w:b/>
          <w:color w:val="555555"/>
          <w:u w:val="single"/>
        </w:rPr>
        <w:t>self</w:t>
      </w:r>
      <w:r>
        <w:t>.bfm.wait_for()</w:t>
      </w:r>
    </w:p>
    <w:p w:rsidR="00F26453" w:rsidRDefault="000D2F25" w:rsidP="006304E1">
      <w:pPr>
        <w:pStyle w:val="CodeBlock"/>
      </w:pPr>
      <w:r>
        <w:t xml:space="preserve">            result_t </w:t>
      </w:r>
      <w:r>
        <w:rPr>
          <w:b/>
        </w:rPr>
        <w:t>=</w:t>
      </w:r>
      <w:r>
        <w:t xml:space="preserve"> result_transaction(result)</w:t>
      </w:r>
    </w:p>
    <w:p w:rsidR="00F26453" w:rsidRDefault="000D2F25" w:rsidP="006304E1">
      <w:pPr>
        <w:pStyle w:val="CodeBlock"/>
      </w:pPr>
      <w:r>
        <w:t xml:space="preserve">            </w:t>
      </w:r>
      <w:r>
        <w:rPr>
          <w:b/>
          <w:color w:val="555555"/>
          <w:u w:val="single"/>
        </w:rPr>
        <w:t>self</w:t>
      </w:r>
      <w:r>
        <w:t>.ap.write(result_t)</w:t>
      </w:r>
    </w:p>
    <w:p w:rsidR="00F26453" w:rsidRDefault="00F26453"/>
    <w:p w:rsidR="00F26453" w:rsidRDefault="000D2F25" w:rsidP="006304E1">
      <w:pPr>
        <w:pStyle w:val="IEEEHeading2"/>
      </w:pPr>
      <w:r>
        <w:t>A TinyAlu Sequence</w:t>
      </w:r>
    </w:p>
    <w:p w:rsidR="00F26453" w:rsidRDefault="000D2F25" w:rsidP="006304E1">
      <w:pPr>
        <w:pStyle w:val="IEEEText"/>
      </w:pPr>
      <w:r>
        <w:t xml:space="preserve">Having all the above in place allows us to create a </w:t>
      </w:r>
      <w:r>
        <w:rPr>
          <w:rStyle w:val="Code"/>
        </w:rPr>
        <w:t>uvm_sequence</w:t>
      </w:r>
      <w:r>
        <w:t>:</w:t>
      </w:r>
    </w:p>
    <w:p w:rsidR="00F26453" w:rsidRDefault="000D2F25" w:rsidP="007A1E11">
      <w:pPr>
        <w:pStyle w:val="CodeBlock"/>
      </w:pPr>
      <w:r>
        <w:rPr>
          <w:i w:val="0"/>
        </w:rPr>
        <w:t>class</w:t>
      </w:r>
      <w:r>
        <w:t xml:space="preserve"> alu_sequence(uvm_sequence):</w:t>
      </w:r>
    </w:p>
    <w:p w:rsidR="00F26453" w:rsidRDefault="000D2F25" w:rsidP="007A1E11">
      <w:pPr>
        <w:pStyle w:val="CodeBlock"/>
      </w:pPr>
      <w:r>
        <w:t xml:space="preserve">    </w:t>
      </w:r>
      <w:r>
        <w:rPr>
          <w:i w:val="0"/>
        </w:rPr>
        <w:t>def</w:t>
      </w:r>
      <w:r>
        <w:t xml:space="preserve"> </w:t>
      </w:r>
      <w:r>
        <w:rPr>
          <w:color w:val="7A7A7A"/>
        </w:rPr>
        <w:t>body</w:t>
      </w:r>
      <w:r>
        <w:t>(</w:t>
      </w:r>
      <w:r>
        <w:rPr>
          <w:i w:val="0"/>
          <w:color w:val="777777"/>
        </w:rPr>
        <w:t>self</w:t>
      </w:r>
      <w:r>
        <w:t>):</w:t>
      </w:r>
    </w:p>
    <w:p w:rsidR="00F26453" w:rsidRDefault="000D2F25" w:rsidP="007A1E11">
      <w:pPr>
        <w:pStyle w:val="CodeBlock"/>
      </w:pPr>
      <w:r>
        <w:t xml:space="preserve">        </w:t>
      </w:r>
      <w:r>
        <w:rPr>
          <w:b/>
          <w:color w:val="555555"/>
          <w:u w:val="single"/>
        </w:rPr>
        <w:t>A</w:t>
      </w:r>
      <w:r>
        <w:t xml:space="preserve"> </w:t>
      </w:r>
      <w:r>
        <w:rPr>
          <w:b/>
          <w:i w:val="0"/>
        </w:rPr>
        <w:t>=</w:t>
      </w:r>
      <w:r>
        <w:t xml:space="preserve"> random.randint(</w:t>
      </w:r>
      <w:r>
        <w:rPr>
          <w:b/>
          <w:color w:val="555555"/>
          <w:u w:val="single"/>
        </w:rPr>
        <w:t>0</w:t>
      </w:r>
      <w:r>
        <w:t>,</w:t>
      </w:r>
      <w:r>
        <w:rPr>
          <w:b/>
          <w:color w:val="555555"/>
          <w:u w:val="single"/>
        </w:rPr>
        <w:t>255</w:t>
      </w:r>
      <w:r>
        <w:t>)</w:t>
      </w:r>
    </w:p>
    <w:p w:rsidR="00F26453" w:rsidRDefault="000D2F25" w:rsidP="007A1E11">
      <w:pPr>
        <w:pStyle w:val="CodeBlock"/>
      </w:pPr>
      <w:r>
        <w:t xml:space="preserve">        </w:t>
      </w:r>
      <w:r>
        <w:rPr>
          <w:b/>
          <w:color w:val="555555"/>
          <w:u w:val="single"/>
        </w:rPr>
        <w:t>B</w:t>
      </w:r>
      <w:r>
        <w:t xml:space="preserve"> </w:t>
      </w:r>
      <w:r>
        <w:rPr>
          <w:b/>
          <w:i w:val="0"/>
        </w:rPr>
        <w:t>=</w:t>
      </w:r>
      <w:r>
        <w:t xml:space="preserve"> random.randint(</w:t>
      </w:r>
      <w:r>
        <w:rPr>
          <w:b/>
          <w:color w:val="555555"/>
          <w:u w:val="single"/>
        </w:rPr>
        <w:t>0</w:t>
      </w:r>
      <w:r>
        <w:t>,</w:t>
      </w:r>
      <w:r>
        <w:rPr>
          <w:b/>
          <w:color w:val="555555"/>
          <w:u w:val="single"/>
        </w:rPr>
        <w:t>255</w:t>
      </w:r>
      <w:r>
        <w:t>)</w:t>
      </w:r>
    </w:p>
    <w:p w:rsidR="00F26453" w:rsidRDefault="000D2F25" w:rsidP="007A1E11">
      <w:pPr>
        <w:pStyle w:val="CodeBlock"/>
      </w:pPr>
      <w:r>
        <w:t xml:space="preserve">        op </w:t>
      </w:r>
      <w:r>
        <w:rPr>
          <w:b/>
          <w:i w:val="0"/>
        </w:rPr>
        <w:t>=</w:t>
      </w:r>
      <w:r>
        <w:t xml:space="preserve"> random.choice(ALUOps)</w:t>
      </w:r>
    </w:p>
    <w:p w:rsidR="00F26453" w:rsidRDefault="000D2F25" w:rsidP="007A1E11">
      <w:pPr>
        <w:pStyle w:val="CodeBlock"/>
      </w:pPr>
      <w:r>
        <w:t xml:space="preserve">        cmd_tr </w:t>
      </w:r>
      <w:r>
        <w:rPr>
          <w:b/>
          <w:i w:val="0"/>
        </w:rPr>
        <w:t>=</w:t>
      </w:r>
      <w:r>
        <w:t xml:space="preserve"> command_transaction(</w:t>
      </w:r>
      <w:r>
        <w:rPr>
          <w:b/>
          <w:color w:val="555555"/>
          <w:u w:val="single"/>
        </w:rPr>
        <w:t>A</w:t>
      </w:r>
      <w:r>
        <w:t xml:space="preserve">, </w:t>
      </w:r>
      <w:r>
        <w:rPr>
          <w:b/>
          <w:color w:val="555555"/>
          <w:u w:val="single"/>
        </w:rPr>
        <w:t>B</w:t>
      </w:r>
      <w:r>
        <w:t>, op)</w:t>
      </w:r>
    </w:p>
    <w:p w:rsidR="00F26453" w:rsidRDefault="000D2F25" w:rsidP="007A1E11">
      <w:pPr>
        <w:pStyle w:val="CodeBlock"/>
      </w:pPr>
      <w:r>
        <w:t xml:space="preserve">        </w:t>
      </w:r>
      <w:r>
        <w:rPr>
          <w:b/>
          <w:color w:val="555555"/>
          <w:u w:val="single"/>
        </w:rPr>
        <w:t>self</w:t>
      </w:r>
      <w:r>
        <w:t>.start_item(cmd_tr)</w:t>
      </w:r>
    </w:p>
    <w:p w:rsidR="00F26453" w:rsidRDefault="000D2F25" w:rsidP="007A1E11">
      <w:pPr>
        <w:pStyle w:val="CodeBlock"/>
      </w:pPr>
      <w:r>
        <w:t xml:space="preserve">        </w:t>
      </w:r>
      <w:r>
        <w:rPr>
          <w:b/>
          <w:color w:val="555555"/>
          <w:u w:val="single"/>
        </w:rPr>
        <w:t>self</w:t>
      </w:r>
      <w:r>
        <w:t>.finish_item(cmd_tr)</w:t>
      </w:r>
    </w:p>
    <w:p w:rsidR="00F26453" w:rsidRDefault="00F26453"/>
    <w:p w:rsidR="00F26453" w:rsidRDefault="000D2F25" w:rsidP="006304E1">
      <w:pPr>
        <w:pStyle w:val="IEEEText"/>
      </w:pPr>
      <w:r>
        <w:t>We now have a working TinyALU testbench that is compatible with either a simulator or an emulator and that can leverage the entire Python ecosystem.</w:t>
      </w:r>
    </w:p>
    <w:p w:rsidR="00F26453" w:rsidRDefault="000D2F25" w:rsidP="006304E1">
      <w:pPr>
        <w:pStyle w:val="IEEEHeading1"/>
      </w:pPr>
      <w:r>
        <w:t>Conclusion</w:t>
      </w:r>
    </w:p>
    <w:p w:rsidR="00F26453" w:rsidRDefault="000D2F25" w:rsidP="006304E1">
      <w:pPr>
        <w:pStyle w:val="IEEEText"/>
      </w:pPr>
      <w:bookmarkStart w:id="0" w:name="_GoBack"/>
      <w:r>
        <w:t>This approach literally provides the best of both worlds. Rather than reinventing the wheel, we build on all of the work that has gone in over the years to the development of the UVM, the most popular verification methodology in the industry, as well as existing constraint solvers and other capabilities provided by a simulator, but provide it to a new generation of engineers in a language with which they are already familiar.</w:t>
      </w:r>
      <w:bookmarkEnd w:id="0"/>
    </w:p>
    <w:sectPr w:rsidR="00F26453">
      <w:headerReference w:type="even" r:id="rId20"/>
      <w:headerReference w:type="default" r:id="rId21"/>
      <w:footerReference w:type="default" r:id="rId22"/>
      <w:footnotePr>
        <w:numRestart w:val="eachSect"/>
      </w:footnotePr>
      <w:endnotePr>
        <w:pos w:val="sectEnd"/>
        <w:numFmt w:val="decimal"/>
        <w:numRestart w:val="eachSect"/>
      </w:endnotePr>
      <w:pgSz w:w="12240" w:h="15840"/>
      <w:pgMar w:top="1360" w:right="1360" w:bottom="1360" w:left="1360" w:header="737" w:footer="56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EF9" w:rsidRDefault="00A40EF9">
      <w:r>
        <w:separator/>
      </w:r>
    </w:p>
  </w:endnote>
  <w:endnote w:type="continuationSeparator" w:id="0">
    <w:p w:rsidR="00A40EF9" w:rsidRDefault="00A4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tima Regular">
    <w:altName w:val="Times New Roman"/>
    <w:panose1 w:val="00000000000000000000"/>
    <w:charset w:val="00"/>
    <w:family w:val="roman"/>
    <w:notTrueType/>
    <w:pitch w:val="default"/>
  </w:font>
  <w:font w:name="Times New  Roman">
    <w:altName w:val="Times New Roman"/>
    <w:panose1 w:val="00000000000000000000"/>
    <w:charset w:val="4D"/>
    <w:family w:val="roman"/>
    <w:notTrueType/>
    <w:pitch w:val="default"/>
    <w:sig w:usb0="84A67A8C" w:usb1="1E248F85" w:usb2="38B00E00" w:usb3="00404000" w:csb0="C0FAFFB7" w:csb1="E803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pPr>
      <w:jc w:val="center"/>
    </w:pPr>
    <w:r>
      <w:fldChar w:fldCharType="begin"/>
    </w:r>
    <w:r>
      <w:instrText>PAGE \* MERGEFORMAT</w:instrText>
    </w:r>
    <w:r>
      <w:fldChar w:fldCharType="separate"/>
    </w:r>
    <w:r>
      <w:rPr>
        <w:noProof/>
      </w:rPr>
      <w:t>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pPr>
      <w:jc w:val="center"/>
    </w:pPr>
    <w:r>
      <w:fldChar w:fldCharType="begin"/>
    </w:r>
    <w:r>
      <w:instrText>PAGE \* MERGEFORMAT</w:instrText>
    </w:r>
    <w:r>
      <w:fldChar w:fldCharType="separate"/>
    </w:r>
    <w:r>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pPr>
      <w:jc w:val="center"/>
    </w:pPr>
    <w:r>
      <w:fldChar w:fldCharType="begin"/>
    </w:r>
    <w:r>
      <w:instrText>PAGE \* MERGEFORMAT</w:instrText>
    </w:r>
    <w:r>
      <w:fldChar w:fldCharType="separate"/>
    </w:r>
    <w:r w:rsidR="006304E1">
      <w:rPr>
        <w:noProof/>
      </w:rPr>
      <w:t>13</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pPr>
      <w:jc w:val="center"/>
    </w:pPr>
    <w:r>
      <w:fldChar w:fldCharType="begin"/>
    </w:r>
    <w:r>
      <w:instrText>PAGE \* MERGEFORMAT</w:instrText>
    </w:r>
    <w:r>
      <w:fldChar w:fldCharType="separate"/>
    </w:r>
    <w:r w:rsidR="006304E1">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EF9" w:rsidRDefault="00A40EF9">
      <w:pPr>
        <w:spacing w:before="170" w:after="200"/>
      </w:pPr>
      <w:r>
        <w:separator/>
      </w:r>
    </w:p>
  </w:footnote>
  <w:footnote w:type="continuationSeparator" w:id="0">
    <w:p w:rsidR="00A40EF9" w:rsidRDefault="00A40EF9">
      <w:pPr>
        <w:spacing w:before="170" w:after="200"/>
      </w:pPr>
      <w:r>
        <w:continuationSeparator/>
      </w:r>
    </w:p>
  </w:footnote>
  <w:footnote w:id="1">
    <w:p w:rsidR="007A1E11" w:rsidRDefault="007A1E11">
      <w:pPr>
        <w:pStyle w:val="FootnoteText"/>
        <w:ind w:firstLine="200"/>
      </w:pPr>
      <w:r>
        <w:rPr>
          <w:rStyle w:val="FootnoteReference"/>
        </w:rPr>
        <w:footnoteRef/>
      </w:r>
      <w:r>
        <w:rPr>
          <w:rStyle w:val="FootnoteReference"/>
        </w:rPr>
        <w:tab/>
      </w:r>
      <w:hyperlink r:id="rId1" w:anchor="History">
        <w:r>
          <w:rPr>
            <w:rStyle w:val="Link"/>
          </w:rPr>
          <w:t>Wikipedia</w:t>
        </w:r>
      </w:hyperlink>
    </w:p>
  </w:footnote>
  <w:footnote w:id="2">
    <w:p w:rsidR="007A1E11" w:rsidRDefault="007A1E11">
      <w:pPr>
        <w:pStyle w:val="FootnoteText"/>
        <w:ind w:firstLine="200"/>
      </w:pPr>
      <w:r>
        <w:rPr>
          <w:rStyle w:val="FootnoteReference"/>
        </w:rPr>
        <w:footnoteRef/>
      </w:r>
      <w:r>
        <w:rPr>
          <w:rStyle w:val="FootnoteReference"/>
        </w:rPr>
        <w:tab/>
      </w:r>
      <w:r>
        <w:t xml:space="preserve">The &gt;&gt;&gt; in the examples is the prompt from the Python interpreter. You see the interpreter when you type </w:t>
      </w:r>
      <w:r>
        <w:rPr>
          <w:rStyle w:val="Code"/>
        </w:rPr>
        <w:t>python</w:t>
      </w:r>
      <w:r>
        <w:t xml:space="preserve"> on the command line.</w:t>
      </w:r>
    </w:p>
  </w:footnote>
  <w:footnote w:id="3">
    <w:p w:rsidR="007A1E11" w:rsidRDefault="007A1E11">
      <w:pPr>
        <w:pStyle w:val="FootnoteText"/>
        <w:ind w:firstLine="200"/>
      </w:pPr>
      <w:r>
        <w:rPr>
          <w:rStyle w:val="FootnoteReference"/>
        </w:rPr>
        <w:footnoteRef/>
      </w:r>
      <w:r>
        <w:rPr>
          <w:rStyle w:val="FootnoteReference"/>
        </w:rPr>
        <w:tab/>
      </w:r>
      <w:hyperlink r:id="rId2" w:anchor="bltin-exceptions">
        <w:r>
          <w:rPr>
            <w:rStyle w:val="Link"/>
          </w:rPr>
          <w:t>https://docs.python.org/3/library/exceptions.html#bltin-exceptions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Why Consider Python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Why Consider Python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What’s Different About Python?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What’s Different About Python?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Implementing UVM in Python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Implementing UVM in Python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Conclusion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E11" w:rsidRDefault="007A1E11">
    <w:r>
      <w:t xml:space="preserve">Conclusion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579E"/>
    <w:multiLevelType w:val="singleLevel"/>
    <w:tmpl w:val="35C890D4"/>
    <w:lvl w:ilvl="0">
      <w:start w:val="1"/>
      <w:numFmt w:val="upperLetter"/>
      <w:pStyle w:val="Heading2"/>
      <w:lvlText w:val="%1."/>
      <w:lvlJc w:val="left"/>
      <w:pPr>
        <w:tabs>
          <w:tab w:val="num" w:pos="360"/>
        </w:tabs>
        <w:ind w:left="360" w:hanging="360"/>
      </w:pPr>
      <w:rPr>
        <w:rFonts w:hint="default"/>
      </w:rPr>
    </w:lvl>
  </w:abstractNum>
  <w:abstractNum w:abstractNumId="1" w15:restartNumberingAfterBreak="0">
    <w:nsid w:val="0E9F1563"/>
    <w:multiLevelType w:val="hybridMultilevel"/>
    <w:tmpl w:val="795E9B0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5" w15:restartNumberingAfterBreak="0">
    <w:nsid w:val="203E133B"/>
    <w:multiLevelType w:val="hybridMultilevel"/>
    <w:tmpl w:val="DBB2B44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241A4477"/>
    <w:multiLevelType w:val="hybridMultilevel"/>
    <w:tmpl w:val="DC80B488"/>
    <w:lvl w:ilvl="0" w:tplc="7B62ED5C">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9" w15:restartNumberingAfterBreak="0">
    <w:nsid w:val="40A07545"/>
    <w:multiLevelType w:val="hybridMultilevel"/>
    <w:tmpl w:val="59543E1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41837C2A"/>
    <w:multiLevelType w:val="hybridMultilevel"/>
    <w:tmpl w:val="308858B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2" w15:restartNumberingAfterBreak="0">
    <w:nsid w:val="45477F6F"/>
    <w:multiLevelType w:val="singleLevel"/>
    <w:tmpl w:val="4E044304"/>
    <w:lvl w:ilvl="0">
      <w:start w:val="1"/>
      <w:numFmt w:val="bullet"/>
      <w:lvlText w:val="-"/>
      <w:lvlJc w:val="left"/>
      <w:pPr>
        <w:tabs>
          <w:tab w:val="num" w:pos="680"/>
        </w:tabs>
        <w:ind w:left="680" w:hanging="300"/>
      </w:pPr>
    </w:lvl>
  </w:abstractNum>
  <w:abstractNum w:abstractNumId="13" w15:restartNumberingAfterBreak="0">
    <w:nsid w:val="47530114"/>
    <w:multiLevelType w:val="hybridMultilevel"/>
    <w:tmpl w:val="F14CAF20"/>
    <w:lvl w:ilvl="0" w:tplc="1D188D8A">
      <w:start w:val="1"/>
      <w:numFmt w:val="upperRoman"/>
      <w:pStyle w:val="IEEE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0787E"/>
    <w:multiLevelType w:val="hybridMultilevel"/>
    <w:tmpl w:val="B05C3E1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abstractNum w:abstractNumId="16" w15:restartNumberingAfterBreak="0">
    <w:nsid w:val="6D1A5DB0"/>
    <w:multiLevelType w:val="singleLevel"/>
    <w:tmpl w:val="C194E02C"/>
    <w:lvl w:ilvl="0">
      <w:start w:val="1"/>
      <w:numFmt w:val="bullet"/>
      <w:lvlText w:val="-"/>
      <w:lvlJc w:val="left"/>
      <w:pPr>
        <w:tabs>
          <w:tab w:val="num" w:pos="680"/>
        </w:tabs>
        <w:ind w:left="680" w:hanging="300"/>
      </w:pPr>
    </w:lvl>
  </w:abstractNum>
  <w:abstractNum w:abstractNumId="17" w15:restartNumberingAfterBreak="0">
    <w:nsid w:val="6F0A1824"/>
    <w:multiLevelType w:val="hybridMultilevel"/>
    <w:tmpl w:val="115419D4"/>
    <w:lvl w:ilvl="0" w:tplc="4D0C3232">
      <w:start w:val="1"/>
      <w:numFmt w:val="upperLetter"/>
      <w:pStyle w:val="IEEEHeading2"/>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18" w15:restartNumberingAfterBreak="0">
    <w:nsid w:val="7DE33BAF"/>
    <w:multiLevelType w:val="hybridMultilevel"/>
    <w:tmpl w:val="E2AEB91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16"/>
    <w:lvlOverride w:ilvl="0"/>
  </w:num>
  <w:num w:numId="2">
    <w:abstractNumId w:val="16"/>
  </w:num>
  <w:num w:numId="3">
    <w:abstractNumId w:val="12"/>
    <w:lvlOverride w:ilvl="0"/>
  </w:num>
  <w:num w:numId="4">
    <w:abstractNumId w:val="12"/>
  </w:num>
  <w:num w:numId="5">
    <w:abstractNumId w:val="4"/>
  </w:num>
  <w:num w:numId="6">
    <w:abstractNumId w:val="0"/>
  </w:num>
  <w:num w:numId="7">
    <w:abstractNumId w:val="3"/>
  </w:num>
  <w:num w:numId="8">
    <w:abstractNumId w:val="2"/>
  </w:num>
  <w:num w:numId="9">
    <w:abstractNumId w:val="15"/>
  </w:num>
  <w:num w:numId="10">
    <w:abstractNumId w:val="7"/>
  </w:num>
  <w:num w:numId="11">
    <w:abstractNumId w:val="4"/>
    <w:lvlOverride w:ilvl="0">
      <w:startOverride w:val="3"/>
    </w:lvlOverride>
  </w:num>
  <w:num w:numId="12">
    <w:abstractNumId w:val="11"/>
  </w:num>
  <w:num w:numId="13">
    <w:abstractNumId w:val="8"/>
  </w:num>
  <w:num w:numId="14">
    <w:abstractNumId w:val="0"/>
    <w:lvlOverride w:ilvl="0">
      <w:startOverride w:val="1"/>
    </w:lvlOverride>
  </w:num>
  <w:num w:numId="15">
    <w:abstractNumId w:val="0"/>
  </w:num>
  <w:num w:numId="16">
    <w:abstractNumId w:val="6"/>
  </w:num>
  <w:num w:numId="17">
    <w:abstractNumId w:val="1"/>
  </w:num>
  <w:num w:numId="18">
    <w:abstractNumId w:val="18"/>
  </w:num>
  <w:num w:numId="19">
    <w:abstractNumId w:val="14"/>
  </w:num>
  <w:num w:numId="20">
    <w:abstractNumId w:val="10"/>
  </w:num>
  <w:num w:numId="21">
    <w:abstractNumId w:val="13"/>
  </w:num>
  <w:num w:numId="22">
    <w:abstractNumId w:val="5"/>
  </w:num>
  <w:num w:numId="23">
    <w:abstractNumId w:val="9"/>
  </w:num>
  <w:num w:numId="24">
    <w:abstractNumId w:val="17"/>
  </w:num>
  <w:num w:numId="25">
    <w:abstractNumId w:val="17"/>
    <w:lvlOverride w:ilvl="0">
      <w:startOverride w:val="1"/>
    </w:lvlOverride>
  </w:num>
  <w:num w:numId="26">
    <w:abstractNumId w:val="17"/>
    <w:lvlOverride w:ilvl="0">
      <w:startOverride w:val="1"/>
    </w:lvlOverride>
  </w:num>
  <w:num w:numId="27">
    <w:abstractNumId w:val="17"/>
    <w:lvlOverride w:ilvl="0">
      <w:startOverride w:val="1"/>
    </w:lvlOverride>
  </w:num>
  <w:num w:numId="2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432"/>
  <w:autoHyphenation/>
  <w:evenAndOddHeaders/>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53"/>
    <w:rsid w:val="000D2F25"/>
    <w:rsid w:val="00551A57"/>
    <w:rsid w:val="006304E1"/>
    <w:rsid w:val="007A1E11"/>
    <w:rsid w:val="00A40EF9"/>
    <w:rsid w:val="00C7611F"/>
    <w:rsid w:val="00E953EB"/>
    <w:rsid w:val="00F245B0"/>
    <w:rsid w:val="00F2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5D15AD-344F-45D7-82C7-E7D279DF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11F"/>
    <w:pPr>
      <w:ind w:firstLine="187"/>
      <w:contextualSpacing/>
      <w:jc w:val="both"/>
    </w:pPr>
    <w:rPr>
      <w:lang w:bidi="ar-SA"/>
    </w:rPr>
  </w:style>
  <w:style w:type="paragraph" w:styleId="Heading1">
    <w:name w:val="heading 1"/>
    <w:basedOn w:val="Normal"/>
    <w:next w:val="Normal"/>
    <w:autoRedefine/>
    <w:qFormat/>
    <w:rsid w:val="00551A57"/>
    <w:pPr>
      <w:keepNext/>
      <w:numPr>
        <w:numId w:val="16"/>
      </w:numPr>
      <w:spacing w:before="240"/>
      <w:jc w:val="center"/>
      <w:outlineLvl w:val="0"/>
    </w:pPr>
    <w:rPr>
      <w:smallCaps/>
    </w:rPr>
  </w:style>
  <w:style w:type="paragraph" w:styleId="Heading2">
    <w:name w:val="heading 2"/>
    <w:basedOn w:val="Normal"/>
    <w:next w:val="Normal"/>
    <w:autoRedefine/>
    <w:qFormat/>
    <w:rsid w:val="00F245B0"/>
    <w:pPr>
      <w:keepNext/>
      <w:numPr>
        <w:numId w:val="15"/>
      </w:numPr>
      <w:spacing w:before="120"/>
      <w:outlineLvl w:val="1"/>
    </w:pPr>
    <w:rPr>
      <w:i/>
    </w:rPr>
  </w:style>
  <w:style w:type="paragraph" w:styleId="Heading3">
    <w:name w:val="heading 3"/>
    <w:basedOn w:val="Normal"/>
    <w:next w:val="Normal"/>
    <w:qFormat/>
    <w:rsid w:val="000D2F25"/>
    <w:pPr>
      <w:keepNext/>
      <w:tabs>
        <w:tab w:val="num" w:pos="270"/>
      </w:tabs>
      <w:jc w:val="center"/>
      <w:outlineLvl w:val="2"/>
    </w:pPr>
    <w:rPr>
      <w:i/>
    </w:rPr>
  </w:style>
  <w:style w:type="paragraph" w:styleId="Heading4">
    <w:name w:val="heading 4"/>
    <w:basedOn w:val="Normal"/>
    <w:next w:val="Normal"/>
    <w:qFormat/>
    <w:rsid w:val="000D2F25"/>
    <w:pPr>
      <w:keepNext/>
      <w:tabs>
        <w:tab w:val="num" w:pos="720"/>
      </w:tabs>
      <w:spacing w:after="120" w:line="216" w:lineRule="auto"/>
      <w:ind w:left="720" w:hanging="720"/>
      <w:outlineLvl w:val="3"/>
    </w:pPr>
    <w:rPr>
      <w:i/>
    </w:rPr>
  </w:style>
  <w:style w:type="paragraph" w:styleId="Heading5">
    <w:name w:val="heading 5"/>
    <w:basedOn w:val="Normal"/>
    <w:uiPriority w:val="9"/>
    <w:semiHidden/>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uiPriority w:val="9"/>
    <w:semiHidden/>
    <w:unhideWhenUsed/>
    <w:qFormat/>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rsid w:val="000D2F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D2F25"/>
  </w:style>
  <w:style w:type="paragraph" w:customStyle="1" w:styleId="OrderedList">
    <w:name w:val="Ordered List"/>
    <w:basedOn w:val="Normal"/>
    <w:uiPriority w:val="1"/>
  </w:style>
  <w:style w:type="paragraph" w:customStyle="1" w:styleId="UnorderedList">
    <w:name w:val="Unordered List"/>
    <w:basedOn w:val="Normal"/>
    <w:uiPriority w:val="1"/>
  </w:style>
  <w:style w:type="paragraph" w:styleId="Caption">
    <w:name w:val="caption"/>
    <w:basedOn w:val="Normal"/>
    <w:uiPriority w:val="35"/>
    <w:semiHidden/>
    <w:unhideWhenUsed/>
    <w:qFormat/>
    <w:pPr>
      <w:spacing w:after="200"/>
    </w:pPr>
    <w:rPr>
      <w:i/>
      <w:iCs/>
      <w:color w:val="44546A" w:themeColor="text2"/>
      <w:sz w:val="18"/>
      <w:szCs w:val="18"/>
    </w:rPr>
  </w:style>
  <w:style w:type="paragraph" w:customStyle="1" w:styleId="BlockQuote">
    <w:name w:val="Block Quote"/>
    <w:basedOn w:val="Normal"/>
    <w:uiPriority w:val="1"/>
    <w:semiHidden/>
    <w:unhideWhenUsed/>
  </w:style>
  <w:style w:type="paragraph" w:styleId="FootnoteText">
    <w:name w:val="footnote text"/>
    <w:basedOn w:val="Normal"/>
    <w:uiPriority w:val="1"/>
    <w:pPr>
      <w:spacing w:after="170" w:line="0" w:lineRule="atLeast"/>
    </w:pPr>
  </w:style>
  <w:style w:type="paragraph" w:customStyle="1" w:styleId="RawSourceBlock">
    <w:name w:val="Raw Source Block"/>
    <w:basedOn w:val="Normal"/>
    <w:uiPriority w:val="1"/>
    <w:semiHidden/>
    <w:unhideWhenUsed/>
  </w:style>
  <w:style w:type="paragraph" w:customStyle="1" w:styleId="Divider">
    <w:name w:val="Divider"/>
    <w:basedOn w:val="Normal"/>
    <w:uiPriority w:val="1"/>
    <w:semiHidden/>
    <w:unhideWhenUsed/>
  </w:style>
  <w:style w:type="paragraph" w:customStyle="1" w:styleId="CodeBlock">
    <w:name w:val="Code Block"/>
    <w:basedOn w:val="Normal"/>
    <w:autoRedefine/>
    <w:uiPriority w:val="1"/>
    <w:qFormat/>
    <w:rsid w:val="00F245B0"/>
    <w:pPr>
      <w:spacing w:before="120" w:after="120"/>
      <w:ind w:left="432" w:firstLine="0"/>
      <w:jc w:val="left"/>
    </w:pPr>
    <w:rPr>
      <w:rFonts w:ascii="Courier New" w:eastAsia="Courier New" w:hAnsi="Courier New" w:cs="Courier New"/>
      <w:i/>
      <w:color w:val="000000"/>
      <w:sz w:val="18"/>
      <w:szCs w:val="18"/>
    </w:rPr>
  </w:style>
  <w:style w:type="paragraph" w:customStyle="1" w:styleId="CommentBlock">
    <w:name w:val="Comment Block"/>
    <w:basedOn w:val="Normal"/>
    <w:uiPriority w:val="1"/>
    <w:semiHidden/>
    <w:unhideWhenUsed/>
    <w:rPr>
      <w:color w:val="838383"/>
    </w:rPr>
  </w:style>
  <w:style w:type="character" w:styleId="FootnoteReference">
    <w:name w:val="footnote reference"/>
    <w:uiPriority w:val="2"/>
    <w:rPr>
      <w:rFonts w:ascii="Optima Regular" w:eastAsia="Optima Regular" w:hAnsi="Optima Regular" w:cs="Optima Regular"/>
      <w:b/>
      <w:sz w:val="20"/>
      <w:szCs w:val="20"/>
      <w:vertAlign w:val="superscript"/>
    </w:rPr>
  </w:style>
  <w:style w:type="character" w:customStyle="1" w:styleId="Tag">
    <w:name w:val="Tag"/>
    <w:uiPriority w:val="2"/>
    <w:semiHidden/>
    <w:unhideWhenUsed/>
  </w:style>
  <w:style w:type="character" w:customStyle="1" w:styleId="RawSource">
    <w:name w:val="Raw Source"/>
    <w:uiPriority w:val="2"/>
    <w:semiHidden/>
    <w:unhideWhenUsed/>
  </w:style>
  <w:style w:type="character" w:customStyle="1" w:styleId="Delete">
    <w:name w:val="Delete"/>
    <w:uiPriority w:val="2"/>
    <w:semiHidden/>
    <w:unhideWhenUsed/>
    <w:rPr>
      <w:strike/>
    </w:rPr>
  </w:style>
  <w:style w:type="character" w:styleId="Strong">
    <w:name w:val="Strong"/>
    <w:uiPriority w:val="22"/>
    <w:qFormat/>
    <w:rPr>
      <w:b/>
      <w:bCs/>
    </w:rPr>
  </w:style>
  <w:style w:type="character" w:customStyle="1" w:styleId="Footnote">
    <w:name w:val="Footnote"/>
    <w:uiPriority w:val="2"/>
    <w:rPr>
      <w:rFonts w:ascii="Optima Regular" w:eastAsia="Optima Regular" w:hAnsi="Optima Regular" w:cs="Optima Regular"/>
      <w:b/>
    </w:rPr>
  </w:style>
  <w:style w:type="character" w:styleId="Emphasis">
    <w:name w:val="Emphasis"/>
    <w:uiPriority w:val="20"/>
    <w:qFormat/>
    <w:rPr>
      <w:i/>
      <w:iCs/>
    </w:rPr>
  </w:style>
  <w:style w:type="character" w:customStyle="1" w:styleId="Comment">
    <w:name w:val="Comment"/>
    <w:uiPriority w:val="2"/>
    <w:semiHidden/>
    <w:unhideWhenUsed/>
    <w:rPr>
      <w:color w:val="77787B"/>
    </w:rPr>
  </w:style>
  <w:style w:type="character" w:customStyle="1" w:styleId="Link">
    <w:name w:val="Link"/>
    <w:uiPriority w:val="2"/>
    <w:rPr>
      <w:rFonts w:ascii="Courier New" w:eastAsia="Courier New" w:hAnsi="Courier New" w:cs="Courier New"/>
      <w:u w:val="single"/>
    </w:rPr>
  </w:style>
  <w:style w:type="character" w:customStyle="1" w:styleId="Marked">
    <w:name w:val="Marked"/>
    <w:uiPriority w:val="2"/>
    <w:semiHidden/>
    <w:unhideWhenUsed/>
  </w:style>
  <w:style w:type="character" w:customStyle="1" w:styleId="Annotation">
    <w:name w:val="Annotation"/>
    <w:uiPriority w:val="2"/>
    <w:semiHidden/>
    <w:unhideWhenUsed/>
  </w:style>
  <w:style w:type="character" w:customStyle="1" w:styleId="Code">
    <w:name w:val="Code"/>
    <w:uiPriority w:val="2"/>
    <w:rPr>
      <w:rFonts w:ascii="Courier New" w:eastAsia="Courier New" w:hAnsi="Courier New" w:cs="Courier New"/>
      <w:sz w:val="18"/>
      <w:szCs w:val="18"/>
    </w:rPr>
  </w:style>
  <w:style w:type="character" w:customStyle="1" w:styleId="Citation">
    <w:name w:val="Citation"/>
    <w:uiPriority w:val="2"/>
    <w:semiHidden/>
    <w:unhideWhenUsed/>
    <w:rPr>
      <w:rFonts w:ascii="Optima Regular" w:eastAsia="Optima Regular" w:hAnsi="Optima Regular" w:cs="Optima Regular"/>
      <w:i/>
    </w:rPr>
  </w:style>
  <w:style w:type="paragraph" w:styleId="BodyText">
    <w:name w:val="Body Text"/>
    <w:basedOn w:val="Normal"/>
    <w:link w:val="BodyTextChar"/>
    <w:semiHidden/>
    <w:rsid w:val="000D2F25"/>
    <w:rPr>
      <w:b/>
      <w:sz w:val="28"/>
    </w:rPr>
  </w:style>
  <w:style w:type="character" w:customStyle="1" w:styleId="BodyTextChar">
    <w:name w:val="Body Text Char"/>
    <w:basedOn w:val="DefaultParagraphFont"/>
    <w:link w:val="BodyText"/>
    <w:semiHidden/>
    <w:rsid w:val="000D2F25"/>
    <w:rPr>
      <w:rFonts w:ascii="Times New Roman" w:eastAsia="Times New Roman" w:hAnsi="Times New Roman" w:cs="Times New Roman"/>
      <w:b/>
      <w:sz w:val="28"/>
      <w:szCs w:val="20"/>
      <w:lang w:bidi="ar-SA"/>
      <w14:ligatures w14:val="none"/>
    </w:rPr>
  </w:style>
  <w:style w:type="paragraph" w:styleId="BodyTextIndent">
    <w:name w:val="Body Text Indent"/>
    <w:basedOn w:val="Normal"/>
    <w:link w:val="BodyTextIndentChar"/>
    <w:semiHidden/>
    <w:rsid w:val="000D2F25"/>
    <w:pPr>
      <w:ind w:left="360"/>
    </w:pPr>
  </w:style>
  <w:style w:type="character" w:customStyle="1" w:styleId="BodyTextIndentChar">
    <w:name w:val="Body Text Indent Char"/>
    <w:basedOn w:val="DefaultParagraphFont"/>
    <w:link w:val="BodyTextIndent"/>
    <w:semiHidden/>
    <w:rsid w:val="000D2F25"/>
    <w:rPr>
      <w:rFonts w:ascii="Times New Roman" w:eastAsia="Times New Roman" w:hAnsi="Times New Roman" w:cs="Times New Roman"/>
      <w:sz w:val="20"/>
      <w:szCs w:val="20"/>
      <w:lang w:bidi="ar-SA"/>
      <w14:ligatures w14:val="none"/>
    </w:rPr>
  </w:style>
  <w:style w:type="paragraph" w:styleId="BodyTextIndent2">
    <w:name w:val="Body Text Indent 2"/>
    <w:basedOn w:val="Normal"/>
    <w:link w:val="BodyTextIndent2Char"/>
    <w:semiHidden/>
    <w:rsid w:val="000D2F25"/>
    <w:pPr>
      <w:ind w:firstLine="288"/>
    </w:pPr>
    <w:rPr>
      <w:b/>
      <w:sz w:val="18"/>
    </w:rPr>
  </w:style>
  <w:style w:type="character" w:customStyle="1" w:styleId="BodyTextIndent2Char">
    <w:name w:val="Body Text Indent 2 Char"/>
    <w:basedOn w:val="DefaultParagraphFont"/>
    <w:link w:val="BodyTextIndent2"/>
    <w:semiHidden/>
    <w:rsid w:val="000D2F25"/>
    <w:rPr>
      <w:rFonts w:ascii="Times New Roman" w:eastAsia="Times New Roman" w:hAnsi="Times New Roman" w:cs="Times New Roman"/>
      <w:b/>
      <w:sz w:val="18"/>
      <w:szCs w:val="20"/>
      <w:lang w:bidi="ar-SA"/>
      <w14:ligatures w14:val="none"/>
    </w:rPr>
  </w:style>
  <w:style w:type="paragraph" w:styleId="BodyTextIndent3">
    <w:name w:val="Body Text Indent 3"/>
    <w:basedOn w:val="Normal"/>
    <w:link w:val="BodyTextIndent3Char"/>
    <w:semiHidden/>
    <w:rsid w:val="000D2F25"/>
    <w:pPr>
      <w:ind w:firstLine="360"/>
    </w:pPr>
  </w:style>
  <w:style w:type="character" w:customStyle="1" w:styleId="BodyTextIndent3Char">
    <w:name w:val="Body Text Indent 3 Char"/>
    <w:basedOn w:val="DefaultParagraphFont"/>
    <w:link w:val="BodyTextIndent3"/>
    <w:semiHidden/>
    <w:rsid w:val="000D2F25"/>
    <w:rPr>
      <w:rFonts w:ascii="Times New Roman" w:eastAsia="Times New Roman" w:hAnsi="Times New Roman" w:cs="Times New Roman"/>
      <w:sz w:val="20"/>
      <w:szCs w:val="20"/>
      <w:lang w:bidi="ar-SA"/>
      <w14:ligatures w14:val="none"/>
    </w:rPr>
  </w:style>
  <w:style w:type="paragraph" w:styleId="Header">
    <w:name w:val="header"/>
    <w:basedOn w:val="Normal"/>
    <w:link w:val="HeaderChar"/>
    <w:semiHidden/>
    <w:rsid w:val="000D2F25"/>
    <w:pPr>
      <w:tabs>
        <w:tab w:val="center" w:pos="4320"/>
        <w:tab w:val="right" w:pos="8640"/>
      </w:tabs>
    </w:pPr>
  </w:style>
  <w:style w:type="character" w:customStyle="1" w:styleId="HeaderChar">
    <w:name w:val="Header Char"/>
    <w:basedOn w:val="DefaultParagraphFont"/>
    <w:link w:val="Header"/>
    <w:semiHidden/>
    <w:rsid w:val="000D2F25"/>
    <w:rPr>
      <w:rFonts w:ascii="Times New Roman" w:eastAsia="Times New Roman" w:hAnsi="Times New Roman" w:cs="Times New Roman"/>
      <w:sz w:val="20"/>
      <w:szCs w:val="20"/>
      <w:lang w:bidi="ar-SA"/>
      <w14:ligatures w14:val="none"/>
    </w:rPr>
  </w:style>
  <w:style w:type="paragraph" w:styleId="Footer">
    <w:name w:val="footer"/>
    <w:basedOn w:val="Normal"/>
    <w:link w:val="FooterChar"/>
    <w:semiHidden/>
    <w:rsid w:val="000D2F25"/>
    <w:pPr>
      <w:tabs>
        <w:tab w:val="center" w:pos="4320"/>
        <w:tab w:val="right" w:pos="8640"/>
      </w:tabs>
    </w:pPr>
  </w:style>
  <w:style w:type="character" w:customStyle="1" w:styleId="FooterChar">
    <w:name w:val="Footer Char"/>
    <w:basedOn w:val="DefaultParagraphFont"/>
    <w:link w:val="Footer"/>
    <w:semiHidden/>
    <w:rsid w:val="000D2F25"/>
    <w:rPr>
      <w:rFonts w:ascii="Times New Roman" w:eastAsia="Times New Roman" w:hAnsi="Times New Roman" w:cs="Times New Roman"/>
      <w:sz w:val="20"/>
      <w:szCs w:val="20"/>
      <w:lang w:bidi="ar-SA"/>
      <w14:ligatures w14:val="none"/>
    </w:rPr>
  </w:style>
  <w:style w:type="character" w:styleId="PageNumber">
    <w:name w:val="page number"/>
    <w:basedOn w:val="DefaultParagraphFont"/>
    <w:semiHidden/>
    <w:rsid w:val="000D2F25"/>
  </w:style>
  <w:style w:type="character" w:styleId="Hyperlink">
    <w:name w:val="Hyperlink"/>
    <w:semiHidden/>
    <w:rsid w:val="000D2F25"/>
    <w:rPr>
      <w:color w:val="0000FF"/>
      <w:u w:val="single"/>
    </w:rPr>
  </w:style>
  <w:style w:type="paragraph" w:customStyle="1" w:styleId="IEEETitle">
    <w:name w:val="IEEE Title"/>
    <w:basedOn w:val="BodyText"/>
    <w:qFormat/>
    <w:rsid w:val="000D2F25"/>
    <w:pPr>
      <w:jc w:val="center"/>
    </w:pPr>
    <w:rPr>
      <w:b w:val="0"/>
      <w:sz w:val="50"/>
    </w:rPr>
  </w:style>
  <w:style w:type="paragraph" w:customStyle="1" w:styleId="IEEEAffiliation">
    <w:name w:val="IEEE Affiliation"/>
    <w:basedOn w:val="Normal"/>
    <w:rsid w:val="000D2F25"/>
    <w:pPr>
      <w:jc w:val="center"/>
    </w:pPr>
  </w:style>
  <w:style w:type="paragraph" w:customStyle="1" w:styleId="IEEEAbstract">
    <w:name w:val="IEEE Abstract"/>
    <w:basedOn w:val="Normal"/>
    <w:rsid w:val="000D2F25"/>
    <w:pPr>
      <w:spacing w:after="120" w:line="200" w:lineRule="exact"/>
      <w:ind w:firstLine="288"/>
    </w:pPr>
    <w:rPr>
      <w:rFonts w:ascii="Times New  Roman" w:hAnsi="Times New  Roman"/>
      <w:b/>
      <w:sz w:val="18"/>
    </w:rPr>
  </w:style>
  <w:style w:type="paragraph" w:customStyle="1" w:styleId="abstracthead">
    <w:name w:val="abstract head"/>
    <w:basedOn w:val="IEEEAbstract"/>
    <w:rsid w:val="000D2F25"/>
    <w:rPr>
      <w:i/>
    </w:rPr>
  </w:style>
  <w:style w:type="paragraph" w:customStyle="1" w:styleId="abstractheader">
    <w:name w:val="abstract header"/>
    <w:basedOn w:val="IEEEAbstract"/>
    <w:rsid w:val="000D2F25"/>
    <w:rPr>
      <w:i/>
    </w:rPr>
  </w:style>
  <w:style w:type="paragraph" w:customStyle="1" w:styleId="abstractname">
    <w:name w:val="abstract name"/>
    <w:basedOn w:val="IEEEAbstract"/>
    <w:rsid w:val="000D2F25"/>
    <w:rPr>
      <w:i/>
    </w:rPr>
  </w:style>
  <w:style w:type="paragraph" w:customStyle="1" w:styleId="IEEEText">
    <w:name w:val="IEEE Text"/>
    <w:basedOn w:val="Normal"/>
    <w:autoRedefine/>
    <w:qFormat/>
    <w:rsid w:val="006304E1"/>
  </w:style>
  <w:style w:type="paragraph" w:customStyle="1" w:styleId="sectionhead1">
    <w:name w:val="section head (1)"/>
    <w:basedOn w:val="Normal"/>
    <w:rsid w:val="000D2F25"/>
    <w:pPr>
      <w:tabs>
        <w:tab w:val="num" w:pos="360"/>
      </w:tabs>
      <w:spacing w:before="120" w:after="120" w:line="216" w:lineRule="auto"/>
      <w:jc w:val="center"/>
    </w:pPr>
    <w:rPr>
      <w:smallCaps/>
    </w:rPr>
  </w:style>
  <w:style w:type="paragraph" w:customStyle="1" w:styleId="IEEEHeading2">
    <w:name w:val="IEEE Heading 2"/>
    <w:basedOn w:val="Normal"/>
    <w:next w:val="IEEEText"/>
    <w:autoRedefine/>
    <w:qFormat/>
    <w:rsid w:val="006304E1"/>
    <w:pPr>
      <w:keepNext/>
      <w:numPr>
        <w:numId w:val="24"/>
      </w:numPr>
      <w:tabs>
        <w:tab w:val="left" w:pos="360"/>
      </w:tabs>
      <w:spacing w:before="120"/>
    </w:pPr>
    <w:rPr>
      <w:i/>
      <w:spacing w:val="-8"/>
    </w:rPr>
  </w:style>
  <w:style w:type="paragraph" w:customStyle="1" w:styleId="sectionheadnonums">
    <w:name w:val="section head (no nums)"/>
    <w:basedOn w:val="Normal"/>
    <w:rsid w:val="000D2F25"/>
    <w:pPr>
      <w:spacing w:before="120" w:after="120"/>
      <w:jc w:val="center"/>
    </w:pPr>
    <w:rPr>
      <w:smallCaps/>
    </w:rPr>
  </w:style>
  <w:style w:type="paragraph" w:customStyle="1" w:styleId="IEEEAuthor">
    <w:name w:val="IEEE Author"/>
    <w:basedOn w:val="Normal"/>
    <w:next w:val="IEEEAffiliation"/>
    <w:rsid w:val="000D2F25"/>
    <w:pPr>
      <w:jc w:val="center"/>
    </w:pPr>
    <w:rPr>
      <w:sz w:val="22"/>
    </w:rPr>
  </w:style>
  <w:style w:type="paragraph" w:customStyle="1" w:styleId="references">
    <w:name w:val="references"/>
    <w:basedOn w:val="Normal"/>
    <w:rsid w:val="000D2F25"/>
    <w:pPr>
      <w:spacing w:line="180" w:lineRule="exact"/>
      <w:ind w:left="360" w:hanging="360"/>
    </w:pPr>
    <w:rPr>
      <w:sz w:val="16"/>
    </w:rPr>
  </w:style>
  <w:style w:type="paragraph" w:customStyle="1" w:styleId="equation">
    <w:name w:val="equation"/>
    <w:basedOn w:val="Normal"/>
    <w:next w:val="IEEEText"/>
    <w:rsid w:val="000D2F25"/>
    <w:pPr>
      <w:tabs>
        <w:tab w:val="center" w:pos="5160"/>
        <w:tab w:val="right" w:pos="10440"/>
      </w:tabs>
      <w:spacing w:line="216" w:lineRule="auto"/>
      <w:jc w:val="center"/>
    </w:pPr>
    <w:rPr>
      <w:i/>
    </w:rPr>
  </w:style>
  <w:style w:type="paragraph" w:customStyle="1" w:styleId="IEEETableNumber">
    <w:name w:val="IEEE Table Number"/>
    <w:basedOn w:val="Normal"/>
    <w:next w:val="IEEETableTitle"/>
    <w:rsid w:val="000D2F25"/>
    <w:pPr>
      <w:keepNext/>
      <w:spacing w:before="120" w:line="216" w:lineRule="auto"/>
      <w:jc w:val="center"/>
    </w:pPr>
    <w:rPr>
      <w:sz w:val="16"/>
    </w:rPr>
  </w:style>
  <w:style w:type="paragraph" w:customStyle="1" w:styleId="IEEETableTitle">
    <w:name w:val="IEEE Table Title"/>
    <w:basedOn w:val="Normal"/>
    <w:next w:val="IEEEText"/>
    <w:rsid w:val="000D2F25"/>
    <w:pPr>
      <w:keepNext/>
      <w:spacing w:after="60"/>
      <w:jc w:val="center"/>
    </w:pPr>
    <w:rPr>
      <w:smallCaps/>
      <w:sz w:val="16"/>
    </w:rPr>
  </w:style>
  <w:style w:type="paragraph" w:customStyle="1" w:styleId="IEEECaption">
    <w:name w:val="IEEE Caption"/>
    <w:basedOn w:val="Normal"/>
    <w:next w:val="IEEEText"/>
    <w:rsid w:val="000D2F25"/>
    <w:pPr>
      <w:spacing w:line="180" w:lineRule="exact"/>
      <w:jc w:val="center"/>
    </w:pPr>
    <w:rPr>
      <w:sz w:val="16"/>
    </w:rPr>
  </w:style>
  <w:style w:type="paragraph" w:customStyle="1" w:styleId="IEEEHeading1">
    <w:name w:val="IEEE Heading 1"/>
    <w:basedOn w:val="sectionhead1"/>
    <w:next w:val="IEEEHeading2"/>
    <w:autoRedefine/>
    <w:qFormat/>
    <w:rsid w:val="000D2F25"/>
    <w:pPr>
      <w:keepNext/>
      <w:numPr>
        <w:numId w:val="21"/>
      </w:numPr>
    </w:pPr>
  </w:style>
  <w:style w:type="paragraph" w:customStyle="1" w:styleId="IEEEList">
    <w:name w:val="IEEE List"/>
    <w:basedOn w:val="IEEEText"/>
    <w:rsid w:val="000D2F25"/>
    <w:rPr>
      <w:i/>
    </w:rPr>
  </w:style>
  <w:style w:type="paragraph" w:customStyle="1" w:styleId="IEEEEquation">
    <w:name w:val="IEEE Equation"/>
    <w:basedOn w:val="Normal"/>
    <w:rsid w:val="000D2F25"/>
    <w:pPr>
      <w:tabs>
        <w:tab w:val="center" w:pos="4680"/>
        <w:tab w:val="right" w:pos="9360"/>
      </w:tabs>
      <w:spacing w:before="60" w:after="60" w:line="360" w:lineRule="auto"/>
    </w:pPr>
  </w:style>
  <w:style w:type="paragraph" w:customStyle="1" w:styleId="IEEEReference">
    <w:name w:val="IEEE Reference"/>
    <w:basedOn w:val="Normal"/>
    <w:rsid w:val="000D2F25"/>
    <w:pPr>
      <w:spacing w:line="180" w:lineRule="exact"/>
      <w:ind w:left="360" w:hanging="360"/>
    </w:pPr>
    <w:rPr>
      <w:sz w:val="16"/>
    </w:rPr>
  </w:style>
  <w:style w:type="paragraph" w:styleId="Title">
    <w:name w:val="Title"/>
    <w:basedOn w:val="Normal"/>
    <w:next w:val="Normal"/>
    <w:link w:val="TitleChar"/>
    <w:autoRedefine/>
    <w:uiPriority w:val="10"/>
    <w:rsid w:val="00E953EB"/>
    <w:pPr>
      <w:widowControl w:val="0"/>
      <w:jc w:val="center"/>
    </w:pPr>
    <w:rPr>
      <w:rFonts w:eastAsiaTheme="majorEastAsia" w:cstheme="majorBidi"/>
      <w:spacing w:val="-10"/>
      <w:kern w:val="28"/>
      <w:sz w:val="50"/>
      <w:szCs w:val="56"/>
    </w:rPr>
  </w:style>
  <w:style w:type="character" w:customStyle="1" w:styleId="TitleChar">
    <w:name w:val="Title Char"/>
    <w:basedOn w:val="DefaultParagraphFont"/>
    <w:link w:val="Title"/>
    <w:uiPriority w:val="10"/>
    <w:rsid w:val="00E953EB"/>
    <w:rPr>
      <w:rFonts w:eastAsiaTheme="majorEastAsia" w:cstheme="majorBidi"/>
      <w:spacing w:val="-10"/>
      <w:kern w:val="28"/>
      <w:sz w:val="50"/>
      <w:szCs w:val="56"/>
      <w:lang w:bidi="ar-SA"/>
    </w:rPr>
  </w:style>
  <w:style w:type="paragraph" w:styleId="ListParagraph">
    <w:name w:val="List Paragraph"/>
    <w:basedOn w:val="Normal"/>
    <w:uiPriority w:val="34"/>
    <w:qFormat/>
    <w:rsid w:val="007A1E1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yperlink" Target="mailto:tom_fitzpatrick@mentor.com" TargetMode="Externa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y_salemi@mento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vcon-europe.org/sites/dvcon-europe.org/files/archive/2015/proceedings/DVCon_Europe_2015_P1_4_Paper.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2" Type="http://schemas.openxmlformats.org/officeDocument/2006/relationships/hyperlink" Target="https://docs.python.org/3/library/exceptions.html" TargetMode="External"/><Relationship Id="rId1" Type="http://schemas.openxmlformats.org/officeDocument/2006/relationships/hyperlink" Target="https://en.wikipedia.org/wiki/C%2B%2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fitzpat\Documents\Custom%20Office%20Templates\IEEE_Template_DVC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2AA99-3FCF-44F5-BAD4-FB0D4C43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IEEE_Template_DVCon.dotx</Template>
  <TotalTime>0</TotalTime>
  <Pages>16</Pages>
  <Words>6091</Words>
  <Characters>34719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40729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Fitzpatrick, Tom</dc:creator>
  <cp:lastModifiedBy>Fitzpatrick, Tom</cp:lastModifiedBy>
  <cp:revision>2</cp:revision>
  <dcterms:created xsi:type="dcterms:W3CDTF">2020-11-16T14:26:00Z</dcterms:created>
  <dcterms:modified xsi:type="dcterms:W3CDTF">2020-11-16T14:26:00Z</dcterms:modified>
</cp:coreProperties>
</file>